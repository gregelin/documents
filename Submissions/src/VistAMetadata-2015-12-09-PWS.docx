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7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63.745245pt;height:69.6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2562" w:right="2601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PER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NCE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17"/>
          <w:w w:val="108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EMENT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015" w:right="3050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ENCY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REEMENT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WEEN</w:t>
      </w:r>
    </w:p>
    <w:p>
      <w:pPr>
        <w:spacing w:before="0" w:after="0" w:line="240" w:lineRule="auto"/>
        <w:ind w:left="2611" w:right="2645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VE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NS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EA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ENCY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(VH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ND</w:t>
      </w:r>
    </w:p>
    <w:p>
      <w:pPr>
        <w:spacing w:before="0" w:after="0" w:line="240" w:lineRule="auto"/>
        <w:ind w:left="2691" w:right="2725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ENSE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EA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ENCY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(DH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18-15-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087" w:right="2133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1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1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1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1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f</w:t>
      </w:r>
      <w:r>
        <w:rPr>
          <w:rFonts w:ascii="Arial" w:hAnsi="Arial" w:cs="Arial" w:eastAsia="Arial"/>
          <w:sz w:val="24"/>
          <w:szCs w:val="24"/>
          <w:spacing w:val="-1"/>
          <w:w w:val="11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:</w:t>
      </w:r>
      <w:r>
        <w:rPr>
          <w:rFonts w:ascii="Arial" w:hAnsi="Arial" w:cs="Arial" w:eastAsia="Arial"/>
          <w:sz w:val="24"/>
          <w:szCs w:val="24"/>
          <w:spacing w:val="-2"/>
          <w:w w:val="110"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ta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5"/>
        </w:rPr>
        <w:t>Pr</w:t>
      </w:r>
      <w:r>
        <w:rPr>
          <w:rFonts w:ascii="Arial" w:hAnsi="Arial" w:cs="Arial" w:eastAsia="Arial"/>
          <w:sz w:val="24"/>
          <w:szCs w:val="24"/>
          <w:spacing w:val="-1"/>
          <w:w w:val="109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9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16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261" w:right="2303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4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5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Hea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th</w:t>
      </w:r>
      <w:r>
        <w:rPr>
          <w:rFonts w:ascii="Arial" w:hAnsi="Arial" w:cs="Arial" w:eastAsia="Arial"/>
          <w:sz w:val="24"/>
          <w:szCs w:val="24"/>
          <w:spacing w:val="3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9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9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f</w:t>
      </w:r>
      <w:r>
        <w:rPr>
          <w:rFonts w:ascii="Arial" w:hAnsi="Arial" w:cs="Arial" w:eastAsia="Arial"/>
          <w:sz w:val="24"/>
          <w:szCs w:val="24"/>
          <w:spacing w:val="-1"/>
          <w:w w:val="10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9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9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2255" w:right="2296" w:firstLine="-2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1"/>
          <w:w w:val="109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9"/>
        </w:rPr>
        <w:t>h</w:t>
      </w:r>
      <w:r>
        <w:rPr>
          <w:rFonts w:ascii="Arial" w:hAnsi="Arial" w:cs="Arial" w:eastAsia="Arial"/>
          <w:sz w:val="24"/>
          <w:szCs w:val="24"/>
          <w:spacing w:val="-1"/>
          <w:w w:val="109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9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9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9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9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y</w:t>
      </w:r>
      <w:r>
        <w:rPr>
          <w:rFonts w:ascii="Arial" w:hAnsi="Arial" w:cs="Arial" w:eastAsia="Arial"/>
          <w:sz w:val="24"/>
          <w:szCs w:val="24"/>
          <w:spacing w:val="-24"/>
          <w:w w:val="10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9"/>
        </w:rPr>
        <w:t>h</w:t>
      </w:r>
      <w:r>
        <w:rPr>
          <w:rFonts w:ascii="Arial" w:hAnsi="Arial" w:cs="Arial" w:eastAsia="Arial"/>
          <w:sz w:val="24"/>
          <w:szCs w:val="24"/>
          <w:spacing w:val="-1"/>
          <w:w w:val="109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te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9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(V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Me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ta</w:t>
      </w:r>
      <w:r>
        <w:rPr>
          <w:rFonts w:ascii="Arial" w:hAnsi="Arial" w:cs="Arial" w:eastAsia="Arial"/>
          <w:sz w:val="24"/>
          <w:szCs w:val="24"/>
          <w:spacing w:val="-1"/>
          <w:w w:val="109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ta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t,</w:t>
      </w:r>
      <w:r>
        <w:rPr>
          <w:rFonts w:ascii="Arial" w:hAnsi="Arial" w:cs="Arial" w:eastAsia="Arial"/>
          <w:sz w:val="24"/>
          <w:szCs w:val="24"/>
          <w:spacing w:val="5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1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1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1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cs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,</w:t>
      </w:r>
      <w:r>
        <w:rPr>
          <w:rFonts w:ascii="Arial" w:hAnsi="Arial" w:cs="Arial" w:eastAsia="Arial"/>
          <w:sz w:val="24"/>
          <w:szCs w:val="24"/>
          <w:spacing w:val="-6"/>
          <w:w w:val="11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9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13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22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22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51" w:right="2197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Pa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6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J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8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8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f</w:t>
      </w:r>
      <w:r>
        <w:rPr>
          <w:rFonts w:ascii="Arial" w:hAnsi="Arial" w:cs="Arial" w:eastAsia="Arial"/>
          <w:sz w:val="24"/>
          <w:szCs w:val="24"/>
          <w:spacing w:val="-1"/>
          <w:w w:val="108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08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08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n</w:t>
      </w:r>
      <w:r>
        <w:rPr>
          <w:rFonts w:ascii="Arial" w:hAnsi="Arial" w:cs="Arial" w:eastAsia="Arial"/>
          <w:sz w:val="24"/>
          <w:szCs w:val="24"/>
          <w:spacing w:val="11"/>
          <w:w w:val="108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8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08"/>
        </w:rPr>
        <w:t>h</w:t>
      </w:r>
      <w:r>
        <w:rPr>
          <w:rFonts w:ascii="Arial" w:hAnsi="Arial" w:cs="Arial" w:eastAsia="Arial"/>
          <w:sz w:val="24"/>
          <w:szCs w:val="24"/>
          <w:spacing w:val="-1"/>
          <w:w w:val="108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8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8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8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8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y</w:t>
      </w:r>
      <w:r>
        <w:rPr>
          <w:rFonts w:ascii="Arial" w:hAnsi="Arial" w:cs="Arial" w:eastAsia="Arial"/>
          <w:sz w:val="24"/>
          <w:szCs w:val="24"/>
          <w:spacing w:val="-3"/>
          <w:w w:val="10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Ce</w:t>
      </w:r>
      <w:r>
        <w:rPr>
          <w:rFonts w:ascii="Arial" w:hAnsi="Arial" w:cs="Arial" w:eastAsia="Arial"/>
          <w:sz w:val="24"/>
          <w:szCs w:val="24"/>
          <w:spacing w:val="-1"/>
          <w:w w:val="109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te</w:t>
      </w:r>
      <w:r>
        <w:rPr>
          <w:rFonts w:ascii="Arial" w:hAnsi="Arial" w:cs="Arial" w:eastAsia="Arial"/>
          <w:sz w:val="24"/>
          <w:szCs w:val="24"/>
          <w:spacing w:val="0"/>
          <w:w w:val="116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730" w:right="3766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12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/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09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/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2015</w:t>
      </w:r>
    </w:p>
    <w:p>
      <w:pPr>
        <w:jc w:val="center"/>
        <w:spacing w:after="0"/>
        <w:sectPr>
          <w:pgMar w:header="740" w:footer="708" w:top="920" w:bottom="900" w:left="1060" w:right="1720"/>
          <w:headerReference w:type="default" r:id="rId5"/>
          <w:footerReference w:type="default" r:id="rId6"/>
          <w:type w:val="continuous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2" w:after="0" w:line="240" w:lineRule="auto"/>
        <w:ind w:left="3978" w:right="4645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8" w:lineRule="exact"/>
        <w:ind w:left="3037" w:right="3704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L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F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M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4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bj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2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843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lytics,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ground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77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lth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VHA)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</w:p>
    <w:p>
      <w:pPr>
        <w:spacing w:before="0" w:after="0" w:line="240" w:lineRule="auto"/>
        <w:ind w:left="112" w:right="91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VHA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75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)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8"/>
        </w:rPr>
        <w:t>1</w:t>
      </w:r>
      <w:r>
        <w:rPr>
          <w:rFonts w:ascii="Arial" w:hAnsi="Arial" w:cs="Arial" w:eastAsia="Arial"/>
          <w:sz w:val="11"/>
          <w:szCs w:val="11"/>
          <w:spacing w:val="28"/>
          <w:w w:val="100"/>
          <w:position w:val="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sive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El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ct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lth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EHR)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cli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ici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VHA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cli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s.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ssi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lly-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lth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ili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</w:p>
    <w:p>
      <w:pPr>
        <w:spacing w:before="0" w:after="0" w:line="240" w:lineRule="auto"/>
        <w:ind w:left="112" w:right="76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%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ysici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VHA,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cks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VH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</w:p>
    <w:p>
      <w:pPr>
        <w:spacing w:before="0" w:after="0" w:line="240" w:lineRule="auto"/>
        <w:ind w:left="112" w:right="94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lif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ysici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tisf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e</w:t>
      </w:r>
      <w:r>
        <w:rPr>
          <w:rFonts w:ascii="Arial" w:hAnsi="Arial" w:cs="Arial" w:eastAsia="Arial"/>
          <w:sz w:val="11"/>
          <w:szCs w:val="11"/>
          <w:spacing w:val="-1"/>
          <w:w w:val="105"/>
          <w:position w:val="8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120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lve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2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SECTION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–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ECT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HEA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RECORDS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DEFENSE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</w:p>
    <w:p>
      <w:pPr>
        <w:spacing w:before="0" w:after="0" w:line="240" w:lineRule="auto"/>
        <w:ind w:left="112" w:right="737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VETERANS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AIRS,”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NDAA)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FY)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EHR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EHR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nge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nt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oD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ompu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bl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2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72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EHR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EHRs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U.S.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HIT)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90pt;margin-top:-3.415234pt;width:108pt;height:.1pt;mso-position-horizontal-relative:page;mso-position-vertical-relative:paragraph;z-index:-1880" coordorigin="1800,-68" coordsize="2160,2">
            <v:shape style="position:absolute;left:1800;top:-68;width:2160;height:2" coordorigin="1800,-68" coordsize="2160,0" path="m1800,-68l3960,-68e" filled="f" stroked="t" strokeweight=".6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7"/>
        </w:rPr>
        <w:t>1</w:t>
      </w:r>
      <w:r>
        <w:rPr>
          <w:rFonts w:ascii="Times New Roman" w:hAnsi="Times New Roman" w:cs="Times New Roman" w:eastAsia="Times New Roman"/>
          <w:sz w:val="11"/>
          <w:szCs w:val="11"/>
          <w:spacing w:val="25"/>
          <w:w w:val="100"/>
          <w:position w:val="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VIS</w:t>
      </w:r>
      <w:r>
        <w:rPr>
          <w:rFonts w:ascii="Arial" w:hAnsi="Arial" w:cs="Arial" w:eastAsia="Arial"/>
          <w:sz w:val="18"/>
          <w:szCs w:val="18"/>
          <w:spacing w:val="-15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-10"/>
          <w:w w:val="100"/>
          <w:position w:val="0"/>
        </w:rPr>
        <w:t> </w:t>
      </w:r>
      <w:hyperlink r:id="rId8"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Overview: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http://ww</w:t>
        </w:r>
        <w:r>
          <w:rPr>
            <w:rFonts w:ascii="Arial" w:hAnsi="Arial" w:cs="Arial" w:eastAsia="Arial"/>
            <w:sz w:val="18"/>
            <w:szCs w:val="18"/>
            <w:spacing w:val="-11"/>
            <w:w w:val="100"/>
            <w:position w:val="0"/>
          </w:rPr>
          <w:t>w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.vistapedia.com/index.php/What_is_</w:t>
        </w:r>
        <w:r>
          <w:rPr>
            <w:rFonts w:ascii="Arial" w:hAnsi="Arial" w:cs="Arial" w:eastAsia="Arial"/>
            <w:sz w:val="18"/>
            <w:szCs w:val="18"/>
            <w:spacing w:val="-6"/>
            <w:w w:val="100"/>
            <w:position w:val="0"/>
          </w:rPr>
          <w:t>V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istA_Really</w:t>
        </w:r>
      </w:hyperlink>
    </w:p>
    <w:p>
      <w:pPr>
        <w:spacing w:before="19" w:after="0" w:line="240" w:lineRule="auto"/>
        <w:ind w:left="11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7"/>
        </w:rPr>
        <w:t>2</w:t>
      </w:r>
      <w:r>
        <w:rPr>
          <w:rFonts w:ascii="Times New Roman" w:hAnsi="Times New Roman" w:cs="Times New Roman" w:eastAsia="Times New Roman"/>
          <w:sz w:val="11"/>
          <w:szCs w:val="11"/>
          <w:spacing w:val="25"/>
          <w:w w:val="100"/>
          <w:position w:val="7"/>
        </w:rPr>
        <w:t> </w:t>
      </w:r>
      <w:hyperlink r:id="rId9"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Medscape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EHR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Report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2014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50"/>
            <w:w w:val="100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http://ww</w:t>
        </w:r>
        <w:r>
          <w:rPr>
            <w:rFonts w:ascii="Arial" w:hAnsi="Arial" w:cs="Arial" w:eastAsia="Arial"/>
            <w:sz w:val="18"/>
            <w:szCs w:val="18"/>
            <w:spacing w:val="-11"/>
            <w:w w:val="100"/>
            <w:position w:val="0"/>
          </w:rPr>
          <w:t>w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.medscape.com/features/slideshow/public/ehr2014?</w:t>
        </w:r>
      </w:hyperlink>
    </w:p>
    <w:p>
      <w:pPr>
        <w:spacing w:before="9" w:after="0" w:line="240" w:lineRule="auto"/>
        <w:ind w:left="11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src</w:t>
      </w:r>
      <w:r>
        <w:rPr>
          <w:rFonts w:ascii="Arial" w:hAnsi="Arial" w:cs="Arial" w:eastAsia="Arial"/>
          <w:sz w:val="18"/>
          <w:szCs w:val="18"/>
          <w:spacing w:val="1"/>
          <w:w w:val="100"/>
        </w:rPr>
        <w:t>=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ban_wnl_19#1</w:t>
      </w:r>
    </w:p>
    <w:p>
      <w:pPr>
        <w:jc w:val="left"/>
        <w:spacing w:after="0"/>
        <w:sectPr>
          <w:pgMar w:header="740" w:footer="708" w:top="920" w:bottom="900" w:left="106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2" w:after="0" w:line="240" w:lineRule="auto"/>
        <w:ind w:left="112" w:right="78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8"/>
        </w:rPr>
        <w:t>3</w:t>
      </w:r>
      <w:r>
        <w:rPr>
          <w:rFonts w:ascii="Arial" w:hAnsi="Arial" w:cs="Arial" w:eastAsia="Arial"/>
          <w:sz w:val="11"/>
          <w:szCs w:val="11"/>
          <w:spacing w:val="28"/>
          <w:w w:val="100"/>
          <w:position w:val="8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EHR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itti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lly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ity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CCD)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EHR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vice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%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siti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0"/>
        </w:rPr>
        <w:t>e</w:t>
      </w:r>
      <w:r>
        <w:rPr>
          <w:rFonts w:ascii="Arial" w:hAnsi="Arial" w:cs="Arial" w:eastAsia="Arial"/>
          <w:sz w:val="11"/>
          <w:szCs w:val="11"/>
          <w:spacing w:val="1"/>
          <w:w w:val="100"/>
          <w:position w:val="8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CCDs,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sist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tw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ict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lity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1"/>
          <w:szCs w:val="11"/>
          <w:spacing w:val="-1"/>
          <w:w w:val="100"/>
          <w:position w:val="8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Use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EHR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cific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ts)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%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siti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ly)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cy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52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DOD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tly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ility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Use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vi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J</w:t>
      </w:r>
      <w:r>
        <w:rPr>
          <w:rFonts w:ascii="Arial" w:hAnsi="Arial" w:cs="Arial" w:eastAsia="Arial"/>
          <w:sz w:val="20"/>
          <w:szCs w:val="20"/>
          <w:spacing w:val="-15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78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EHR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xisti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EHR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U.S.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lize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11"/>
          <w:szCs w:val="11"/>
          <w:spacing w:val="-1"/>
          <w:w w:val="105"/>
          <w:position w:val="8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727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lth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CHCS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like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VHA,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s’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cific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PJIT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CHCS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CHCS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CHCS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87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11"/>
          <w:szCs w:val="11"/>
          <w:spacing w:val="-1"/>
          <w:w w:val="100"/>
          <w:position w:val="8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lso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sc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RDF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)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8"/>
        </w:rPr>
        <w:t>8</w:t>
      </w:r>
      <w:r>
        <w:rPr>
          <w:rFonts w:ascii="Arial" w:hAnsi="Arial" w:cs="Arial" w:eastAsia="Arial"/>
          <w:sz w:val="11"/>
          <w:szCs w:val="11"/>
          <w:spacing w:val="28"/>
          <w:w w:val="100"/>
          <w:position w:val="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ist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sc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RDF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wit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illi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tic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.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8"/>
        </w:rPr>
        <w:t>9</w:t>
      </w:r>
      <w:r>
        <w:rPr>
          <w:rFonts w:ascii="Arial" w:hAnsi="Arial" w:cs="Arial" w:eastAsia="Arial"/>
          <w:sz w:val="11"/>
          <w:szCs w:val="11"/>
          <w:spacing w:val="28"/>
          <w:w w:val="100"/>
          <w:position w:val="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Ot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ve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RDF)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lis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s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8"/>
        </w:rPr>
        <w:t>1</w:t>
      </w:r>
      <w:r>
        <w:rPr>
          <w:rFonts w:ascii="Arial" w:hAnsi="Arial" w:cs="Arial" w:eastAsia="Arial"/>
          <w:sz w:val="11"/>
          <w:szCs w:val="11"/>
          <w:spacing w:val="1"/>
          <w:w w:val="100"/>
          <w:position w:val="8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U.S.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ici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cli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lif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sci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-7"/>
          <w:w w:val="100"/>
          <w:position w:val="0"/>
        </w:rPr>
        <w:t>s</w:t>
      </w:r>
      <w:r>
        <w:rPr>
          <w:rFonts w:ascii="Arial" w:hAnsi="Arial" w:cs="Arial" w:eastAsia="Arial"/>
          <w:sz w:val="11"/>
          <w:szCs w:val="11"/>
          <w:spacing w:val="-8"/>
          <w:w w:val="100"/>
          <w:position w:val="8"/>
        </w:rPr>
        <w:t>1</w:t>
      </w:r>
      <w:r>
        <w:rPr>
          <w:rFonts w:ascii="Arial" w:hAnsi="Arial" w:cs="Arial" w:eastAsia="Arial"/>
          <w:sz w:val="11"/>
          <w:szCs w:val="11"/>
          <w:spacing w:val="-1"/>
          <w:w w:val="100"/>
          <w:position w:val="8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U.S.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v</w:t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11"/>
          <w:szCs w:val="11"/>
          <w:spacing w:val="0"/>
          <w:w w:val="100"/>
          <w:position w:val="8"/>
        </w:rPr>
        <w:t>1</w:t>
      </w:r>
      <w:r>
        <w:rPr>
          <w:rFonts w:ascii="Arial" w:hAnsi="Arial" w:cs="Arial" w:eastAsia="Arial"/>
          <w:sz w:val="11"/>
          <w:szCs w:val="11"/>
          <w:spacing w:val="1"/>
          <w:w w:val="100"/>
          <w:position w:val="8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ith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l</w:t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0" w:lineRule="auto"/>
        <w:ind w:left="112" w:right="578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90pt;margin-top:-3.315234pt;width:108pt;height:.1pt;mso-position-horizontal-relative:page;mso-position-vertical-relative:paragraph;z-index:-1879" coordorigin="1800,-66" coordsize="2160,2">
            <v:shape style="position:absolute;left:1800;top:-66;width:2160;height:2" coordorigin="1800,-66" coordsize="2160,0" path="m1800,-66l3960,-66e" filled="f" stroked="t" strokeweight=".6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7"/>
        </w:rPr>
        <w:t>3</w:t>
      </w:r>
      <w:r>
        <w:rPr>
          <w:rFonts w:ascii="Times New Roman" w:hAnsi="Times New Roman" w:cs="Times New Roman" w:eastAsia="Times New Roman"/>
          <w:sz w:val="11"/>
          <w:szCs w:val="11"/>
          <w:spacing w:val="25"/>
          <w:w w:val="100"/>
          <w:position w:val="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Meaningful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Use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Stage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Certification:</w:t>
      </w:r>
      <w:r>
        <w:rPr>
          <w:rFonts w:ascii="Arial" w:hAnsi="Arial" w:cs="Arial" w:eastAsia="Arial"/>
          <w:sz w:val="18"/>
          <w:szCs w:val="18"/>
          <w:spacing w:val="49"/>
          <w:w w:val="100"/>
          <w:position w:val="0"/>
        </w:rPr>
        <w:t> </w:t>
      </w:r>
      <w:hyperlink r:id="rId10"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https://ww</w:t>
        </w:r>
        <w:r>
          <w:rPr>
            <w:rFonts w:ascii="Arial" w:hAnsi="Arial" w:cs="Arial" w:eastAsia="Arial"/>
            <w:sz w:val="18"/>
            <w:szCs w:val="18"/>
            <w:spacing w:val="-11"/>
            <w:w w:val="100"/>
            <w:position w:val="0"/>
          </w:rPr>
          <w:t>w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.federalregiste</w:t>
        </w:r>
        <w:r>
          <w:rPr>
            <w:rFonts w:ascii="Arial" w:hAnsi="Arial" w:cs="Arial" w:eastAsia="Arial"/>
            <w:sz w:val="18"/>
            <w:szCs w:val="18"/>
            <w:spacing w:val="-11"/>
            <w:w w:val="100"/>
            <w:position w:val="0"/>
          </w:rPr>
          <w:t>r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.gov/articles/2015/03/30/2015-06612/2015-</w:t>
        </w:r>
      </w:hyperlink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edition-health-information-technology-health-it-certification-criteria-2015-edition-base.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Note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no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mention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</w:p>
    <w:p>
      <w:pPr>
        <w:spacing w:before="0" w:after="0" w:line="199" w:lineRule="exact"/>
        <w:ind w:left="11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‘computable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data’.</w:t>
      </w:r>
    </w:p>
    <w:p>
      <w:pPr>
        <w:spacing w:before="11" w:after="0" w:line="240" w:lineRule="auto"/>
        <w:ind w:left="11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7"/>
        </w:rPr>
        <w:t>4</w:t>
      </w:r>
      <w:r>
        <w:rPr>
          <w:rFonts w:ascii="Times New Roman" w:hAnsi="Times New Roman" w:cs="Times New Roman" w:eastAsia="Times New Roman"/>
          <w:sz w:val="11"/>
          <w:szCs w:val="11"/>
          <w:spacing w:val="25"/>
          <w:w w:val="100"/>
          <w:position w:val="7"/>
        </w:rPr>
        <w:t> </w:t>
      </w:r>
      <w:hyperlink r:id="rId11"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http://healthitinteroperabilit</w:t>
        </w:r>
        <w:r>
          <w:rPr>
            <w:rFonts w:ascii="Arial" w:hAnsi="Arial" w:cs="Arial" w:eastAsia="Arial"/>
            <w:sz w:val="18"/>
            <w:szCs w:val="18"/>
            <w:spacing w:val="-16"/>
            <w:w w:val="100"/>
            <w:position w:val="0"/>
          </w:rPr>
          <w:t>y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.com/news/the-heart-of-stage-3-meaningful-use-requirements/</w:t>
        </w:r>
        <w:r>
          <w:rPr>
            <w:rFonts w:ascii="Arial" w:hAnsi="Arial" w:cs="Arial" w:eastAsia="Arial"/>
            <w:sz w:val="18"/>
            <w:szCs w:val="18"/>
            <w:spacing w:val="-16"/>
            <w:w w:val="100"/>
            <w:position w:val="0"/>
          </w:rPr>
          <w:t>1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1052015</w:t>
        </w:r>
      </w:hyperlink>
    </w:p>
    <w:p>
      <w:pPr>
        <w:spacing w:before="19" w:after="0" w:line="240" w:lineRule="auto"/>
        <w:ind w:left="11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7"/>
        </w:rPr>
        <w:t>5</w:t>
      </w:r>
      <w:r>
        <w:rPr>
          <w:rFonts w:ascii="Times New Roman" w:hAnsi="Times New Roman" w:cs="Times New Roman" w:eastAsia="Times New Roman"/>
          <w:sz w:val="11"/>
          <w:szCs w:val="11"/>
          <w:spacing w:val="25"/>
          <w:w w:val="100"/>
          <w:position w:val="7"/>
        </w:rPr>
        <w:t> </w:t>
      </w:r>
      <w:hyperlink r:id="rId12"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Scorecard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for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Meaningful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Use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data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quality:</w:t>
        </w:r>
        <w:r>
          <w:rPr>
            <w:rFonts w:ascii="Arial" w:hAnsi="Arial" w:cs="Arial" w:eastAsia="Arial"/>
            <w:sz w:val="18"/>
            <w:szCs w:val="18"/>
            <w:spacing w:val="50"/>
            <w:w w:val="100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http://ccda-scorecard.smartplatforms.org/static/ccdaScorecard</w:t>
        </w:r>
      </w:hyperlink>
    </w:p>
    <w:p>
      <w:pPr>
        <w:spacing w:before="21" w:after="0" w:line="244" w:lineRule="auto"/>
        <w:ind w:left="112" w:right="618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7"/>
        </w:rPr>
        <w:t>6</w:t>
      </w:r>
      <w:r>
        <w:rPr>
          <w:rFonts w:ascii="Times New Roman" w:hAnsi="Times New Roman" w:cs="Times New Roman" w:eastAsia="Times New Roman"/>
          <w:sz w:val="11"/>
          <w:szCs w:val="11"/>
          <w:spacing w:val="25"/>
          <w:w w:val="100"/>
          <w:position w:val="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President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0"/>
        </w:rPr>
        <w:t>’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Council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Advisors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Science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20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echnology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(PCAST):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Report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President: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Realizing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Full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Potential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Health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Information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20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echnology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Improve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Healthcare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Americans.</w:t>
      </w:r>
      <w:hyperlink r:id="rId13"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https://ww</w:t>
        </w:r>
        <w:r>
          <w:rPr>
            <w:rFonts w:ascii="Arial" w:hAnsi="Arial" w:cs="Arial" w:eastAsia="Arial"/>
            <w:sz w:val="18"/>
            <w:szCs w:val="18"/>
            <w:spacing w:val="-11"/>
            <w:w w:val="100"/>
            <w:position w:val="0"/>
          </w:rPr>
          <w:t>w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.whitehouse.gov/sites/default/files/microsites/ostp/pcast-health-it-report.pdf</w:t>
        </w:r>
      </w:hyperlink>
    </w:p>
    <w:p>
      <w:pPr>
        <w:spacing w:before="7" w:after="0" w:line="240" w:lineRule="auto"/>
        <w:ind w:left="11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7"/>
        </w:rPr>
        <w:t>7</w:t>
      </w:r>
      <w:r>
        <w:rPr>
          <w:rFonts w:ascii="Times New Roman" w:hAnsi="Times New Roman" w:cs="Times New Roman" w:eastAsia="Times New Roman"/>
          <w:sz w:val="11"/>
          <w:szCs w:val="11"/>
          <w:spacing w:val="25"/>
          <w:w w:val="100"/>
          <w:position w:val="7"/>
        </w:rPr>
        <w:t> </w:t>
      </w:r>
      <w:hyperlink r:id="rId14"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Linked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Data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Standard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http://ww</w:t>
        </w:r>
        <w:r>
          <w:rPr>
            <w:rFonts w:ascii="Arial" w:hAnsi="Arial" w:cs="Arial" w:eastAsia="Arial"/>
            <w:sz w:val="18"/>
            <w:szCs w:val="18"/>
            <w:spacing w:val="-11"/>
            <w:w w:val="100"/>
            <w:position w:val="0"/>
          </w:rPr>
          <w:t>w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.w3.org/standards/techs/linkeddata</w:t>
        </w:r>
      </w:hyperlink>
    </w:p>
    <w:p>
      <w:pPr>
        <w:spacing w:before="21" w:after="0" w:line="240" w:lineRule="auto"/>
        <w:ind w:left="11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7"/>
        </w:rPr>
        <w:t>8</w:t>
      </w:r>
      <w:r>
        <w:rPr>
          <w:rFonts w:ascii="Times New Roman" w:hAnsi="Times New Roman" w:cs="Times New Roman" w:eastAsia="Times New Roman"/>
          <w:sz w:val="11"/>
          <w:szCs w:val="11"/>
          <w:spacing w:val="25"/>
          <w:w w:val="100"/>
          <w:position w:val="7"/>
        </w:rPr>
        <w:t> 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orld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Wide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0"/>
        </w:rPr>
        <w:t>W</w:t>
      </w:r>
      <w:hyperlink r:id="rId15"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eb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Consortium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http://ww</w:t>
        </w:r>
        <w:r>
          <w:rPr>
            <w:rFonts w:ascii="Arial" w:hAnsi="Arial" w:cs="Arial" w:eastAsia="Arial"/>
            <w:sz w:val="18"/>
            <w:szCs w:val="18"/>
            <w:spacing w:val="-11"/>
            <w:w w:val="100"/>
            <w:position w:val="0"/>
          </w:rPr>
          <w:t>w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.w3.org/</w:t>
        </w:r>
      </w:hyperlink>
    </w:p>
    <w:p>
      <w:pPr>
        <w:spacing w:before="19" w:after="0" w:line="240" w:lineRule="auto"/>
        <w:ind w:left="11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7"/>
        </w:rPr>
        <w:t>9</w:t>
      </w:r>
      <w:r>
        <w:rPr>
          <w:rFonts w:ascii="Times New Roman" w:hAnsi="Times New Roman" w:cs="Times New Roman" w:eastAsia="Times New Roman"/>
          <w:sz w:val="11"/>
          <w:szCs w:val="11"/>
          <w:spacing w:val="25"/>
          <w:w w:val="100"/>
          <w:position w:val="7"/>
        </w:rPr>
        <w:t> 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orld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wide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web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schema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semantic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search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https://en.wikipedia.org/wiki/Schema.org</w:t>
      </w:r>
    </w:p>
    <w:p>
      <w:pPr>
        <w:spacing w:before="21" w:after="0" w:line="240" w:lineRule="auto"/>
        <w:ind w:left="11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7"/>
        </w:rPr>
        <w:t>10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U.S.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 </w:t>
      </w:r>
      <w:hyperlink r:id="rId16"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Library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of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Congress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Linked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Data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Service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http://id.loc.gov/techcenter/searching.html</w:t>
        </w:r>
      </w:hyperlink>
    </w:p>
    <w:p>
      <w:pPr>
        <w:spacing w:before="19" w:after="0" w:line="240" w:lineRule="auto"/>
        <w:ind w:left="11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1"/>
          <w:szCs w:val="11"/>
          <w:spacing w:val="-4"/>
          <w:w w:val="100"/>
          <w:position w:val="7"/>
        </w:rPr>
        <w:t>1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7"/>
        </w:rPr>
        <w:t>1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U.S.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National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Library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Medicine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Linked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Data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Service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https://id.nlm.nih.gov/mesh</w:t>
      </w:r>
    </w:p>
    <w:p>
      <w:pPr>
        <w:spacing w:before="21" w:after="0" w:line="240" w:lineRule="auto"/>
        <w:ind w:left="11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7"/>
        </w:rPr>
        <w:t>12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Healthdata.gov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 </w:t>
      </w:r>
      <w:hyperlink r:id="rId17"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Linked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Data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sets</w:t>
        </w:r>
        <w:r>
          <w:rPr>
            <w:rFonts w:ascii="Arial" w:hAnsi="Arial" w:cs="Arial" w:eastAsia="Arial"/>
            <w:sz w:val="18"/>
            <w:szCs w:val="18"/>
            <w:spacing w:val="50"/>
            <w:w w:val="100"/>
            <w:position w:val="0"/>
          </w:rPr>
          <w:t> 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http://ww</w:t>
        </w:r>
        <w:r>
          <w:rPr>
            <w:rFonts w:ascii="Arial" w:hAnsi="Arial" w:cs="Arial" w:eastAsia="Arial"/>
            <w:sz w:val="18"/>
            <w:szCs w:val="18"/>
            <w:spacing w:val="-11"/>
            <w:w w:val="100"/>
            <w:position w:val="0"/>
          </w:rPr>
          <w:t>w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.healthdata.gov/dataset</w:t>
        </w:r>
      </w:hyperlink>
    </w:p>
    <w:p>
      <w:pPr>
        <w:jc w:val="left"/>
        <w:spacing w:after="0"/>
        <w:sectPr>
          <w:pgMar w:header="740" w:footer="708" w:top="920" w:bottom="900" w:left="106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112" w:right="12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72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lytics,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83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VHA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cific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JITC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CHCS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93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cific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jc w:val="left"/>
        <w:spacing w:after="0"/>
        <w:sectPr>
          <w:pgMar w:header="740" w:footer="708" w:top="920" w:bottom="900" w:left="106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on</w:t>
      </w:r>
      <w:r>
        <w:rPr>
          <w:rFonts w:ascii="Arial" w:hAnsi="Arial" w:cs="Arial" w:eastAsia="Arial"/>
          <w:sz w:val="20"/>
          <w:szCs w:val="20"/>
          <w:spacing w:val="-1"/>
          <w:w w:val="11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6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2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89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ftw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.4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ope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773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ftw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ftw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.5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od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8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1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orma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.6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13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orma</w:t>
      </w:r>
      <w:r>
        <w:rPr>
          <w:rFonts w:ascii="Arial" w:hAnsi="Arial" w:cs="Arial" w:eastAsia="Arial"/>
          <w:sz w:val="20"/>
          <w:szCs w:val="20"/>
          <w:spacing w:val="-1"/>
          <w:w w:val="12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112" w:right="74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ctive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QCP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QCP</w:t>
      </w:r>
    </w:p>
    <w:p>
      <w:pPr>
        <w:spacing w:before="1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</w:p>
    <w:p>
      <w:pPr>
        <w:spacing w:before="10" w:after="0" w:line="250" w:lineRule="auto"/>
        <w:ind w:left="112" w:right="73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auto"/>
        <w:ind w:left="1102" w:right="-20"/>
        <w:jc w:val="left"/>
        <w:tabs>
          <w:tab w:pos="14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Wingdings" w:hAnsi="Wingdings" w:cs="Wingdings" w:eastAsia="Wingdings"/>
          <w:sz w:val="20"/>
          <w:szCs w:val="20"/>
          <w:spacing w:val="0"/>
          <w:w w:val="100"/>
        </w:rPr>
        <w:t></w:t>
        <w:tab/>
      </w:r>
      <w:r>
        <w:rPr>
          <w:rFonts w:ascii="Wingdings" w:hAnsi="Wingdings" w:cs="Wingdings" w:eastAsia="Wingdings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78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2" w:right="3471"/>
        <w:jc w:val="left"/>
        <w:tabs>
          <w:tab w:pos="43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  <w:tab/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  <w:tab/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993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.4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9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</w:p>
    <w:p>
      <w:pPr>
        <w:spacing w:before="0" w:after="0" w:line="240" w:lineRule="auto"/>
        <w:ind w:left="112" w:right="74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sks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</w:p>
    <w:p>
      <w:pPr>
        <w:jc w:val="left"/>
        <w:spacing w:after="0"/>
        <w:sectPr>
          <w:pgMar w:header="740" w:footer="708" w:top="920" w:bottom="900" w:left="106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112" w:right="77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2" w:right="953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.5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cilit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ct: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562" w:right="72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</w:rPr>
        <w:t>1</w:t>
      </w:r>
      <w:r>
        <w:rPr>
          <w:rFonts w:ascii="Arial" w:hAnsi="Arial" w:cs="Arial" w:eastAsia="Arial"/>
          <w:sz w:val="20"/>
          <w:szCs w:val="20"/>
          <w:spacing w:val="-41"/>
        </w:rPr>
        <w:t> </w:t>
      </w:r>
      <w:r>
        <w:rPr>
          <w:rFonts w:ascii="Arial" w:hAnsi="Arial" w:cs="Arial" w:eastAsia="Arial"/>
          <w:sz w:val="20"/>
          <w:szCs w:val="20"/>
          <w:spacing w:val="0"/>
        </w:rPr>
        <w:t>.</w:t>
      </w:r>
      <w:r>
        <w:rPr>
          <w:rFonts w:ascii="Arial" w:hAnsi="Arial" w:cs="Arial" w:eastAsia="Arial"/>
          <w:sz w:val="20"/>
          <w:szCs w:val="20"/>
          <w:spacing w:val="-41"/>
        </w:rPr>
        <w:t> </w:t>
      </w:r>
      <w:r>
        <w:rPr>
          <w:rFonts w:ascii="Arial" w:hAnsi="Arial" w:cs="Arial" w:eastAsia="Arial"/>
          <w:sz w:val="20"/>
          <w:szCs w:val="20"/>
          <w:spacing w:val="0"/>
        </w:rPr>
        <w:t>6</w:t>
      </w:r>
      <w:r>
        <w:rPr>
          <w:rFonts w:ascii="Arial" w:hAnsi="Arial" w:cs="Arial" w:eastAsia="Arial"/>
          <w:sz w:val="20"/>
          <w:szCs w:val="20"/>
          <w:spacing w:val="-41"/>
        </w:rPr>
        <w:t> </w:t>
      </w:r>
      <w:r>
        <w:rPr>
          <w:rFonts w:ascii="Arial" w:hAnsi="Arial" w:cs="Arial" w:eastAsia="Arial"/>
          <w:sz w:val="20"/>
          <w:szCs w:val="20"/>
          <w:spacing w:val="0"/>
        </w:rPr>
        <w:t>.</w:t>
      </w:r>
      <w:r>
        <w:rPr>
          <w:rFonts w:ascii="Arial" w:hAnsi="Arial" w:cs="Arial" w:eastAsia="Arial"/>
          <w:sz w:val="20"/>
          <w:szCs w:val="20"/>
          <w:spacing w:val="-41"/>
        </w:rPr>
        <w:t> </w:t>
      </w:r>
      <w:r>
        <w:rPr>
          <w:rFonts w:ascii="Arial" w:hAnsi="Arial" w:cs="Arial" w:eastAsia="Arial"/>
          <w:sz w:val="20"/>
          <w:szCs w:val="20"/>
          <w:spacing w:val="0"/>
        </w:rPr>
        <w:t>7</w:t>
      </w:r>
      <w:r>
        <w:rPr>
          <w:rFonts w:ascii="Arial" w:hAnsi="Arial" w:cs="Arial" w:eastAsia="Arial"/>
          <w:sz w:val="20"/>
          <w:szCs w:val="20"/>
          <w:spacing w:val="-41"/>
        </w:rPr>
        <w:t> </w:t>
      </w:r>
      <w:r>
        <w:rPr>
          <w:rFonts w:ascii="Arial" w:hAnsi="Arial" w:cs="Arial" w:eastAsia="Arial"/>
          <w:sz w:val="20"/>
          <w:szCs w:val="20"/>
          <w:spacing w:val="0"/>
        </w:rPr>
        <w:t>.</w:t>
      </w:r>
      <w:r>
        <w:rPr>
          <w:rFonts w:ascii="Arial" w:hAnsi="Arial" w:cs="Arial" w:eastAsia="Arial"/>
          <w:sz w:val="20"/>
          <w:szCs w:val="20"/>
          <w:spacing w:val="-4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ciliti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562" w:right="72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.2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lish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ys/k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NOTE: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ys/k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562" w:right="72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cks;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ck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cks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cks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cks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cks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62" w:right="807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ys/k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s: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.9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</w:p>
    <w:p>
      <w:pPr>
        <w:spacing w:before="0" w:after="0" w:line="240" w:lineRule="auto"/>
        <w:ind w:left="112" w:right="753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ctivity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83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ssists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s: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ct: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ct: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ts,</w:t>
      </w:r>
    </w:p>
    <w:p>
      <w:pPr>
        <w:jc w:val="left"/>
        <w:spacing w:after="0"/>
        <w:sectPr>
          <w:pgMar w:header="740" w:footer="708" w:top="920" w:bottom="900" w:left="106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112" w:right="817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s: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s;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l.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auto"/>
        <w:ind w:left="112" w:right="117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l: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9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</w:p>
    <w:p>
      <w:pPr>
        <w:spacing w:before="0" w:after="0" w:line="240" w:lineRule="auto"/>
        <w:ind w:left="112" w:right="793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2" w:right="78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s: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781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57.549999pt;margin-top:92.229874pt;width:433.8pt;height:59.6pt;mso-position-horizontal-relative:page;mso-position-vertical-relative:paragraph;z-index:-1878" coordorigin="1151,1845" coordsize="8676,1192">
            <v:group style="position:absolute;left:1152;top:1846;width:8674;height:2" coordorigin="1152,1846" coordsize="8674,2">
              <v:shape style="position:absolute;left:1152;top:1846;width:8674;height:2" coordorigin="1152,1846" coordsize="8674,0" path="m1152,1846l9826,1846e" filled="f" stroked="t" strokeweight=".1pt" strokecolor="#000000">
                <v:path arrowok="t"/>
              </v:shape>
            </v:group>
            <v:group style="position:absolute;left:1162;top:2546;width:8654;height:2" coordorigin="1162,2546" coordsize="8654,2">
              <v:shape style="position:absolute;left:1162;top:2546;width:8654;height:2" coordorigin="1162,2546" coordsize="8654,0" path="m1162,2546l9816,2546e" filled="f" stroked="t" strokeweight=".1pt" strokecolor="#000000">
                <v:path arrowok="t"/>
              </v:shape>
            </v:group>
            <v:group style="position:absolute;left:1162;top:3024;width:8654;height:2" coordorigin="1162,3024" coordsize="8654,2">
              <v:shape style="position:absolute;left:1162;top:3024;width:8654;height:2" coordorigin="1162,3024" coordsize="8654,0" path="m1162,3024l9816,3024e" filled="f" stroked="t" strokeweight=".1pt" strokecolor="#000000">
                <v:path arrowok="t"/>
              </v:shape>
            </v:group>
            <v:group style="position:absolute;left:1152;top:1846;width:2;height:1190" coordorigin="1152,1846" coordsize="2,1190">
              <v:shape style="position:absolute;left:1152;top:1846;width:2;height:1190" coordorigin="1152,1846" coordsize="0,1190" path="m1152,1846l1152,3036e" filled="f" stroked="t" strokeweight=".1pt" strokecolor="#000000">
                <v:path arrowok="t"/>
              </v:shape>
            </v:group>
            <v:group style="position:absolute;left:2772;top:1852;width:10;height:700" coordorigin="2772,1852" coordsize="10,700">
              <v:shape style="position:absolute;left:2772;top:1852;width:10;height:700" coordorigin="2772,1852" coordsize="10,700" path="m2776,1852l2776,1852e" filled="f" stroked="t" strokeweight=".1pt" strokecolor="#000000">
                <v:path arrowok="t"/>
              </v:shape>
            </v:group>
            <v:group style="position:absolute;left:2772;top:2552;width:10;height:478" coordorigin="2772,2552" coordsize="10,478">
              <v:shape style="position:absolute;left:2772;top:2552;width:10;height:478" coordorigin="2772,2552" coordsize="10,478" path="m2776,2552l2776,2552e" filled="f" stroked="t" strokeweight=".1pt" strokecolor="#000000">
                <v:path arrowok="t"/>
              </v:shape>
            </v:group>
            <v:group style="position:absolute;left:4842;top:1852;width:10;height:700" coordorigin="4842,1852" coordsize="10,700">
              <v:shape style="position:absolute;left:4842;top:1852;width:10;height:700" coordorigin="4842,1852" coordsize="10,700" path="m4846,1852l4846,1852e" filled="f" stroked="t" strokeweight=".1pt" strokecolor="#000000">
                <v:path arrowok="t"/>
              </v:shape>
            </v:group>
            <v:group style="position:absolute;left:4842;top:2552;width:10;height:478" coordorigin="4842,2552" coordsize="10,478">
              <v:shape style="position:absolute;left:4842;top:2552;width:10;height:478" coordorigin="4842,2552" coordsize="10,478" path="m4846,2552l4846,2552e" filled="f" stroked="t" strokeweight=".1pt" strokecolor="#000000">
                <v:path arrowok="t"/>
              </v:shape>
            </v:group>
            <v:group style="position:absolute;left:6372;top:1852;width:10;height:700" coordorigin="6372,1852" coordsize="10,700">
              <v:shape style="position:absolute;left:6372;top:1852;width:10;height:700" coordorigin="6372,1852" coordsize="10,700" path="m6376,1852l6376,1852e" filled="f" stroked="t" strokeweight=".1pt" strokecolor="#000000">
                <v:path arrowok="t"/>
              </v:shape>
            </v:group>
            <v:group style="position:absolute;left:6372;top:2552;width:10;height:478" coordorigin="6372,2552" coordsize="10,478">
              <v:shape style="position:absolute;left:6372;top:2552;width:10;height:478" coordorigin="6372,2552" coordsize="10,478" path="m6376,2552l6376,2552e" filled="f" stroked="t" strokeweight=".1pt" strokecolor="#000000">
                <v:path arrowok="t"/>
              </v:shape>
            </v:group>
            <v:group style="position:absolute;left:7902;top:1852;width:10;height:700" coordorigin="7902,1852" coordsize="10,700">
              <v:shape style="position:absolute;left:7902;top:1852;width:10;height:700" coordorigin="7902,1852" coordsize="10,700" path="m7906,1852l7906,1852e" filled="f" stroked="t" strokeweight=".1pt" strokecolor="#000000">
                <v:path arrowok="t"/>
              </v:shape>
            </v:group>
            <v:group style="position:absolute;left:7902;top:2552;width:10;height:478" coordorigin="7902,2552" coordsize="10,478">
              <v:shape style="position:absolute;left:7902;top:2552;width:10;height:478" coordorigin="7902,2552" coordsize="10,478" path="m7906,2552l7906,2552e" filled="f" stroked="t" strokeweight=".1pt" strokecolor="#000000">
                <v:path arrowok="t"/>
              </v:shape>
            </v:group>
            <v:group style="position:absolute;left:9816;top:1846;width:10;height:712" coordorigin="9816,1846" coordsize="10,712">
              <v:shape style="position:absolute;left:9816;top:1846;width:10;height:712" coordorigin="9816,1846" coordsize="10,712" path="m9826,1846l9826,1846e" filled="f" stroked="t" strokeweight=".1pt" strokecolor="#000000">
                <v:path arrowok="t"/>
              </v:shape>
            </v:group>
            <v:group style="position:absolute;left:9816;top:2546;width:10;height:490" coordorigin="9816,2546" coordsize="10,490">
              <v:shape style="position:absolute;left:9816;top:2546;width:10;height:490" coordorigin="9816,2546" coordsize="10,490" path="m9826,2546l9826,2546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l: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ct.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l/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w:</w:t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740" w:footer="708" w:top="920" w:bottom="900" w:left="1060" w:right="1720"/>
          <w:pgSz w:w="12240" w:h="15840"/>
        </w:sectPr>
      </w:pPr>
      <w:rPr/>
    </w:p>
    <w:p>
      <w:pPr>
        <w:spacing w:before="34" w:after="0" w:line="240" w:lineRule="auto"/>
        <w:ind w:right="-20"/>
        <w:jc w:val="right"/>
        <w:tabs>
          <w:tab w:pos="1620" w:val="left"/>
          <w:tab w:pos="36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na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on</w:t>
      </w:r>
      <w:r>
        <w:rPr>
          <w:rFonts w:ascii="Arial" w:hAnsi="Arial" w:cs="Arial" w:eastAsia="Arial"/>
          <w:sz w:val="20"/>
          <w:szCs w:val="20"/>
          <w:spacing w:val="-56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o.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right="67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0"/>
        </w:rPr>
        <w:t>ri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ps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4" w:after="0" w:line="240" w:lineRule="auto"/>
        <w:ind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opl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</w:p>
    <w:p>
      <w:pPr>
        <w:spacing w:before="34" w:after="0" w:line="240" w:lineRule="auto"/>
        <w:ind w:right="1628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</w:rPr>
        <w:t>D</w:t>
      </w:r>
      <w:r>
        <w:rPr>
          <w:rFonts w:ascii="Arial" w:hAnsi="Arial" w:cs="Arial" w:eastAsia="Arial"/>
          <w:sz w:val="20"/>
          <w:szCs w:val="20"/>
          <w:w w:val="107"/>
        </w:rPr>
        <w:t>ura</w:t>
      </w:r>
      <w:r>
        <w:rPr>
          <w:rFonts w:ascii="Arial" w:hAnsi="Arial" w:cs="Arial" w:eastAsia="Arial"/>
          <w:sz w:val="20"/>
          <w:szCs w:val="20"/>
          <w:spacing w:val="-1"/>
          <w:w w:val="12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2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920" w:bottom="900" w:left="1060" w:right="1720"/>
          <w:cols w:num="3" w:equalWidth="0">
            <w:col w:w="4463" w:space="963"/>
            <w:col w:w="567" w:space="963"/>
            <w:col w:w="2504"/>
          </w:cols>
        </w:sectPr>
      </w:pPr>
      <w:rPr/>
    </w:p>
    <w:p>
      <w:pPr>
        <w:spacing w:before="10" w:after="0" w:line="240" w:lineRule="auto"/>
        <w:ind w:left="206" w:right="-5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</w:p>
    <w:p>
      <w:pPr>
        <w:spacing w:before="10" w:after="0" w:line="240" w:lineRule="auto"/>
        <w:ind w:right="-74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</w:p>
    <w:p>
      <w:pPr>
        <w:spacing w:before="0" w:after="0" w:line="226" w:lineRule="exact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DC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0" w:after="0" w:line="240" w:lineRule="auto"/>
        <w:ind w:right="-20"/>
        <w:jc w:val="left"/>
        <w:tabs>
          <w:tab w:pos="1520" w:val="left"/>
          <w:tab w:pos="306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</w:p>
    <w:p>
      <w:pPr>
        <w:jc w:val="left"/>
        <w:spacing w:after="0"/>
        <w:sectPr>
          <w:type w:val="continuous"/>
          <w:pgSz w:w="12240" w:h="15840"/>
          <w:pgMar w:top="920" w:bottom="900" w:left="1060" w:right="1720"/>
          <w:cols w:num="3" w:equalWidth="0">
            <w:col w:w="696" w:space="1130"/>
            <w:col w:w="1053" w:space="1017"/>
            <w:col w:w="5564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4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sts: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2" w:right="111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ts: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ct.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817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.1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y: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cilit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”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URL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AA)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88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</w:p>
    <w:p>
      <w:pPr>
        <w:jc w:val="left"/>
        <w:spacing w:after="0"/>
        <w:sectPr>
          <w:type w:val="continuous"/>
          <w:pgSz w:w="12240" w:h="15840"/>
          <w:pgMar w:top="920" w:bottom="900" w:left="1060" w:right="17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112" w:right="94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cycle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ts: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8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.2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CSV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;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JSON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JSON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79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.3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ftw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</w:p>
    <w:p>
      <w:pPr>
        <w:spacing w:before="0" w:after="0" w:line="240" w:lineRule="auto"/>
        <w:ind w:left="112" w:right="88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OSI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77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ftw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OSI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90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77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.4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PDF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k.</w:t>
      </w:r>
    </w:p>
    <w:p>
      <w:pPr>
        <w:jc w:val="left"/>
        <w:spacing w:after="0"/>
        <w:sectPr>
          <w:pgMar w:header="740" w:footer="708" w:top="920" w:bottom="900" w:left="106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112" w:right="777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flict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tc.)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flict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OCI)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9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OCI.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tisf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OCI.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83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ize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ctivity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sixty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auto"/>
        <w:ind w:left="112" w:right="100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ctiviti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cific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JITC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auto"/>
        <w:ind w:left="1102" w:right="-20"/>
        <w:jc w:val="left"/>
        <w:tabs>
          <w:tab w:pos="14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Wingdings" w:hAnsi="Wingdings" w:cs="Wingdings" w:eastAsia="Wingdings"/>
          <w:sz w:val="20"/>
          <w:szCs w:val="20"/>
          <w:spacing w:val="0"/>
          <w:w w:val="100"/>
        </w:rPr>
        <w:t></w:t>
        <w:tab/>
      </w:r>
      <w:r>
        <w:rPr>
          <w:rFonts w:ascii="Wingdings" w:hAnsi="Wingdings" w:cs="Wingdings" w:eastAsia="Wingdings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C)</w:t>
      </w:r>
    </w:p>
    <w:p>
      <w:pPr>
        <w:jc w:val="left"/>
        <w:spacing w:after="0"/>
        <w:sectPr>
          <w:pgMar w:header="740" w:footer="708" w:top="920" w:bottom="900" w:left="106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4013" w:right="4680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6" w:lineRule="exact"/>
        <w:ind w:left="3025" w:right="3690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DEFINITIONS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&amp;</w:t>
      </w:r>
      <w:r>
        <w:rPr>
          <w:rFonts w:ascii="Arial" w:hAnsi="Arial" w:cs="Arial" w:eastAsia="Arial"/>
          <w:sz w:val="20"/>
          <w:szCs w:val="20"/>
          <w:spacing w:val="-11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ACRONY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4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DEFINITIONS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89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OR.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cific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81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ACTING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OFFICER.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92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ACTING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OFFICER'S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REPRESEN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U.S.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75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DEFECTIVE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VICE.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97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IVERAB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E.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72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PERSONNE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PHYSICAL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SECURIT</w:t>
      </w:r>
      <w:r>
        <w:rPr>
          <w:rFonts w:ascii="Arial" w:hAnsi="Arial" w:cs="Arial" w:eastAsia="Arial"/>
          <w:sz w:val="20"/>
          <w:szCs w:val="20"/>
          <w:spacing w:val="-2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953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PROJECT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REPOSI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cycle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137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9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ASSURANCE.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94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ASSURANCE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QASP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cifyi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100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SUBCONT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jc w:val="left"/>
        <w:spacing w:after="0"/>
        <w:sectPr>
          <w:pgMar w:header="740" w:footer="708" w:top="920" w:bottom="900" w:left="106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112" w:right="117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EEK.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jc w:val="left"/>
        <w:spacing w:after="0"/>
        <w:sectPr>
          <w:pgMar w:header="740" w:footer="708" w:top="920" w:bottom="900" w:left="106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CRONY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-20"/>
        <w:jc w:val="left"/>
        <w:tabs>
          <w:tab w:pos="21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ACOR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</w:p>
    <w:p>
      <w:pPr>
        <w:spacing w:before="0" w:after="0" w:line="240" w:lineRule="auto"/>
        <w:ind w:left="112" w:right="-20"/>
        <w:jc w:val="left"/>
        <w:tabs>
          <w:tab w:pos="21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CFR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</w:p>
    <w:p>
      <w:pPr>
        <w:spacing w:before="0" w:after="0" w:line="240" w:lineRule="auto"/>
        <w:ind w:left="112" w:right="1558"/>
        <w:jc w:val="left"/>
        <w:tabs>
          <w:tab w:pos="2180" w:val="left"/>
          <w:tab w:pos="29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CONUS</w:t>
        <w:tab/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ska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ii)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</w:p>
    <w:p>
      <w:pPr>
        <w:spacing w:before="0" w:after="0" w:line="240" w:lineRule="auto"/>
        <w:ind w:left="112" w:right="-20"/>
        <w:jc w:val="left"/>
        <w:tabs>
          <w:tab w:pos="21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COTR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</w:p>
    <w:p>
      <w:pPr>
        <w:spacing w:before="0" w:after="0" w:line="240" w:lineRule="auto"/>
        <w:ind w:left="112" w:right="-20"/>
        <w:jc w:val="left"/>
        <w:tabs>
          <w:tab w:pos="21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COTS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lf</w:t>
      </w:r>
    </w:p>
    <w:p>
      <w:pPr>
        <w:spacing w:before="0" w:after="0" w:line="240" w:lineRule="auto"/>
        <w:ind w:left="112" w:right="1868"/>
        <w:jc w:val="left"/>
        <w:tabs>
          <w:tab w:pos="2180" w:val="left"/>
          <w:tab w:pos="290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ARS</w:t>
        <w:tab/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DC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</w:p>
    <w:p>
      <w:pPr>
        <w:spacing w:before="0" w:after="0" w:line="240" w:lineRule="auto"/>
        <w:ind w:left="112" w:right="-20"/>
        <w:jc w:val="left"/>
        <w:tabs>
          <w:tab w:pos="21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DOD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</w:p>
    <w:p>
      <w:pPr>
        <w:spacing w:before="0" w:after="0" w:line="240" w:lineRule="auto"/>
        <w:ind w:left="112" w:right="-20"/>
        <w:jc w:val="left"/>
        <w:tabs>
          <w:tab w:pos="21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</w:p>
    <w:p>
      <w:pPr>
        <w:spacing w:before="0" w:after="0" w:line="240" w:lineRule="auto"/>
        <w:ind w:left="112" w:right="-20"/>
        <w:jc w:val="left"/>
        <w:tabs>
          <w:tab w:pos="21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ility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9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9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6</w:t>
      </w:r>
    </w:p>
    <w:p>
      <w:pPr>
        <w:spacing w:before="0" w:after="0" w:line="240" w:lineRule="auto"/>
        <w:ind w:left="112" w:right="-20"/>
        <w:jc w:val="left"/>
        <w:tabs>
          <w:tab w:pos="21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</w:p>
    <w:p>
      <w:pPr>
        <w:spacing w:before="0" w:after="0" w:line="240" w:lineRule="auto"/>
        <w:ind w:left="112" w:right="-20"/>
        <w:jc w:val="left"/>
        <w:tabs>
          <w:tab w:pos="21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OCI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flict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</w:p>
    <w:p>
      <w:pPr>
        <w:spacing w:before="0" w:after="0" w:line="240" w:lineRule="auto"/>
        <w:ind w:left="112" w:right="1587"/>
        <w:jc w:val="left"/>
        <w:tabs>
          <w:tab w:pos="21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OCONUS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ska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ii)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ODC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sts</w:t>
      </w:r>
    </w:p>
    <w:p>
      <w:pPr>
        <w:spacing w:before="0" w:after="0" w:line="240" w:lineRule="auto"/>
        <w:ind w:left="112" w:right="-20"/>
        <w:jc w:val="left"/>
        <w:tabs>
          <w:tab w:pos="21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PIPO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</w:p>
    <w:p>
      <w:pPr>
        <w:spacing w:before="0" w:after="0" w:line="240" w:lineRule="auto"/>
        <w:ind w:left="112" w:right="-20"/>
        <w:jc w:val="left"/>
        <w:tabs>
          <w:tab w:pos="21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POC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</w:p>
    <w:p>
      <w:pPr>
        <w:spacing w:before="0" w:after="0" w:line="240" w:lineRule="auto"/>
        <w:ind w:left="112" w:right="-20"/>
        <w:jc w:val="left"/>
        <w:tabs>
          <w:tab w:pos="21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PRS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</w:p>
    <w:p>
      <w:pPr>
        <w:spacing w:before="0" w:after="0" w:line="240" w:lineRule="auto"/>
        <w:ind w:left="112" w:right="-20"/>
        <w:jc w:val="left"/>
        <w:tabs>
          <w:tab w:pos="21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</w:p>
    <w:p>
      <w:pPr>
        <w:spacing w:before="0" w:after="0" w:line="240" w:lineRule="auto"/>
        <w:ind w:left="112" w:right="-20"/>
        <w:jc w:val="left"/>
        <w:tabs>
          <w:tab w:pos="21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QA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</w:p>
    <w:p>
      <w:pPr>
        <w:spacing w:before="0" w:after="0" w:line="240" w:lineRule="auto"/>
        <w:ind w:left="112" w:right="-20"/>
        <w:jc w:val="left"/>
        <w:tabs>
          <w:tab w:pos="21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QAP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</w:p>
    <w:p>
      <w:pPr>
        <w:spacing w:before="0" w:after="0" w:line="240" w:lineRule="auto"/>
        <w:ind w:left="112" w:right="-20"/>
        <w:jc w:val="left"/>
        <w:tabs>
          <w:tab w:pos="21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QASP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</w:p>
    <w:p>
      <w:pPr>
        <w:spacing w:before="0" w:after="0" w:line="240" w:lineRule="auto"/>
        <w:ind w:left="112" w:right="-20"/>
        <w:jc w:val="left"/>
        <w:tabs>
          <w:tab w:pos="21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QC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</w:p>
    <w:p>
      <w:pPr>
        <w:spacing w:before="0" w:after="0" w:line="240" w:lineRule="auto"/>
        <w:ind w:left="112" w:right="-20"/>
        <w:jc w:val="left"/>
        <w:tabs>
          <w:tab w:pos="21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QCP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</w:p>
    <w:p>
      <w:pPr>
        <w:spacing w:before="0" w:after="0" w:line="240" w:lineRule="auto"/>
        <w:ind w:left="112" w:right="-20"/>
        <w:jc w:val="left"/>
        <w:tabs>
          <w:tab w:pos="21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  <w:tab/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</w:p>
    <w:p>
      <w:pPr>
        <w:jc w:val="left"/>
        <w:spacing w:after="0"/>
        <w:sectPr>
          <w:pgMar w:header="740" w:footer="708" w:top="920" w:bottom="900" w:left="106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4013" w:right="4680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</w:t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31" w:right="1697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GOVERN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RNISHED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PROPE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EQUIP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VICES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GOVERN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RNISHED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VICES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1" w:lineRule="auto"/>
        <w:ind w:left="112" w:right="819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MS Reference Specialty" w:hAnsi="MS Reference Specialty" w:cs="MS Reference Specialty" w:eastAsia="MS Reference Specialty"/>
          <w:sz w:val="19"/>
          <w:szCs w:val="19"/>
          <w:color w:val="212121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19"/>
          <w:szCs w:val="19"/>
          <w:color w:val="212121"/>
          <w:spacing w:val="-97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D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D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c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iona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y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(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^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D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D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)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x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c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f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om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at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lea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f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v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c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u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ent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ope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ional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V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I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212121"/>
          <w:spacing w:val="-14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color w:val="212121"/>
          <w:spacing w:val="-3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The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da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di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c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iona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ies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c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on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ain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no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pa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ient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da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a,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P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H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I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,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or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P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I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</w:t>
      </w:r>
      <w:r>
        <w:rPr>
          <w:rFonts w:ascii="Arial" w:hAnsi="Arial" w:cs="Arial" w:eastAsia="Arial"/>
          <w:sz w:val="19"/>
          <w:szCs w:val="19"/>
          <w:color w:val="212121"/>
          <w:spacing w:val="5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(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.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e.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no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en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v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f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ma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ion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)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4" w:lineRule="auto"/>
        <w:ind w:left="112" w:right="792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MS Reference Specialty" w:hAnsi="MS Reference Specialty" w:cs="MS Reference Specialty" w:eastAsia="MS Reference Specialty"/>
          <w:sz w:val="19"/>
          <w:szCs w:val="19"/>
          <w:color w:val="212121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19"/>
          <w:szCs w:val="19"/>
          <w:color w:val="212121"/>
          <w:spacing w:val="-97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C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u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ent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au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ho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v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Ma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er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(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"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P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la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inum")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v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ion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of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V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I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212121"/>
          <w:spacing w:val="-14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212121"/>
          <w:spacing w:val="-1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as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main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ained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nally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by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he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-15"/>
          <w:w w:val="100"/>
        </w:rPr>
        <w:t>V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.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Me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ada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f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om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his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mu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be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c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omple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and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w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hout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any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al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ions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or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eda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c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ion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212121"/>
          <w:spacing w:val="6"/>
          <w:w w:val="100"/>
        </w:rPr>
        <w:t>.</w:t>
      </w:r>
      <w:r>
        <w:rPr>
          <w:rFonts w:ascii="Arial" w:hAnsi="Arial" w:cs="Arial" w:eastAsia="Arial"/>
          <w:sz w:val="11"/>
          <w:szCs w:val="11"/>
          <w:color w:val="212121"/>
          <w:spacing w:val="1"/>
          <w:w w:val="100"/>
          <w:position w:val="7"/>
        </w:rPr>
        <w:t>1</w:t>
      </w:r>
      <w:r>
        <w:rPr>
          <w:rFonts w:ascii="Arial" w:hAnsi="Arial" w:cs="Arial" w:eastAsia="Arial"/>
          <w:sz w:val="11"/>
          <w:szCs w:val="11"/>
          <w:color w:val="212121"/>
          <w:spacing w:val="0"/>
          <w:w w:val="100"/>
          <w:position w:val="7"/>
        </w:rPr>
        <w:t>3</w:t>
      </w:r>
      <w:r>
        <w:rPr>
          <w:rFonts w:ascii="Arial" w:hAnsi="Arial" w:cs="Arial" w:eastAsia="Arial"/>
          <w:sz w:val="11"/>
          <w:szCs w:val="11"/>
          <w:color w:val="212121"/>
          <w:spacing w:val="0"/>
          <w:w w:val="100"/>
          <w:position w:val="7"/>
        </w:rPr>
        <w:t>  </w:t>
      </w:r>
      <w:r>
        <w:rPr>
          <w:rFonts w:ascii="Arial" w:hAnsi="Arial" w:cs="Arial" w:eastAsia="Arial"/>
          <w:sz w:val="11"/>
          <w:szCs w:val="11"/>
          <w:color w:val="212121"/>
          <w:spacing w:val="10"/>
          <w:w w:val="100"/>
          <w:position w:val="7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  <w:position w:val="0"/>
        </w:rPr>
        <w:t>me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  <w:position w:val="0"/>
        </w:rPr>
        <w:t>ada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  <w:position w:val="0"/>
        </w:rPr>
        <w:t>does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  <w:position w:val="0"/>
        </w:rPr>
        <w:t>not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  <w:position w:val="0"/>
        </w:rPr>
        <w:t>c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  <w:position w:val="0"/>
        </w:rPr>
        <w:t>ain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  <w:position w:val="0"/>
        </w:rPr>
        <w:t>any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  <w:position w:val="0"/>
        </w:rPr>
        <w:t>pa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  <w:position w:val="0"/>
        </w:rPr>
        <w:t>ient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  <w:position w:val="0"/>
        </w:rPr>
        <w:t>da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  <w:position w:val="0"/>
        </w:rPr>
        <w:t>a,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  <w:position w:val="0"/>
        </w:rPr>
        <w:t>P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  <w:position w:val="0"/>
        </w:rPr>
        <w:t>H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  <w:position w:val="0"/>
        </w:rPr>
        <w:t>I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  <w:position w:val="0"/>
        </w:rPr>
        <w:t>P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  <w:position w:val="0"/>
        </w:rPr>
        <w:t>I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  <w:position w:val="0"/>
        </w:rPr>
        <w:t>(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  <w:position w:val="0"/>
        </w:rPr>
        <w:t>.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  <w:position w:val="0"/>
        </w:rPr>
        <w:t>e.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  <w:position w:val="0"/>
        </w:rPr>
        <w:t>no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  <w:position w:val="0"/>
        </w:rPr>
        <w:t>en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  <w:position w:val="0"/>
        </w:rPr>
        <w:t>s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  <w:position w:val="0"/>
        </w:rPr>
        <w:t>v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  <w:position w:val="0"/>
        </w:rPr>
        <w:t>f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  <w:position w:val="0"/>
        </w:rPr>
        <w:t>r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  <w:position w:val="0"/>
        </w:rPr>
        <w:t>ma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  <w:position w:val="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  <w:position w:val="0"/>
        </w:rPr>
        <w:t>ion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  <w:position w:val="0"/>
        </w:rPr>
        <w:t>)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MS Reference Specialty" w:hAnsi="MS Reference Specialty" w:cs="MS Reference Specialty" w:eastAsia="MS Reference Specialty"/>
          <w:sz w:val="19"/>
          <w:szCs w:val="19"/>
          <w:color w:val="212121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19"/>
          <w:szCs w:val="19"/>
          <w:color w:val="212121"/>
          <w:spacing w:val="-97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C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opy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of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V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I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212121"/>
          <w:spacing w:val="-14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212121"/>
          <w:spacing w:val="-1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w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h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pa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ien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u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ed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by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-15"/>
          <w:w w:val="100"/>
        </w:rPr>
        <w:t>V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212121"/>
          <w:spacing w:val="-1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f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or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in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nal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p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oje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c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12" w:right="1035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MS Reference Specialty" w:hAnsi="MS Reference Specialty" w:cs="MS Reference Specialty" w:eastAsia="MS Reference Specialty"/>
          <w:sz w:val="19"/>
          <w:szCs w:val="19"/>
          <w:color w:val="212121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19"/>
          <w:szCs w:val="19"/>
          <w:color w:val="212121"/>
          <w:spacing w:val="67"/>
          <w:w w:val="61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C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opy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of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at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lea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one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eal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ope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ional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V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I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212121"/>
          <w:spacing w:val="-14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212121"/>
          <w:spacing w:val="-1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(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"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P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od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C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lone"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or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“</w:t>
      </w:r>
      <w:r>
        <w:rPr>
          <w:rFonts w:ascii="Arial" w:hAnsi="Arial" w:cs="Arial" w:eastAsia="Arial"/>
          <w:sz w:val="19"/>
          <w:szCs w:val="19"/>
          <w:color w:val="212121"/>
          <w:spacing w:val="-20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V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I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212121"/>
          <w:spacing w:val="-14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”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)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w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hi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c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h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w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ould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be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k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ept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w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hin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he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N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I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P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ed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ne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w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o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k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,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as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it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w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ill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ha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v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e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non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de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-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iden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f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ied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pa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ient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da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a.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19"/>
          <w:szCs w:val="19"/>
        </w:rPr>
      </w:pPr>
      <w:rPr/>
      <w:r>
        <w:rPr>
          <w:rFonts w:ascii="MS Reference Specialty" w:hAnsi="MS Reference Specialty" w:cs="MS Reference Specialty" w:eastAsia="MS Reference Specialty"/>
          <w:sz w:val="19"/>
          <w:szCs w:val="19"/>
          <w:color w:val="212121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19"/>
          <w:szCs w:val="19"/>
          <w:color w:val="212121"/>
          <w:spacing w:val="67"/>
          <w:w w:val="61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212121"/>
          <w:spacing w:val="-1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V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I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S</w:t>
      </w:r>
      <w:r>
        <w:rPr>
          <w:rFonts w:ascii="Arial" w:hAnsi="Arial" w:cs="Arial" w:eastAsia="Arial"/>
          <w:sz w:val="19"/>
          <w:szCs w:val="19"/>
          <w:color w:val="212121"/>
          <w:spacing w:val="-14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212121"/>
          <w:spacing w:val="-1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w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h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r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eal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but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de</w:t>
      </w:r>
      <w:r>
        <w:rPr>
          <w:rFonts w:ascii="Arial" w:hAnsi="Arial" w:cs="Arial" w:eastAsia="Arial"/>
          <w:sz w:val="19"/>
          <w:szCs w:val="19"/>
          <w:color w:val="212121"/>
          <w:spacing w:val="1"/>
          <w:w w:val="100"/>
        </w:rPr>
        <w:t>-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iden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f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ied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pa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ient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 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da</w:t>
      </w:r>
      <w:r>
        <w:rPr>
          <w:rFonts w:ascii="Arial" w:hAnsi="Arial" w:cs="Arial" w:eastAsia="Arial"/>
          <w:sz w:val="19"/>
          <w:szCs w:val="19"/>
          <w:color w:val="212121"/>
          <w:spacing w:val="-1"/>
          <w:w w:val="100"/>
        </w:rPr>
        <w:t>t</w:t>
      </w:r>
      <w:r>
        <w:rPr>
          <w:rFonts w:ascii="Arial" w:hAnsi="Arial" w:cs="Arial" w:eastAsia="Arial"/>
          <w:sz w:val="19"/>
          <w:szCs w:val="19"/>
          <w:color w:val="212121"/>
          <w:spacing w:val="0"/>
          <w:w w:val="100"/>
        </w:rPr>
        <w:t>a</w:t>
      </w:r>
      <w:r>
        <w:rPr>
          <w:rFonts w:ascii="Arial" w:hAnsi="Arial" w:cs="Arial" w:eastAsia="Arial"/>
          <w:sz w:val="19"/>
          <w:szCs w:val="19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.2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ss.</w:t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.3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Fa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ili</w:t>
      </w:r>
      <w:r>
        <w:rPr>
          <w:rFonts w:ascii="Arial" w:hAnsi="Arial" w:cs="Arial" w:eastAsia="Arial"/>
          <w:sz w:val="20"/>
          <w:szCs w:val="20"/>
          <w:spacing w:val="-1"/>
          <w:w w:val="12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5" w:lineRule="auto"/>
        <w:ind w:left="112" w:right="79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cific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JITC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ITEC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ITEC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ftw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.4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2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ili</w:t>
      </w:r>
      <w:r>
        <w:rPr>
          <w:rFonts w:ascii="Arial" w:hAnsi="Arial" w:cs="Arial" w:eastAsia="Arial"/>
          <w:sz w:val="20"/>
          <w:szCs w:val="20"/>
          <w:spacing w:val="-1"/>
          <w:w w:val="12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tiliti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ITEC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ITEC</w:t>
      </w:r>
    </w:p>
    <w:p>
      <w:pPr>
        <w:spacing w:before="34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ftw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.5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qui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pme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1054" w:firstLine="5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ftw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ITEC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0" w:lineRule="auto"/>
        <w:ind w:left="112" w:right="457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90pt;margin-top:-3.315234pt;width:108pt;height:.1pt;mso-position-horizontal-relative:page;mso-position-vertical-relative:paragraph;z-index:-1877" coordorigin="1800,-66" coordsize="2160,2">
            <v:shape style="position:absolute;left:1800;top:-66;width:2160;height:2" coordorigin="1800,-66" coordsize="2160,0" path="m1800,-66l3960,-66e" filled="f" stroked="t" strokeweight=".6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7"/>
        </w:rPr>
        <w:t>13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7"/>
        </w:rPr>
        <w:t> </w:t>
      </w:r>
      <w:r>
        <w:rPr>
          <w:rFonts w:ascii="Arial" w:hAnsi="Arial" w:cs="Arial" w:eastAsia="Arial"/>
          <w:sz w:val="18"/>
          <w:szCs w:val="18"/>
          <w:color w:val="212121"/>
          <w:spacing w:val="0"/>
          <w:w w:val="100"/>
          <w:position w:val="0"/>
        </w:rPr>
        <w:t>Excluded</w:t>
      </w:r>
      <w:r>
        <w:rPr>
          <w:rFonts w:ascii="Arial" w:hAnsi="Arial" w:cs="Arial" w:eastAsia="Arial"/>
          <w:sz w:val="18"/>
          <w:szCs w:val="18"/>
          <w:color w:val="2121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2121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18"/>
          <w:szCs w:val="18"/>
          <w:color w:val="2121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2121"/>
          <w:spacing w:val="0"/>
          <w:w w:val="100"/>
          <w:position w:val="0"/>
        </w:rPr>
        <w:t>use</w:t>
      </w:r>
      <w:r>
        <w:rPr>
          <w:rFonts w:ascii="Arial" w:hAnsi="Arial" w:cs="Arial" w:eastAsia="Arial"/>
          <w:sz w:val="18"/>
          <w:szCs w:val="18"/>
          <w:color w:val="2121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2121"/>
          <w:spacing w:val="0"/>
          <w:w w:val="100"/>
          <w:position w:val="0"/>
        </w:rPr>
        <w:t>are</w:t>
      </w:r>
      <w:r>
        <w:rPr>
          <w:rFonts w:ascii="Arial" w:hAnsi="Arial" w:cs="Arial" w:eastAsia="Arial"/>
          <w:sz w:val="18"/>
          <w:szCs w:val="18"/>
          <w:color w:val="2121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2121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18"/>
          <w:szCs w:val="18"/>
          <w:color w:val="2121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2121"/>
          <w:spacing w:val="0"/>
          <w:w w:val="100"/>
          <w:position w:val="0"/>
        </w:rPr>
        <w:t>FOIA,</w:t>
      </w:r>
      <w:r>
        <w:rPr>
          <w:rFonts w:ascii="Arial" w:hAnsi="Arial" w:cs="Arial" w:eastAsia="Arial"/>
          <w:sz w:val="18"/>
          <w:szCs w:val="18"/>
          <w:color w:val="212121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2121"/>
          <w:spacing w:val="-4"/>
          <w:w w:val="100"/>
          <w:position w:val="0"/>
        </w:rPr>
        <w:t>V</w:t>
      </w:r>
      <w:r>
        <w:rPr>
          <w:rFonts w:ascii="Arial" w:hAnsi="Arial" w:cs="Arial" w:eastAsia="Arial"/>
          <w:sz w:val="18"/>
          <w:szCs w:val="18"/>
          <w:color w:val="212121"/>
          <w:spacing w:val="0"/>
          <w:w w:val="100"/>
          <w:position w:val="0"/>
        </w:rPr>
        <w:t>ista</w:t>
      </w:r>
      <w:r>
        <w:rPr>
          <w:rFonts w:ascii="Arial" w:hAnsi="Arial" w:cs="Arial" w:eastAsia="Arial"/>
          <w:sz w:val="18"/>
          <w:szCs w:val="18"/>
          <w:color w:val="2121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2121"/>
          <w:spacing w:val="0"/>
          <w:w w:val="100"/>
          <w:position w:val="0"/>
        </w:rPr>
        <w:t>Standardization</w:t>
      </w:r>
      <w:r>
        <w:rPr>
          <w:rFonts w:ascii="Arial" w:hAnsi="Arial" w:cs="Arial" w:eastAsia="Arial"/>
          <w:sz w:val="18"/>
          <w:szCs w:val="18"/>
          <w:color w:val="212121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2121"/>
          <w:spacing w:val="0"/>
          <w:w w:val="100"/>
          <w:position w:val="0"/>
        </w:rPr>
        <w:t>“Gold”,</w:t>
      </w:r>
      <w:r>
        <w:rPr>
          <w:rFonts w:ascii="Arial" w:hAnsi="Arial" w:cs="Arial" w:eastAsia="Arial"/>
          <w:sz w:val="18"/>
          <w:szCs w:val="18"/>
          <w:color w:val="2121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2121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18"/>
          <w:szCs w:val="18"/>
          <w:color w:val="2121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2121"/>
          <w:spacing w:val="0"/>
          <w:w w:val="100"/>
          <w:position w:val="0"/>
        </w:rPr>
        <w:t>OSEHRA</w:t>
      </w:r>
      <w:r>
        <w:rPr>
          <w:rFonts w:ascii="Arial" w:hAnsi="Arial" w:cs="Arial" w:eastAsia="Arial"/>
          <w:sz w:val="18"/>
          <w:szCs w:val="18"/>
          <w:color w:val="212121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2121"/>
          <w:spacing w:val="0"/>
          <w:w w:val="100"/>
          <w:position w:val="0"/>
        </w:rPr>
        <w:t>versions,</w:t>
      </w:r>
      <w:r>
        <w:rPr>
          <w:rFonts w:ascii="Arial" w:hAnsi="Arial" w:cs="Arial" w:eastAsia="Arial"/>
          <w:sz w:val="18"/>
          <w:szCs w:val="18"/>
          <w:color w:val="2121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2121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18"/>
          <w:szCs w:val="18"/>
          <w:color w:val="2121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2121"/>
          <w:spacing w:val="0"/>
          <w:w w:val="100"/>
          <w:position w:val="0"/>
        </w:rPr>
        <w:t>these</w:t>
      </w:r>
      <w:r>
        <w:rPr>
          <w:rFonts w:ascii="Arial" w:hAnsi="Arial" w:cs="Arial" w:eastAsia="Arial"/>
          <w:sz w:val="18"/>
          <w:szCs w:val="18"/>
          <w:color w:val="2121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2121"/>
          <w:spacing w:val="0"/>
          <w:w w:val="100"/>
          <w:position w:val="0"/>
        </w:rPr>
        <w:t>are</w:t>
      </w:r>
      <w:r>
        <w:rPr>
          <w:rFonts w:ascii="Arial" w:hAnsi="Arial" w:cs="Arial" w:eastAsia="Arial"/>
          <w:sz w:val="18"/>
          <w:szCs w:val="18"/>
          <w:color w:val="2121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2121"/>
          <w:spacing w:val="0"/>
          <w:w w:val="100"/>
          <w:position w:val="0"/>
        </w:rPr>
        <w:t>redacted</w:t>
      </w:r>
      <w:r>
        <w:rPr>
          <w:rFonts w:ascii="Arial" w:hAnsi="Arial" w:cs="Arial" w:eastAsia="Arial"/>
          <w:sz w:val="18"/>
          <w:szCs w:val="18"/>
          <w:color w:val="212121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212121"/>
          <w:spacing w:val="0"/>
          <w:w w:val="100"/>
          <w:position w:val="0"/>
        </w:rPr>
        <w:t>subsets.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Mar w:header="740" w:footer="708" w:top="920" w:bottom="900" w:left="106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4013" w:right="4680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939" w:right="2607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CONT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RNISHED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VICES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RNISHED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RESPONSI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LI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TIES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97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ciliti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80" w:lineRule="auto"/>
        <w:ind w:left="168" w:right="6677" w:firstLine="-5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Facility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</w:p>
    <w:p>
      <w:pPr>
        <w:jc w:val="left"/>
        <w:spacing w:after="0"/>
        <w:sectPr>
          <w:pgMar w:header="740" w:footer="708" w:top="920" w:bottom="900" w:left="106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4093" w:right="4680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26" w:lineRule="exact"/>
        <w:ind w:left="3625" w:right="4207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SPECIFIC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100"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ASKS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4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SPECIFIC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2" w:right="76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ftw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rogra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nagem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nt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2" w:right="103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ctiviti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sks,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76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sks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isk,</w:t>
      </w:r>
    </w:p>
    <w:p>
      <w:pPr>
        <w:spacing w:before="0" w:after="0" w:line="240" w:lineRule="auto"/>
        <w:ind w:left="102" w:right="82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86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ctiviti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s:</w:t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4"/>
          <w:szCs w:val="24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4"/>
          <w:szCs w:val="24"/>
          <w:spacing w:val="1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</w:p>
    <w:p>
      <w:pPr>
        <w:spacing w:before="77" w:after="0" w:line="252" w:lineRule="auto"/>
        <w:ind w:left="102" w:right="96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4"/>
          <w:szCs w:val="24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4"/>
          <w:szCs w:val="24"/>
          <w:spacing w:val="1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</w:p>
    <w:p>
      <w:pPr>
        <w:spacing w:before="53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4"/>
          <w:szCs w:val="24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4"/>
          <w:szCs w:val="24"/>
          <w:spacing w:val="1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cific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JITC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</w:p>
    <w:p>
      <w:pPr>
        <w:spacing w:before="13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s)</w:t>
      </w:r>
    </w:p>
    <w:p>
      <w:pPr>
        <w:spacing w:before="64" w:after="0" w:line="252" w:lineRule="auto"/>
        <w:ind w:left="102" w:right="97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4"/>
          <w:szCs w:val="24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4"/>
          <w:szCs w:val="24"/>
          <w:spacing w:val="1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cycle</w:t>
      </w:r>
    </w:p>
    <w:p>
      <w:pPr>
        <w:spacing w:before="53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4"/>
          <w:szCs w:val="24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4"/>
          <w:szCs w:val="24"/>
          <w:spacing w:val="1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</w:p>
    <w:p>
      <w:pPr>
        <w:spacing w:before="77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4"/>
          <w:szCs w:val="24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4"/>
          <w:szCs w:val="24"/>
          <w:spacing w:val="1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</w:p>
    <w:p>
      <w:pPr>
        <w:spacing w:before="79" w:after="0" w:line="245" w:lineRule="auto"/>
        <w:ind w:left="102" w:right="1203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4"/>
          <w:szCs w:val="24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4"/>
          <w:szCs w:val="24"/>
          <w:spacing w:val="1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ctiviti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</w:p>
    <w:p>
      <w:pPr>
        <w:spacing w:before="59" w:after="0" w:line="252" w:lineRule="auto"/>
        <w:ind w:left="102" w:right="146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4"/>
          <w:szCs w:val="24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4"/>
          <w:szCs w:val="24"/>
          <w:spacing w:val="1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</w:p>
    <w:p>
      <w:pPr>
        <w:jc w:val="left"/>
        <w:spacing w:after="0"/>
        <w:sectPr>
          <w:pgMar w:header="740" w:footer="708" w:top="920" w:bottom="900" w:left="98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6" w:after="0" w:line="252" w:lineRule="exact"/>
        <w:ind w:left="102" w:right="98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4"/>
          <w:szCs w:val="24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4"/>
          <w:szCs w:val="24"/>
          <w:spacing w:val="1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ts..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</w:p>
    <w:p>
      <w:pPr>
        <w:spacing w:before="0" w:after="0" w:line="222" w:lineRule="exact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76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cycle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ftw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sks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ftw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1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hi</w:t>
      </w:r>
      <w:r>
        <w:rPr>
          <w:rFonts w:ascii="Arial" w:hAnsi="Arial" w:cs="Arial" w:eastAsia="Arial"/>
          <w:sz w:val="20"/>
          <w:szCs w:val="20"/>
          <w:spacing w:val="-1"/>
          <w:w w:val="11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1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1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1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ure</w:t>
      </w:r>
      <w:r>
        <w:rPr>
          <w:rFonts w:ascii="Arial" w:hAnsi="Arial" w:cs="Arial" w:eastAsia="Arial"/>
          <w:sz w:val="20"/>
          <w:szCs w:val="20"/>
          <w:spacing w:val="-4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8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hnol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ogy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upport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2" w:right="96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ftw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Verdana" w:hAnsi="Verdana" w:cs="Verdana" w:eastAsia="Verdana"/>
          <w:sz w:val="20"/>
          <w:szCs w:val="20"/>
          <w:spacing w:val="0"/>
          <w:w w:val="100"/>
          <w:b/>
          <w:bCs/>
        </w:rPr>
        <w:t>●</w:t>
      </w:r>
      <w:r>
        <w:rPr>
          <w:rFonts w:ascii="Verdana" w:hAnsi="Verdana" w:cs="Verdana" w:eastAsia="Verdana"/>
          <w:sz w:val="20"/>
          <w:szCs w:val="20"/>
          <w:spacing w:val="0"/>
          <w:w w:val="100"/>
          <w:b/>
          <w:bCs/>
        </w:rPr>
        <w:t> </w:t>
      </w:r>
      <w:r>
        <w:rPr>
          <w:rFonts w:ascii="Verdana" w:hAnsi="Verdana" w:cs="Verdana" w:eastAsia="Verdana"/>
          <w:sz w:val="20"/>
          <w:szCs w:val="20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2" w:right="82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Verdana" w:hAnsi="Verdana" w:cs="Verdana" w:eastAsia="Verdana"/>
          <w:sz w:val="20"/>
          <w:szCs w:val="20"/>
          <w:spacing w:val="0"/>
          <w:w w:val="100"/>
          <w:b/>
          <w:bCs/>
        </w:rPr>
        <w:t>●</w:t>
      </w:r>
      <w:r>
        <w:rPr>
          <w:rFonts w:ascii="Verdana" w:hAnsi="Verdana" w:cs="Verdana" w:eastAsia="Verdana"/>
          <w:sz w:val="20"/>
          <w:szCs w:val="20"/>
          <w:spacing w:val="0"/>
          <w:w w:val="100"/>
          <w:b/>
          <w:bCs/>
        </w:rPr>
        <w:t> </w:t>
      </w:r>
      <w:r>
        <w:rPr>
          <w:rFonts w:ascii="Verdana" w:hAnsi="Verdana" w:cs="Verdana" w:eastAsia="Verdana"/>
          <w:sz w:val="20"/>
          <w:szCs w:val="20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ftw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2" w:right="75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Verdana" w:hAnsi="Verdana" w:cs="Verdana" w:eastAsia="Verdana"/>
          <w:sz w:val="20"/>
          <w:szCs w:val="20"/>
          <w:spacing w:val="0"/>
          <w:w w:val="100"/>
          <w:b/>
          <w:bCs/>
        </w:rPr>
        <w:t>●</w:t>
      </w:r>
      <w:r>
        <w:rPr>
          <w:rFonts w:ascii="Verdana" w:hAnsi="Verdana" w:cs="Verdana" w:eastAsia="Verdana"/>
          <w:sz w:val="20"/>
          <w:szCs w:val="20"/>
          <w:spacing w:val="0"/>
          <w:w w:val="100"/>
          <w:b/>
          <w:bCs/>
        </w:rPr>
        <w:t> </w:t>
      </w:r>
      <w:r>
        <w:rPr>
          <w:rFonts w:ascii="Verdana" w:hAnsi="Verdana" w:cs="Verdana" w:eastAsia="Verdana"/>
          <w:sz w:val="20"/>
          <w:szCs w:val="20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ctiviti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2" w:right="1803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Verdana" w:hAnsi="Verdana" w:cs="Verdana" w:eastAsia="Verdana"/>
          <w:sz w:val="20"/>
          <w:szCs w:val="20"/>
          <w:spacing w:val="0"/>
          <w:w w:val="100"/>
          <w:b/>
          <w:bCs/>
        </w:rPr>
        <w:t>●</w:t>
      </w:r>
      <w:r>
        <w:rPr>
          <w:rFonts w:ascii="Verdana" w:hAnsi="Verdana" w:cs="Verdana" w:eastAsia="Verdana"/>
          <w:sz w:val="20"/>
          <w:szCs w:val="20"/>
          <w:spacing w:val="0"/>
          <w:w w:val="100"/>
          <w:b/>
          <w:bCs/>
        </w:rPr>
        <w:t> </w:t>
      </w:r>
      <w:r>
        <w:rPr>
          <w:rFonts w:ascii="Verdana" w:hAnsi="Verdana" w:cs="Verdana" w:eastAsia="Verdana"/>
          <w:sz w:val="20"/>
          <w:szCs w:val="20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lysis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2" w:right="82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cycle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ftw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ctiviti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s: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72" w:right="-20"/>
        <w:jc w:val="left"/>
        <w:tabs>
          <w:tab w:pos="15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Wingdings" w:hAnsi="Wingdings" w:cs="Wingdings" w:eastAsia="Wingdings"/>
          <w:sz w:val="20"/>
          <w:szCs w:val="20"/>
          <w:spacing w:val="0"/>
          <w:w w:val="100"/>
        </w:rPr>
        <w:t></w:t>
        <w:tab/>
      </w:r>
      <w:r>
        <w:rPr>
          <w:rFonts w:ascii="Wingdings" w:hAnsi="Wingdings" w:cs="Wingdings" w:eastAsia="Wingdings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72" w:right="-20"/>
        <w:jc w:val="left"/>
        <w:tabs>
          <w:tab w:pos="15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Wingdings" w:hAnsi="Wingdings" w:cs="Wingdings" w:eastAsia="Wingdings"/>
          <w:sz w:val="20"/>
          <w:szCs w:val="20"/>
          <w:spacing w:val="0"/>
          <w:w w:val="100"/>
        </w:rPr>
        <w:t></w:t>
        <w:tab/>
      </w:r>
      <w:r>
        <w:rPr>
          <w:rFonts w:ascii="Wingdings" w:hAnsi="Wingdings" w:cs="Wingdings" w:eastAsia="Wingdings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72" w:right="-20"/>
        <w:jc w:val="left"/>
        <w:tabs>
          <w:tab w:pos="15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Wingdings" w:hAnsi="Wingdings" w:cs="Wingdings" w:eastAsia="Wingdings"/>
          <w:sz w:val="20"/>
          <w:szCs w:val="20"/>
          <w:spacing w:val="0"/>
          <w:w w:val="100"/>
        </w:rPr>
        <w:t></w:t>
        <w:tab/>
      </w:r>
      <w:r>
        <w:rPr>
          <w:rFonts w:ascii="Wingdings" w:hAnsi="Wingdings" w:cs="Wingdings" w:eastAsia="Wingdings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72" w:right="-20"/>
        <w:jc w:val="left"/>
        <w:tabs>
          <w:tab w:pos="15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Wingdings" w:hAnsi="Wingdings" w:cs="Wingdings" w:eastAsia="Wingdings"/>
          <w:sz w:val="20"/>
          <w:szCs w:val="20"/>
          <w:spacing w:val="0"/>
          <w:w w:val="100"/>
        </w:rPr>
        <w:t></w:t>
        <w:tab/>
      </w:r>
      <w:r>
        <w:rPr>
          <w:rFonts w:ascii="Wingdings" w:hAnsi="Wingdings" w:cs="Wingdings" w:eastAsia="Wingdings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jc w:val="left"/>
        <w:spacing w:after="0"/>
        <w:sectPr>
          <w:pgMar w:header="740" w:footer="708" w:top="920" w:bottom="900" w:left="98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15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.3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ppl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on</w:t>
      </w:r>
      <w:r>
        <w:rPr>
          <w:rFonts w:ascii="Arial" w:hAnsi="Arial" w:cs="Arial" w:eastAsia="Arial"/>
          <w:sz w:val="20"/>
          <w:szCs w:val="20"/>
          <w:spacing w:val="35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opme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nt</w:t>
      </w:r>
      <w:r>
        <w:rPr>
          <w:rFonts w:ascii="Arial" w:hAnsi="Arial" w:cs="Arial" w:eastAsia="Arial"/>
          <w:sz w:val="20"/>
          <w:szCs w:val="20"/>
          <w:spacing w:val="-21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20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56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Founda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on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upport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372" w:right="72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lytics,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sk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lyzi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sk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56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d/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rpri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upport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1" w:after="0" w:line="240" w:lineRule="auto"/>
        <w:ind w:left="372" w:right="957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lize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ilit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56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pe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ona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upport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462" w:right="89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sks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lizi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cific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VPR,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.0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x</w:t>
      </w:r>
      <w:r>
        <w:rPr>
          <w:rFonts w:ascii="Arial" w:hAnsi="Arial" w:cs="Arial" w:eastAsia="Arial"/>
          <w:sz w:val="20"/>
          <w:szCs w:val="20"/>
          <w:spacing w:val="-1"/>
          <w:w w:val="12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6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2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2" w:right="135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lytics,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s: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62" w:right="-20"/>
        <w:jc w:val="left"/>
        <w:tabs>
          <w:tab w:pos="8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Wingdings" w:hAnsi="Wingdings" w:cs="Wingdings" w:eastAsia="Wingdings"/>
          <w:sz w:val="20"/>
          <w:szCs w:val="20"/>
          <w:spacing w:val="0"/>
          <w:w w:val="100"/>
        </w:rPr>
        <w:t></w:t>
        <w:tab/>
      </w:r>
      <w:r>
        <w:rPr>
          <w:rFonts w:ascii="Wingdings" w:hAnsi="Wingdings" w:cs="Wingdings" w:eastAsia="Wingdings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ftw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.1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ompre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ns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pos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ure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2" w:right="80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93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KIDS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;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KIDS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773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sks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lysis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ll:</w:t>
      </w:r>
    </w:p>
    <w:p>
      <w:pPr>
        <w:jc w:val="left"/>
        <w:spacing w:after="0"/>
        <w:sectPr>
          <w:pgMar w:header="740" w:footer="708" w:top="920" w:bottom="900" w:left="98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4" w:after="0" w:line="240" w:lineRule="auto"/>
        <w:ind w:left="102" w:right="1043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Verdana" w:hAnsi="Verdana" w:cs="Verdana" w:eastAsia="Verdana"/>
          <w:sz w:val="20"/>
          <w:szCs w:val="20"/>
          <w:spacing w:val="0"/>
          <w:w w:val="100"/>
          <w:b/>
          <w:bCs/>
        </w:rPr>
        <w:t>●</w:t>
      </w:r>
      <w:r>
        <w:rPr>
          <w:rFonts w:ascii="Verdana" w:hAnsi="Verdana" w:cs="Verdana" w:eastAsia="Verdana"/>
          <w:sz w:val="20"/>
          <w:szCs w:val="20"/>
          <w:spacing w:val="0"/>
          <w:w w:val="100"/>
          <w:b/>
          <w:bCs/>
        </w:rPr>
        <w:t> </w:t>
      </w:r>
      <w:r>
        <w:rPr>
          <w:rFonts w:ascii="Verdana" w:hAnsi="Verdana" w:cs="Verdana" w:eastAsia="Verdana"/>
          <w:sz w:val="20"/>
          <w:szCs w:val="20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”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</w:t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2" w:right="78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Verdana" w:hAnsi="Verdana" w:cs="Verdana" w:eastAsia="Verdana"/>
          <w:sz w:val="20"/>
          <w:szCs w:val="20"/>
          <w:spacing w:val="0"/>
          <w:w w:val="100"/>
          <w:b/>
          <w:bCs/>
        </w:rPr>
        <w:t>●</w:t>
      </w:r>
      <w:r>
        <w:rPr>
          <w:rFonts w:ascii="Verdana" w:hAnsi="Verdana" w:cs="Verdana" w:eastAsia="Verdana"/>
          <w:sz w:val="20"/>
          <w:szCs w:val="20"/>
          <w:spacing w:val="0"/>
          <w:w w:val="100"/>
          <w:b/>
          <w:bCs/>
        </w:rPr>
        <w:t> </w:t>
      </w:r>
      <w:r>
        <w:rPr>
          <w:rFonts w:ascii="Verdana" w:hAnsi="Verdana" w:cs="Verdana" w:eastAsia="Verdana"/>
          <w:sz w:val="20"/>
          <w:szCs w:val="20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As: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[RE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cific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].</w:t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2" w:right="84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Verdana" w:hAnsi="Verdana" w:cs="Verdana" w:eastAsia="Verdana"/>
          <w:sz w:val="20"/>
          <w:szCs w:val="20"/>
          <w:spacing w:val="0"/>
          <w:w w:val="100"/>
          <w:b/>
          <w:bCs/>
        </w:rPr>
        <w:t>●</w:t>
      </w:r>
      <w:r>
        <w:rPr>
          <w:rFonts w:ascii="Verdana" w:hAnsi="Verdana" w:cs="Verdana" w:eastAsia="Verdana"/>
          <w:sz w:val="20"/>
          <w:szCs w:val="20"/>
          <w:spacing w:val="0"/>
          <w:w w:val="100"/>
          <w:b/>
          <w:bCs/>
        </w:rPr>
        <w:t> </w:t>
      </w:r>
      <w:r>
        <w:rPr>
          <w:rFonts w:ascii="Verdana" w:hAnsi="Verdana" w:cs="Verdana" w:eastAsia="Verdana"/>
          <w:sz w:val="20"/>
          <w:szCs w:val="20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”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s: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62" w:right="-20"/>
        <w:jc w:val="left"/>
        <w:tabs>
          <w:tab w:pos="8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Wingdings" w:hAnsi="Wingdings" w:cs="Wingdings" w:eastAsia="Wingdings"/>
          <w:sz w:val="20"/>
          <w:szCs w:val="20"/>
          <w:spacing w:val="0"/>
          <w:w w:val="100"/>
        </w:rPr>
        <w:t></w:t>
        <w:tab/>
      </w:r>
      <w:r>
        <w:rPr>
          <w:rFonts w:ascii="Wingdings" w:hAnsi="Wingdings" w:cs="Wingdings" w:eastAsia="Wingdings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62" w:right="-20"/>
        <w:jc w:val="left"/>
        <w:tabs>
          <w:tab w:pos="8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Wingdings" w:hAnsi="Wingdings" w:cs="Wingdings" w:eastAsia="Wingdings"/>
          <w:sz w:val="20"/>
          <w:szCs w:val="20"/>
          <w:spacing w:val="0"/>
          <w:w w:val="100"/>
        </w:rPr>
        <w:t></w:t>
        <w:tab/>
      </w:r>
      <w:r>
        <w:rPr>
          <w:rFonts w:ascii="Wingdings" w:hAnsi="Wingdings" w:cs="Wingdings" w:eastAsia="Wingdings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62" w:right="-20"/>
        <w:jc w:val="left"/>
        <w:tabs>
          <w:tab w:pos="8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Wingdings" w:hAnsi="Wingdings" w:cs="Wingdings" w:eastAsia="Wingdings"/>
          <w:sz w:val="20"/>
          <w:szCs w:val="20"/>
          <w:spacing w:val="0"/>
          <w:w w:val="100"/>
        </w:rPr>
        <w:t></w:t>
        <w:tab/>
      </w:r>
      <w:r>
        <w:rPr>
          <w:rFonts w:ascii="Wingdings" w:hAnsi="Wingdings" w:cs="Wingdings" w:eastAsia="Wingdings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”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9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.2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orma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ode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2" w:right="116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96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tc.)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ll:</w:t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136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Verdana" w:hAnsi="Verdana" w:cs="Verdana" w:eastAsia="Verdana"/>
          <w:sz w:val="20"/>
          <w:szCs w:val="20"/>
          <w:spacing w:val="0"/>
          <w:w w:val="100"/>
          <w:b/>
          <w:bCs/>
        </w:rPr>
        <w:t>●</w:t>
      </w:r>
      <w:r>
        <w:rPr>
          <w:rFonts w:ascii="Verdana" w:hAnsi="Verdana" w:cs="Verdana" w:eastAsia="Verdana"/>
          <w:sz w:val="20"/>
          <w:szCs w:val="20"/>
          <w:spacing w:val="0"/>
          <w:w w:val="100"/>
          <w:b/>
          <w:bCs/>
        </w:rPr>
        <w:t> </w:t>
      </w:r>
      <w:r>
        <w:rPr>
          <w:rFonts w:ascii="Verdana" w:hAnsi="Verdana" w:cs="Verdana" w:eastAsia="Verdana"/>
          <w:sz w:val="20"/>
          <w:szCs w:val="20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”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</w:t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2" w:right="82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Verdana" w:hAnsi="Verdana" w:cs="Verdana" w:eastAsia="Verdana"/>
          <w:sz w:val="20"/>
          <w:szCs w:val="20"/>
          <w:spacing w:val="0"/>
          <w:w w:val="100"/>
          <w:b/>
          <w:bCs/>
        </w:rPr>
        <w:t>●</w:t>
      </w:r>
      <w:r>
        <w:rPr>
          <w:rFonts w:ascii="Verdana" w:hAnsi="Verdana" w:cs="Verdana" w:eastAsia="Verdana"/>
          <w:sz w:val="20"/>
          <w:szCs w:val="20"/>
          <w:spacing w:val="0"/>
          <w:w w:val="100"/>
          <w:b/>
          <w:bCs/>
        </w:rPr>
        <w:t> </w:t>
      </w:r>
      <w:r>
        <w:rPr>
          <w:rFonts w:ascii="Verdana" w:hAnsi="Verdana" w:cs="Verdana" w:eastAsia="Verdana"/>
          <w:sz w:val="20"/>
          <w:szCs w:val="20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istic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Verdana" w:hAnsi="Verdana" w:cs="Verdana" w:eastAsia="Verdana"/>
          <w:sz w:val="20"/>
          <w:szCs w:val="20"/>
          <w:spacing w:val="0"/>
          <w:w w:val="100"/>
          <w:b/>
          <w:bCs/>
        </w:rPr>
        <w:t>●</w:t>
      </w:r>
      <w:r>
        <w:rPr>
          <w:rFonts w:ascii="Verdana" w:hAnsi="Verdana" w:cs="Verdana" w:eastAsia="Verdana"/>
          <w:sz w:val="20"/>
          <w:szCs w:val="20"/>
          <w:spacing w:val="0"/>
          <w:w w:val="100"/>
          <w:b/>
          <w:bCs/>
        </w:rPr>
        <w:t> </w:t>
      </w:r>
      <w:r>
        <w:rPr>
          <w:rFonts w:ascii="Verdana" w:hAnsi="Verdana" w:cs="Verdana" w:eastAsia="Verdana"/>
          <w:sz w:val="20"/>
          <w:szCs w:val="20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iki)</w:t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2" w:right="89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Verdana" w:hAnsi="Verdana" w:cs="Verdana" w:eastAsia="Verdana"/>
          <w:sz w:val="20"/>
          <w:szCs w:val="20"/>
          <w:spacing w:val="0"/>
          <w:w w:val="100"/>
          <w:b/>
          <w:bCs/>
        </w:rPr>
        <w:t>●</w:t>
      </w:r>
      <w:r>
        <w:rPr>
          <w:rFonts w:ascii="Verdana" w:hAnsi="Verdana" w:cs="Verdana" w:eastAsia="Verdana"/>
          <w:sz w:val="20"/>
          <w:szCs w:val="20"/>
          <w:spacing w:val="0"/>
          <w:w w:val="100"/>
          <w:b/>
          <w:bCs/>
        </w:rPr>
        <w:t> </w:t>
      </w:r>
      <w:r>
        <w:rPr>
          <w:rFonts w:ascii="Verdana" w:hAnsi="Verdana" w:cs="Verdana" w:eastAsia="Verdana"/>
          <w:sz w:val="20"/>
          <w:szCs w:val="20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.js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k.</w:t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2" w:right="7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Verdana" w:hAnsi="Verdana" w:cs="Verdana" w:eastAsia="Verdana"/>
          <w:sz w:val="20"/>
          <w:szCs w:val="20"/>
          <w:spacing w:val="0"/>
          <w:w w:val="100"/>
          <w:b/>
          <w:bCs/>
        </w:rPr>
        <w:t>●</w:t>
      </w:r>
      <w:r>
        <w:rPr>
          <w:rFonts w:ascii="Verdana" w:hAnsi="Verdana" w:cs="Verdana" w:eastAsia="Verdana"/>
          <w:sz w:val="20"/>
          <w:szCs w:val="20"/>
          <w:spacing w:val="0"/>
          <w:w w:val="100"/>
          <w:b/>
          <w:bCs/>
        </w:rPr>
        <w:t> </w:t>
      </w:r>
      <w:r>
        <w:rPr>
          <w:rFonts w:ascii="Verdana" w:hAnsi="Verdana" w:cs="Verdana" w:eastAsia="Verdana"/>
          <w:sz w:val="20"/>
          <w:szCs w:val="20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s: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62" w:right="-20"/>
        <w:jc w:val="left"/>
        <w:tabs>
          <w:tab w:pos="8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Wingdings" w:hAnsi="Wingdings" w:cs="Wingdings" w:eastAsia="Wingdings"/>
          <w:sz w:val="20"/>
          <w:szCs w:val="20"/>
          <w:spacing w:val="0"/>
          <w:w w:val="100"/>
        </w:rPr>
        <w:t></w:t>
        <w:tab/>
      </w:r>
      <w:r>
        <w:rPr>
          <w:rFonts w:ascii="Wingdings" w:hAnsi="Wingdings" w:cs="Wingdings" w:eastAsia="Wingdings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62" w:right="-20"/>
        <w:jc w:val="left"/>
        <w:tabs>
          <w:tab w:pos="8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Wingdings" w:hAnsi="Wingdings" w:cs="Wingdings" w:eastAsia="Wingdings"/>
          <w:sz w:val="20"/>
          <w:szCs w:val="20"/>
          <w:spacing w:val="0"/>
          <w:w w:val="100"/>
        </w:rPr>
        <w:t></w:t>
        <w:tab/>
      </w:r>
      <w:r>
        <w:rPr>
          <w:rFonts w:ascii="Wingdings" w:hAnsi="Wingdings" w:cs="Wingdings" w:eastAsia="Wingdings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istic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62" w:right="-20"/>
        <w:jc w:val="left"/>
        <w:tabs>
          <w:tab w:pos="8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Wingdings" w:hAnsi="Wingdings" w:cs="Wingdings" w:eastAsia="Wingdings"/>
          <w:sz w:val="20"/>
          <w:szCs w:val="20"/>
          <w:spacing w:val="0"/>
          <w:w w:val="100"/>
        </w:rPr>
        <w:t></w:t>
        <w:tab/>
      </w:r>
      <w:r>
        <w:rPr>
          <w:rFonts w:ascii="Wingdings" w:hAnsi="Wingdings" w:cs="Wingdings" w:eastAsia="Wingdings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62" w:right="-20"/>
        <w:jc w:val="left"/>
        <w:tabs>
          <w:tab w:pos="8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Wingdings" w:hAnsi="Wingdings" w:cs="Wingdings" w:eastAsia="Wingdings"/>
          <w:sz w:val="20"/>
          <w:szCs w:val="20"/>
          <w:spacing w:val="0"/>
          <w:w w:val="100"/>
        </w:rPr>
        <w:t></w:t>
        <w:tab/>
      </w:r>
      <w:r>
        <w:rPr>
          <w:rFonts w:ascii="Wingdings" w:hAnsi="Wingdings" w:cs="Wingdings" w:eastAsia="Wingdings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62" w:right="-20"/>
        <w:jc w:val="left"/>
        <w:tabs>
          <w:tab w:pos="8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Wingdings" w:hAnsi="Wingdings" w:cs="Wingdings" w:eastAsia="Wingdings"/>
          <w:sz w:val="20"/>
          <w:szCs w:val="20"/>
          <w:spacing w:val="0"/>
          <w:w w:val="100"/>
        </w:rPr>
        <w:t></w:t>
        <w:tab/>
      </w:r>
      <w:r>
        <w:rPr>
          <w:rFonts w:ascii="Wingdings" w:hAnsi="Wingdings" w:cs="Wingdings" w:eastAsia="Wingdings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jc w:val="left"/>
        <w:spacing w:after="0"/>
        <w:sectPr>
          <w:pgMar w:header="740" w:footer="708" w:top="920" w:bottom="900" w:left="98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.3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ommon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pos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2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ory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2" w:right="81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tc.)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lysis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ll:</w:t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4" w:lineRule="auto"/>
        <w:ind w:left="102" w:right="81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56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Utility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TIU)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56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</w:p>
    <w:p>
      <w:pPr>
        <w:spacing w:before="11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Git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56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ilit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s: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62" w:right="-20"/>
        <w:jc w:val="left"/>
        <w:tabs>
          <w:tab w:pos="8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Wingdings" w:hAnsi="Wingdings" w:cs="Wingdings" w:eastAsia="Wingdings"/>
          <w:sz w:val="20"/>
          <w:szCs w:val="20"/>
          <w:spacing w:val="0"/>
          <w:w w:val="100"/>
        </w:rPr>
        <w:t></w:t>
        <w:tab/>
      </w:r>
      <w:r>
        <w:rPr>
          <w:rFonts w:ascii="Wingdings" w:hAnsi="Wingdings" w:cs="Wingdings" w:eastAsia="Wingdings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</w:p>
    <w:p>
      <w:pPr>
        <w:spacing w:before="0" w:after="0" w:line="240" w:lineRule="auto"/>
        <w:ind w:left="82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62" w:right="-20"/>
        <w:jc w:val="left"/>
        <w:tabs>
          <w:tab w:pos="8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Wingdings" w:hAnsi="Wingdings" w:cs="Wingdings" w:eastAsia="Wingdings"/>
          <w:sz w:val="20"/>
          <w:szCs w:val="20"/>
          <w:spacing w:val="0"/>
          <w:w w:val="100"/>
        </w:rPr>
        <w:t></w:t>
        <w:tab/>
      </w:r>
      <w:r>
        <w:rPr>
          <w:rFonts w:ascii="Wingdings" w:hAnsi="Wingdings" w:cs="Wingdings" w:eastAsia="Wingdings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62" w:right="-20"/>
        <w:jc w:val="left"/>
        <w:tabs>
          <w:tab w:pos="8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Wingdings" w:hAnsi="Wingdings" w:cs="Wingdings" w:eastAsia="Wingdings"/>
          <w:sz w:val="20"/>
          <w:szCs w:val="20"/>
          <w:spacing w:val="0"/>
          <w:w w:val="100"/>
        </w:rPr>
        <w:t></w:t>
        <w:tab/>
      </w:r>
      <w:r>
        <w:rPr>
          <w:rFonts w:ascii="Wingdings" w:hAnsi="Wingdings" w:cs="Wingdings" w:eastAsia="Wingdings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.4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nha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nc</w:t>
      </w:r>
      <w:r>
        <w:rPr>
          <w:rFonts w:ascii="Arial" w:hAnsi="Arial" w:cs="Arial" w:eastAsia="Arial"/>
          <w:sz w:val="20"/>
          <w:szCs w:val="20"/>
          <w:spacing w:val="1"/>
          <w:w w:val="10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nt</w:t>
      </w:r>
      <w:r>
        <w:rPr>
          <w:rFonts w:ascii="Arial" w:hAnsi="Arial" w:cs="Arial" w:eastAsia="Arial"/>
          <w:sz w:val="20"/>
          <w:szCs w:val="20"/>
          <w:spacing w:val="9"/>
          <w:w w:val="105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Li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ge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2" w:right="139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stic.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y: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2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PIKS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72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GFI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</w:p>
    <w:p>
      <w:pPr>
        <w:spacing w:before="0" w:after="0" w:line="240" w:lineRule="auto"/>
        <w:ind w:left="102" w:right="102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727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t;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s;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ll:</w:t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</w:p>
    <w:p>
      <w:pPr>
        <w:spacing w:before="11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VDM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s/cl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483" w:lineRule="auto"/>
        <w:ind w:left="102" w:right="149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ize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s:</w:t>
      </w:r>
    </w:p>
    <w:p>
      <w:pPr>
        <w:jc w:val="left"/>
        <w:spacing w:after="0"/>
        <w:sectPr>
          <w:pgMar w:header="740" w:footer="708" w:top="920" w:bottom="900" w:left="98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462" w:right="-20"/>
        <w:jc w:val="left"/>
        <w:tabs>
          <w:tab w:pos="8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Wingdings" w:hAnsi="Wingdings" w:cs="Wingdings" w:eastAsia="Wingdings"/>
          <w:sz w:val="20"/>
          <w:szCs w:val="20"/>
          <w:spacing w:val="0"/>
          <w:w w:val="100"/>
        </w:rPr>
        <w:t></w:t>
        <w:tab/>
      </w:r>
      <w:r>
        <w:rPr>
          <w:rFonts w:ascii="Wingdings" w:hAnsi="Wingdings" w:cs="Wingdings" w:eastAsia="Wingdings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62" w:right="-20"/>
        <w:jc w:val="left"/>
        <w:tabs>
          <w:tab w:pos="8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Wingdings" w:hAnsi="Wingdings" w:cs="Wingdings" w:eastAsia="Wingdings"/>
          <w:sz w:val="20"/>
          <w:szCs w:val="20"/>
          <w:spacing w:val="0"/>
          <w:w w:val="100"/>
        </w:rPr>
        <w:t></w:t>
        <w:tab/>
      </w:r>
      <w:r>
        <w:rPr>
          <w:rFonts w:ascii="Wingdings" w:hAnsi="Wingdings" w:cs="Wingdings" w:eastAsia="Wingdings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ftw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9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.5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na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10"/>
        </w:rPr>
        <w:t>y</w:t>
      </w:r>
      <w:r>
        <w:rPr>
          <w:rFonts w:ascii="Arial" w:hAnsi="Arial" w:cs="Arial" w:eastAsia="Arial"/>
          <w:sz w:val="20"/>
          <w:szCs w:val="20"/>
          <w:spacing w:val="-1"/>
          <w:w w:val="11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2" w:right="98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lytics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ciliti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lytics.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757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Fact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ickly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ll:</w:t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02" w:right="89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56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lytics</w:t>
      </w:r>
    </w:p>
    <w:p>
      <w:pPr>
        <w:spacing w:before="96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56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lytics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56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485" w:lineRule="auto"/>
        <w:ind w:left="102" w:right="574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56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&gt;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s:</w:t>
      </w:r>
    </w:p>
    <w:p>
      <w:pPr>
        <w:spacing w:before="11" w:after="0" w:line="240" w:lineRule="auto"/>
        <w:ind w:left="912" w:right="-20"/>
        <w:jc w:val="left"/>
        <w:tabs>
          <w:tab w:pos="12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Wingdings" w:hAnsi="Wingdings" w:cs="Wingdings" w:eastAsia="Wingdings"/>
          <w:sz w:val="20"/>
          <w:szCs w:val="20"/>
          <w:spacing w:val="0"/>
          <w:w w:val="100"/>
        </w:rPr>
        <w:t></w:t>
        <w:tab/>
      </w:r>
      <w:r>
        <w:rPr>
          <w:rFonts w:ascii="Wingdings" w:hAnsi="Wingdings" w:cs="Wingdings" w:eastAsia="Wingdings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&amp;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912" w:right="-20"/>
        <w:jc w:val="left"/>
        <w:tabs>
          <w:tab w:pos="12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Wingdings" w:hAnsi="Wingdings" w:cs="Wingdings" w:eastAsia="Wingdings"/>
          <w:sz w:val="20"/>
          <w:szCs w:val="20"/>
          <w:spacing w:val="0"/>
          <w:w w:val="100"/>
        </w:rPr>
        <w:t></w:t>
        <w:tab/>
      </w:r>
      <w:r>
        <w:rPr>
          <w:rFonts w:ascii="Wingdings" w:hAnsi="Wingdings" w:cs="Wingdings" w:eastAsia="Wingdings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jc w:val="left"/>
        <w:spacing w:after="0"/>
        <w:sectPr>
          <w:pgMar w:header="740" w:footer="708" w:top="920" w:bottom="900" w:left="98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4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.4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ppl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on</w:t>
      </w:r>
      <w:r>
        <w:rPr>
          <w:rFonts w:ascii="Arial" w:hAnsi="Arial" w:cs="Arial" w:eastAsia="Arial"/>
          <w:sz w:val="20"/>
          <w:szCs w:val="20"/>
          <w:spacing w:val="35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opme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nt</w:t>
      </w:r>
      <w:r>
        <w:rPr>
          <w:rFonts w:ascii="Arial" w:hAnsi="Arial" w:cs="Arial" w:eastAsia="Arial"/>
          <w:sz w:val="20"/>
          <w:szCs w:val="20"/>
          <w:spacing w:val="-21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nt</w:t>
      </w:r>
      <w:r>
        <w:rPr>
          <w:rFonts w:ascii="Arial" w:hAnsi="Arial" w:cs="Arial" w:eastAsia="Arial"/>
          <w:sz w:val="20"/>
          <w:szCs w:val="20"/>
          <w:spacing w:val="7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7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ro</w:t>
      </w:r>
      <w:r>
        <w:rPr>
          <w:rFonts w:ascii="Arial" w:hAnsi="Arial" w:cs="Arial" w:eastAsia="Arial"/>
          <w:sz w:val="20"/>
          <w:szCs w:val="20"/>
          <w:spacing w:val="-1"/>
          <w:w w:val="114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13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pe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.1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ure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d/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orma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ode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2" w:right="75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itize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t.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cific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JIT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ll:</w:t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4" w:lineRule="auto"/>
        <w:ind w:left="822" w:right="950" w:firstLine="-36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mons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5" w:lineRule="auto"/>
        <w:ind w:left="822" w:right="845" w:firstLine="-36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dri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por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/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mport</w:t>
      </w:r>
      <w:r>
        <w:rPr>
          <w:rFonts w:ascii="Arial" w:hAnsi="Arial" w:cs="Arial" w:eastAsia="Arial"/>
          <w:sz w:val="20"/>
          <w:szCs w:val="20"/>
          <w:spacing w:val="3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PIKS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exact"/>
        <w:ind w:left="1662" w:right="1312" w:firstLine="-360"/>
        <w:jc w:val="left"/>
        <w:tabs>
          <w:tab w:pos="16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N.</w:t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302" w:right="-20"/>
        <w:jc w:val="left"/>
        <w:tabs>
          <w:tab w:pos="16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FQS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</w:p>
    <w:p>
      <w:pPr>
        <w:spacing w:before="0" w:after="0" w:line="224" w:lineRule="exact"/>
        <w:ind w:left="166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302" w:right="-20"/>
        <w:jc w:val="left"/>
        <w:tabs>
          <w:tab w:pos="16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</w:p>
    <w:p>
      <w:pPr>
        <w:spacing w:before="0" w:after="0" w:line="222" w:lineRule="exact"/>
        <w:ind w:left="166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38" w:lineRule="auto"/>
        <w:ind w:left="1662" w:right="764" w:firstLine="-360"/>
        <w:jc w:val="left"/>
        <w:tabs>
          <w:tab w:pos="16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Fully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ls”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styl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N.</w:t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4" w:lineRule="auto"/>
        <w:ind w:left="822" w:right="1021" w:firstLine="-36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ry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VDM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302" w:right="-20"/>
        <w:jc w:val="left"/>
        <w:tabs>
          <w:tab w:pos="16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FQS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”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</w:p>
    <w:p>
      <w:pPr>
        <w:spacing w:before="0" w:after="0" w:line="224" w:lineRule="exact"/>
        <w:ind w:left="166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36" w:lineRule="auto"/>
        <w:ind w:left="1662" w:right="1027" w:firstLine="-360"/>
        <w:jc w:val="both"/>
        <w:tabs>
          <w:tab w:pos="16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JSON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302" w:right="-20"/>
        <w:jc w:val="left"/>
        <w:tabs>
          <w:tab w:pos="16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302" w:right="-20"/>
        <w:jc w:val="left"/>
        <w:tabs>
          <w:tab w:pos="16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REST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API)</w:t>
      </w:r>
    </w:p>
    <w:p>
      <w:pPr>
        <w:spacing w:before="0" w:after="0" w:line="222" w:lineRule="exact"/>
        <w:ind w:left="166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VDM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302" w:right="-20"/>
        <w:jc w:val="left"/>
        <w:tabs>
          <w:tab w:pos="16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</w:p>
    <w:p>
      <w:pPr>
        <w:spacing w:before="0" w:after="0" w:line="224" w:lineRule="exact"/>
        <w:ind w:left="166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”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exact"/>
        <w:ind w:left="1662" w:right="1170" w:firstLine="-360"/>
        <w:jc w:val="left"/>
        <w:tabs>
          <w:tab w:pos="16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99" w:after="0" w:line="242" w:lineRule="auto"/>
        <w:ind w:left="822" w:right="851" w:firstLine="-36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6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nda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rdi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z</w:t>
      </w:r>
      <w:r>
        <w:rPr>
          <w:rFonts w:ascii="Arial" w:hAnsi="Arial" w:cs="Arial" w:eastAsia="Arial"/>
          <w:sz w:val="20"/>
          <w:szCs w:val="20"/>
          <w:spacing w:val="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”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”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”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”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.”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”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</w:p>
    <w:p>
      <w:pPr>
        <w:jc w:val="left"/>
        <w:spacing w:after="0"/>
        <w:sectPr>
          <w:pgMar w:header="740" w:footer="708" w:top="920" w:bottom="900" w:left="98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742" w:right="85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36" w:lineRule="auto"/>
        <w:ind w:left="1582" w:right="798" w:firstLine="-360"/>
        <w:jc w:val="left"/>
        <w:tabs>
          <w:tab w:pos="15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”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x/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OINC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37" w:lineRule="auto"/>
        <w:ind w:left="1582" w:right="999" w:firstLine="-360"/>
        <w:jc w:val="left"/>
        <w:tabs>
          <w:tab w:pos="15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exact"/>
        <w:ind w:left="1582" w:right="823" w:firstLine="-360"/>
        <w:jc w:val="left"/>
        <w:tabs>
          <w:tab w:pos="15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</w:p>
    <w:p>
      <w:pPr>
        <w:spacing w:before="99" w:after="0" w:line="245" w:lineRule="auto"/>
        <w:ind w:left="742" w:right="964" w:firstLine="-36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mpl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nt</w:t>
      </w:r>
      <w:r>
        <w:rPr>
          <w:rFonts w:ascii="Arial" w:hAnsi="Arial" w:cs="Arial" w:eastAsia="Arial"/>
          <w:sz w:val="20"/>
          <w:szCs w:val="20"/>
          <w:spacing w:val="-2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“K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1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il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”)</w:t>
      </w:r>
      <w:r>
        <w:rPr>
          <w:rFonts w:ascii="Arial" w:hAnsi="Arial" w:cs="Arial" w:eastAsia="Arial"/>
          <w:sz w:val="20"/>
          <w:szCs w:val="20"/>
          <w:spacing w:val="18"/>
          <w:w w:val="11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mpor</w:t>
      </w:r>
      <w:r>
        <w:rPr>
          <w:rFonts w:ascii="Arial" w:hAnsi="Arial" w:cs="Arial" w:eastAsia="Arial"/>
          <w:sz w:val="20"/>
          <w:szCs w:val="20"/>
          <w:spacing w:val="-1"/>
          <w:w w:val="111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11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port</w:t>
      </w:r>
      <w:r>
        <w:rPr>
          <w:rFonts w:ascii="Arial" w:hAnsi="Arial" w:cs="Arial" w:eastAsia="Arial"/>
          <w:sz w:val="20"/>
          <w:szCs w:val="20"/>
          <w:spacing w:val="-22"/>
          <w:w w:val="11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orma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22" w:right="-20"/>
        <w:jc w:val="left"/>
        <w:tabs>
          <w:tab w:pos="15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2" w:lineRule="exact"/>
        <w:ind w:left="1582" w:right="954" w:firstLine="-360"/>
        <w:jc w:val="left"/>
        <w:tabs>
          <w:tab w:pos="15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22" w:right="-20"/>
        <w:jc w:val="left"/>
        <w:tabs>
          <w:tab w:pos="15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l.</w:t>
      </w:r>
    </w:p>
    <w:p>
      <w:pPr>
        <w:spacing w:before="97" w:after="0" w:line="251" w:lineRule="auto"/>
        <w:ind w:left="742" w:right="1070" w:firstLine="-36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ork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ng</w:t>
      </w:r>
      <w:r>
        <w:rPr>
          <w:rFonts w:ascii="Arial" w:hAnsi="Arial" w:cs="Arial" w:eastAsia="Arial"/>
          <w:sz w:val="20"/>
          <w:szCs w:val="20"/>
          <w:spacing w:val="8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pro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pe</w:t>
      </w:r>
      <w:r>
        <w:rPr>
          <w:rFonts w:ascii="Arial" w:hAnsi="Arial" w:cs="Arial" w:eastAsia="Arial"/>
          <w:sz w:val="20"/>
          <w:szCs w:val="20"/>
          <w:spacing w:val="4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pa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ri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uri</w:t>
      </w:r>
      <w:r>
        <w:rPr>
          <w:rFonts w:ascii="Arial" w:hAnsi="Arial" w:cs="Arial" w:eastAsia="Arial"/>
          <w:sz w:val="20"/>
          <w:szCs w:val="20"/>
          <w:spacing w:val="-1"/>
          <w:w w:val="11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y</w:t>
      </w:r>
      <w:r>
        <w:rPr>
          <w:rFonts w:ascii="Arial" w:hAnsi="Arial" w:cs="Arial" w:eastAsia="Arial"/>
          <w:sz w:val="20"/>
          <w:szCs w:val="20"/>
          <w:spacing w:val="-6"/>
          <w:w w:val="11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222" w:right="-20"/>
        <w:jc w:val="left"/>
        <w:tabs>
          <w:tab w:pos="15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PIKS</w:t>
      </w:r>
    </w:p>
    <w:p>
      <w:pPr>
        <w:spacing w:before="0" w:after="0" w:line="222" w:lineRule="exact"/>
        <w:ind w:left="158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VDM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22" w:right="-20"/>
        <w:jc w:val="left"/>
        <w:tabs>
          <w:tab w:pos="15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exact"/>
        <w:ind w:left="1582" w:right="1188" w:firstLine="-360"/>
        <w:jc w:val="left"/>
        <w:tabs>
          <w:tab w:pos="15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"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&amp;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.”</w:t>
      </w:r>
    </w:p>
    <w:p>
      <w:pPr>
        <w:spacing w:before="99" w:after="0" w:line="243" w:lineRule="auto"/>
        <w:ind w:left="742" w:right="835" w:firstLine="-36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mode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7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ba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d,</w:t>
      </w:r>
      <w:r>
        <w:rPr>
          <w:rFonts w:ascii="Arial" w:hAnsi="Arial" w:cs="Arial" w:eastAsia="Arial"/>
          <w:sz w:val="20"/>
          <w:szCs w:val="20"/>
          <w:spacing w:val="-18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on</w:t>
      </w:r>
      <w:r>
        <w:rPr>
          <w:rFonts w:ascii="Arial" w:hAnsi="Arial" w:cs="Arial" w:eastAsia="Arial"/>
          <w:sz w:val="20"/>
          <w:szCs w:val="20"/>
          <w:spacing w:val="-1"/>
          <w:w w:val="10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nuous</w:t>
      </w:r>
      <w:r>
        <w:rPr>
          <w:rFonts w:ascii="Arial" w:hAnsi="Arial" w:cs="Arial" w:eastAsia="Arial"/>
          <w:sz w:val="20"/>
          <w:szCs w:val="20"/>
          <w:spacing w:val="36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nc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1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upport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SQL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36" w:lineRule="auto"/>
        <w:ind w:left="1582" w:right="768" w:firstLine="-360"/>
        <w:jc w:val="left"/>
        <w:tabs>
          <w:tab w:pos="15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51" w:lineRule="auto"/>
        <w:ind w:left="742" w:right="1028" w:firstLine="-36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d/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ppl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1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1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on</w:t>
      </w:r>
      <w:r>
        <w:rPr>
          <w:rFonts w:ascii="Arial" w:hAnsi="Arial" w:cs="Arial" w:eastAsia="Arial"/>
          <w:sz w:val="20"/>
          <w:szCs w:val="20"/>
          <w:spacing w:val="4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exact"/>
        <w:ind w:left="1582" w:right="1286" w:firstLine="-360"/>
        <w:jc w:val="left"/>
        <w:tabs>
          <w:tab w:pos="15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2" w:lineRule="exact"/>
        <w:ind w:left="1582" w:right="1366" w:firstLine="-360"/>
        <w:jc w:val="left"/>
        <w:tabs>
          <w:tab w:pos="15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  <w:t>o</w:t>
        <w:tab/>
      </w:r>
      <w:r>
        <w:rPr>
          <w:rFonts w:ascii="Courier New" w:hAnsi="Courier New" w:cs="Courier New" w:eastAsia="Courier New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</w:p>
    <w:p>
      <w:pPr>
        <w:spacing w:before="99" w:after="0" w:line="240" w:lineRule="auto"/>
        <w:ind w:left="345" w:right="1021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ro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pe</w:t>
      </w:r>
      <w:r>
        <w:rPr>
          <w:rFonts w:ascii="Arial" w:hAnsi="Arial" w:cs="Arial" w:eastAsia="Arial"/>
          <w:sz w:val="20"/>
          <w:szCs w:val="20"/>
          <w:spacing w:val="2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ol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bora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e</w:t>
      </w:r>
      <w:r>
        <w:rPr>
          <w:rFonts w:ascii="Arial" w:hAnsi="Arial" w:cs="Arial" w:eastAsia="Arial"/>
          <w:sz w:val="20"/>
          <w:szCs w:val="20"/>
          <w:spacing w:val="16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1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1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ns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1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1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hub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</w:p>
    <w:p>
      <w:pPr>
        <w:spacing w:before="9" w:after="0" w:line="240" w:lineRule="auto"/>
        <w:ind w:left="742" w:right="79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&gt;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&gt;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51" w:lineRule="auto"/>
        <w:ind w:left="742" w:right="1027" w:firstLine="-36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ro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pe</w:t>
      </w:r>
      <w:r>
        <w:rPr>
          <w:rFonts w:ascii="Arial" w:hAnsi="Arial" w:cs="Arial" w:eastAsia="Arial"/>
          <w:sz w:val="20"/>
          <w:szCs w:val="20"/>
          <w:spacing w:val="2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</w:p>
    <w:p>
      <w:pPr>
        <w:jc w:val="left"/>
        <w:spacing w:after="0"/>
        <w:sectPr>
          <w:pgMar w:header="740" w:footer="708" w:top="920" w:bottom="900" w:left="106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82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stic,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ttle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</w:p>
    <w:p>
      <w:pPr>
        <w:spacing w:before="0" w:after="0" w:line="240" w:lineRule="auto"/>
        <w:ind w:left="82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HTTPS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k.</w:t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4" w:lineRule="auto"/>
        <w:ind w:left="822" w:right="730" w:firstLine="-36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ro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pe</w:t>
      </w:r>
      <w:r>
        <w:rPr>
          <w:rFonts w:ascii="Arial" w:hAnsi="Arial" w:cs="Arial" w:eastAsia="Arial"/>
          <w:sz w:val="20"/>
          <w:szCs w:val="20"/>
          <w:spacing w:val="2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da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hboa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rd</w:t>
      </w:r>
      <w:r>
        <w:rPr>
          <w:rFonts w:ascii="Arial" w:hAnsi="Arial" w:cs="Arial" w:eastAsia="Arial"/>
          <w:sz w:val="20"/>
          <w:szCs w:val="20"/>
          <w:spacing w:val="2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tistics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lysis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s:</w:t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6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6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t/i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6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6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6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6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6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SQL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6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6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6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6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jc w:val="left"/>
        <w:spacing w:after="0"/>
        <w:sectPr>
          <w:pgMar w:header="740" w:footer="708" w:top="920" w:bottom="900" w:left="98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4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.2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pe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ona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li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zi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ng</w:t>
      </w:r>
      <w:r>
        <w:rPr>
          <w:rFonts w:ascii="Arial" w:hAnsi="Arial" w:cs="Arial" w:eastAsia="Arial"/>
          <w:sz w:val="20"/>
          <w:szCs w:val="20"/>
          <w:spacing w:val="9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orma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ode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0" w:after="0" w:line="240" w:lineRule="auto"/>
        <w:ind w:left="102" w:right="9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ppl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1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1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on</w:t>
      </w:r>
      <w:r>
        <w:rPr>
          <w:rFonts w:ascii="Arial" w:hAnsi="Arial" w:cs="Arial" w:eastAsia="Arial"/>
          <w:sz w:val="20"/>
          <w:szCs w:val="20"/>
          <w:spacing w:val="4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1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ode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02" w:right="147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itize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</w:p>
    <w:p>
      <w:pPr>
        <w:spacing w:before="85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2"/>
          <w:szCs w:val="22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2"/>
          <w:szCs w:val="22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2"/>
          <w:szCs w:val="22"/>
          <w:spacing w:val="47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TBD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ll:</w:t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5" w:lineRule="auto"/>
        <w:ind w:left="102" w:right="73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sks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10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</w:p>
    <w:p>
      <w:pPr>
        <w:spacing w:before="9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2" w:right="93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s:</w:t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6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Wingdings" w:hAnsi="Wingdings" w:cs="Wingdings" w:eastAsia="Wingdings"/>
          <w:sz w:val="22"/>
          <w:szCs w:val="22"/>
          <w:spacing w:val="0"/>
          <w:w w:val="100"/>
        </w:rPr>
        <w:t></w:t>
      </w:r>
      <w:r>
        <w:rPr>
          <w:rFonts w:ascii="Wingdings" w:hAnsi="Wingdings" w:cs="Wingdings" w:eastAsia="Wingdings"/>
          <w:sz w:val="22"/>
          <w:szCs w:val="22"/>
          <w:spacing w:val="-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</w:rPr>
        <w:t>M</w:t>
      </w:r>
      <w:r>
        <w:rPr>
          <w:rFonts w:ascii="Arial" w:hAnsi="Arial" w:cs="Arial" w:eastAsia="Arial"/>
          <w:sz w:val="20"/>
          <w:szCs w:val="20"/>
          <w:spacing w:val="1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2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ode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2" w:right="1563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itize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t:</w:t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1" w:lineRule="auto"/>
        <w:ind w:left="102" w:right="79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-1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Utility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RPCs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RPCs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s...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tc.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xisti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1" w:lineRule="auto"/>
        <w:ind w:left="102" w:right="757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-1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VPR)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VPR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RPCs,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VPR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RPCs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VPR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xisti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VPR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ll:</w:t>
      </w:r>
    </w:p>
    <w:p>
      <w:pPr>
        <w:jc w:val="left"/>
        <w:spacing w:after="0"/>
        <w:sectPr>
          <w:pgMar w:header="740" w:footer="708" w:top="920" w:bottom="900" w:left="98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9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-1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vs.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-1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N.</w:t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-1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vs.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lls.</w:t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-1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vs.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VPR</w:t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-1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VPR.</w:t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-1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vs.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VPR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VPR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lls.</w:t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s: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62" w:right="-20"/>
        <w:jc w:val="left"/>
        <w:tabs>
          <w:tab w:pos="8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Wingdings" w:hAnsi="Wingdings" w:cs="Wingdings" w:eastAsia="Wingdings"/>
          <w:sz w:val="20"/>
          <w:szCs w:val="20"/>
          <w:spacing w:val="0"/>
          <w:w w:val="100"/>
        </w:rPr>
        <w:t></w:t>
        <w:tab/>
      </w:r>
      <w:r>
        <w:rPr>
          <w:rFonts w:ascii="Wingdings" w:hAnsi="Wingdings" w:cs="Wingdings" w:eastAsia="Wingdings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62" w:right="-20"/>
        <w:jc w:val="left"/>
        <w:tabs>
          <w:tab w:pos="8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Wingdings" w:hAnsi="Wingdings" w:cs="Wingdings" w:eastAsia="Wingdings"/>
          <w:sz w:val="20"/>
          <w:szCs w:val="20"/>
          <w:spacing w:val="0"/>
          <w:w w:val="100"/>
        </w:rPr>
        <w:t></w:t>
        <w:tab/>
      </w:r>
      <w:r>
        <w:rPr>
          <w:rFonts w:ascii="Wingdings" w:hAnsi="Wingdings" w:cs="Wingdings" w:eastAsia="Wingdings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vs.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62" w:right="-20"/>
        <w:jc w:val="left"/>
        <w:tabs>
          <w:tab w:pos="8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Wingdings" w:hAnsi="Wingdings" w:cs="Wingdings" w:eastAsia="Wingdings"/>
          <w:sz w:val="20"/>
          <w:szCs w:val="20"/>
          <w:spacing w:val="0"/>
          <w:w w:val="100"/>
        </w:rPr>
        <w:t></w:t>
        <w:tab/>
      </w:r>
      <w:r>
        <w:rPr>
          <w:rFonts w:ascii="Wingdings" w:hAnsi="Wingdings" w:cs="Wingdings" w:eastAsia="Wingdings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vs.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VPR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ode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2" w:right="90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vs.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IR.</w:t>
      </w:r>
    </w:p>
    <w:p>
      <w:pPr>
        <w:spacing w:before="41" w:after="0" w:line="470" w:lineRule="exact"/>
        <w:ind w:left="102" w:right="1107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s:</w:t>
      </w:r>
    </w:p>
    <w:p>
      <w:pPr>
        <w:spacing w:before="68" w:after="0" w:line="240" w:lineRule="auto"/>
        <w:ind w:left="462" w:right="-20"/>
        <w:jc w:val="left"/>
        <w:tabs>
          <w:tab w:pos="8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Wingdings" w:hAnsi="Wingdings" w:cs="Wingdings" w:eastAsia="Wingdings"/>
          <w:sz w:val="20"/>
          <w:szCs w:val="20"/>
          <w:spacing w:val="0"/>
          <w:w w:val="100"/>
        </w:rPr>
        <w:t></w:t>
        <w:tab/>
      </w:r>
      <w:r>
        <w:rPr>
          <w:rFonts w:ascii="Wingdings" w:hAnsi="Wingdings" w:cs="Wingdings" w:eastAsia="Wingdings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9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62" w:right="-20"/>
        <w:jc w:val="left"/>
        <w:tabs>
          <w:tab w:pos="8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Wingdings" w:hAnsi="Wingdings" w:cs="Wingdings" w:eastAsia="Wingdings"/>
          <w:sz w:val="20"/>
          <w:szCs w:val="20"/>
          <w:spacing w:val="0"/>
          <w:w w:val="100"/>
        </w:rPr>
        <w:t></w:t>
        <w:tab/>
      </w:r>
      <w:r>
        <w:rPr>
          <w:rFonts w:ascii="Wingdings" w:hAnsi="Wingdings" w:cs="Wingdings" w:eastAsia="Wingdings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vs.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jc w:val="left"/>
        <w:spacing w:after="0"/>
        <w:sectPr>
          <w:pgMar w:header="740" w:footer="708" w:top="920" w:bottom="900" w:left="98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4013" w:right="4680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6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033" w:right="2696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CONDITIONS,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PROVISIONS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-20"/>
        <w:jc w:val="left"/>
        <w:tabs>
          <w:tab w:pos="7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.0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ondi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ons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,</w:t>
      </w:r>
      <w:r>
        <w:rPr>
          <w:rFonts w:ascii="Arial" w:hAnsi="Arial" w:cs="Arial" w:eastAsia="Arial"/>
          <w:sz w:val="20"/>
          <w:szCs w:val="20"/>
          <w:spacing w:val="2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rov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-20"/>
        <w:jc w:val="left"/>
        <w:tabs>
          <w:tab w:pos="7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.1</w:t>
        <w:tab/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on</w:t>
      </w:r>
      <w:r>
        <w:rPr>
          <w:rFonts w:ascii="Arial" w:hAnsi="Arial" w:cs="Arial" w:eastAsia="Arial"/>
          <w:sz w:val="20"/>
          <w:szCs w:val="20"/>
          <w:spacing w:val="-1"/>
          <w:w w:val="107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os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ure</w:t>
      </w:r>
      <w:r>
        <w:rPr>
          <w:rFonts w:ascii="Arial" w:hAnsi="Arial" w:cs="Arial" w:eastAsia="Arial"/>
          <w:sz w:val="20"/>
          <w:szCs w:val="20"/>
          <w:spacing w:val="7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–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12" w:right="92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76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-20"/>
        <w:jc w:val="left"/>
        <w:tabs>
          <w:tab w:pos="7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.2</w:t>
        <w:tab/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ro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13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orma</w:t>
      </w:r>
      <w:r>
        <w:rPr>
          <w:rFonts w:ascii="Arial" w:hAnsi="Arial" w:cs="Arial" w:eastAsia="Arial"/>
          <w:sz w:val="20"/>
          <w:szCs w:val="20"/>
          <w:spacing w:val="-1"/>
          <w:w w:val="12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mi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na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13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orma</w:t>
      </w:r>
      <w:r>
        <w:rPr>
          <w:rFonts w:ascii="Arial" w:hAnsi="Arial" w:cs="Arial" w:eastAsia="Arial"/>
          <w:sz w:val="20"/>
          <w:szCs w:val="20"/>
          <w:spacing w:val="-1"/>
          <w:w w:val="12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on/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ubl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hi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12" w:right="73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ct/P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IPT)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-20"/>
        <w:jc w:val="left"/>
        <w:tabs>
          <w:tab w:pos="14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.2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rope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1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1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1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1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on</w:t>
      </w:r>
      <w:r>
        <w:rPr>
          <w:rFonts w:ascii="Arial" w:hAnsi="Arial" w:cs="Arial" w:eastAsia="Arial"/>
          <w:sz w:val="20"/>
          <w:szCs w:val="20"/>
          <w:spacing w:val="-1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on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or</w:t>
      </w:r>
      <w:r>
        <w:rPr>
          <w:rFonts w:ascii="Arial" w:hAnsi="Arial" w:cs="Arial" w:eastAsia="Arial"/>
          <w:sz w:val="20"/>
          <w:szCs w:val="20"/>
          <w:spacing w:val="-4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1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onne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12" w:right="79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</w:rPr>
        <w:t>6</w:t>
      </w:r>
      <w:r>
        <w:rPr>
          <w:rFonts w:ascii="Arial" w:hAnsi="Arial" w:cs="Arial" w:eastAsia="Arial"/>
          <w:sz w:val="20"/>
          <w:szCs w:val="20"/>
          <w:spacing w:val="0"/>
        </w:rPr>
        <w:t>.</w:t>
      </w:r>
      <w:r>
        <w:rPr>
          <w:rFonts w:ascii="Arial" w:hAnsi="Arial" w:cs="Arial" w:eastAsia="Arial"/>
          <w:sz w:val="20"/>
          <w:szCs w:val="20"/>
          <w:spacing w:val="1"/>
        </w:rPr>
        <w:t>2</w:t>
      </w:r>
      <w:r>
        <w:rPr>
          <w:rFonts w:ascii="Arial" w:hAnsi="Arial" w:cs="Arial" w:eastAsia="Arial"/>
          <w:sz w:val="20"/>
          <w:szCs w:val="20"/>
          <w:spacing w:val="0"/>
        </w:rPr>
        <w:t>.</w:t>
      </w:r>
      <w:r>
        <w:rPr>
          <w:rFonts w:ascii="Arial" w:hAnsi="Arial" w:cs="Arial" w:eastAsia="Arial"/>
          <w:sz w:val="20"/>
          <w:szCs w:val="20"/>
          <w:spacing w:val="1"/>
        </w:rPr>
        <w:t>2</w:t>
      </w:r>
      <w:r>
        <w:rPr>
          <w:rFonts w:ascii="Arial" w:hAnsi="Arial" w:cs="Arial" w:eastAsia="Arial"/>
          <w:sz w:val="20"/>
          <w:szCs w:val="20"/>
          <w:spacing w:val="0"/>
        </w:rPr>
        <w:t>.1</w:t>
      </w:r>
      <w:r>
        <w:rPr>
          <w:rFonts w:ascii="Arial" w:hAnsi="Arial" w:cs="Arial" w:eastAsia="Arial"/>
          <w:sz w:val="20"/>
          <w:szCs w:val="20"/>
          <w:spacing w:val="-3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l.</w:t>
      </w:r>
    </w:p>
    <w:p>
      <w:pPr>
        <w:spacing w:before="0" w:after="0" w:line="240" w:lineRule="auto"/>
        <w:ind w:left="112" w:right="90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.2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title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</w:p>
    <w:p>
      <w:pPr>
        <w:spacing w:before="0" w:after="0" w:line="240" w:lineRule="auto"/>
        <w:ind w:left="112" w:right="10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.3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ona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y</w:t>
      </w:r>
      <w:r>
        <w:rPr>
          <w:rFonts w:ascii="Arial" w:hAnsi="Arial" w:cs="Arial" w:eastAsia="Arial"/>
          <w:sz w:val="20"/>
          <w:szCs w:val="20"/>
          <w:spacing w:val="-3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bl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orma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orma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on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orma</w:t>
      </w:r>
      <w:r>
        <w:rPr>
          <w:rFonts w:ascii="Arial" w:hAnsi="Arial" w:cs="Arial" w:eastAsia="Arial"/>
          <w:sz w:val="20"/>
          <w:szCs w:val="20"/>
          <w:spacing w:val="-1"/>
          <w:w w:val="10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on</w:t>
      </w:r>
      <w:r>
        <w:rPr>
          <w:rFonts w:ascii="Arial" w:hAnsi="Arial" w:cs="Arial" w:eastAsia="Arial"/>
          <w:sz w:val="20"/>
          <w:szCs w:val="20"/>
          <w:spacing w:val="22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qui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20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153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qui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s</w:t>
      </w:r>
      <w:r>
        <w:rPr>
          <w:rFonts w:ascii="Arial" w:hAnsi="Arial" w:cs="Arial" w:eastAsia="Arial"/>
          <w:sz w:val="20"/>
          <w:szCs w:val="20"/>
          <w:spacing w:val="9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ona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y</w:t>
      </w:r>
      <w:r>
        <w:rPr>
          <w:rFonts w:ascii="Arial" w:hAnsi="Arial" w:cs="Arial" w:eastAsia="Arial"/>
          <w:sz w:val="20"/>
          <w:szCs w:val="20"/>
          <w:spacing w:val="-3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bl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orma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on</w:t>
      </w:r>
      <w:r>
        <w:rPr>
          <w:rFonts w:ascii="Arial" w:hAnsi="Arial" w:cs="Arial" w:eastAsia="Arial"/>
          <w:sz w:val="20"/>
          <w:szCs w:val="20"/>
          <w:spacing w:val="11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orma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on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orma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on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La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78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9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FOIA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ility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cific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jc w:val="left"/>
        <w:spacing w:after="0"/>
        <w:sectPr>
          <w:pgMar w:header="740" w:footer="708" w:top="920" w:bottom="900" w:left="106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112" w:right="74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cific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hyperlink r:id="rId18">
        <w:r>
          <w:rPr>
            <w:rFonts w:ascii="Arial" w:hAnsi="Arial" w:cs="Arial" w:eastAsia="Arial"/>
            <w:sz w:val="20"/>
            <w:szCs w:val="20"/>
            <w:spacing w:val="1"/>
            <w:w w:val="100"/>
          </w:rPr>
          <w:t>h</w:t>
        </w:r>
        <w:r>
          <w:rPr>
            <w:rFonts w:ascii="Arial" w:hAnsi="Arial" w:cs="Arial" w:eastAsia="Arial"/>
            <w:sz w:val="20"/>
            <w:szCs w:val="20"/>
            <w:spacing w:val="0"/>
            <w:w w:val="100"/>
          </w:rPr>
          <w:t>tt</w:t>
        </w:r>
        <w:r>
          <w:rPr>
            <w:rFonts w:ascii="Arial" w:hAnsi="Arial" w:cs="Arial" w:eastAsia="Arial"/>
            <w:sz w:val="20"/>
            <w:szCs w:val="20"/>
            <w:spacing w:val="1"/>
            <w:w w:val="100"/>
          </w:rPr>
          <w:t>p</w:t>
        </w:r>
        <w:r>
          <w:rPr>
            <w:rFonts w:ascii="Arial" w:hAnsi="Arial" w:cs="Arial" w:eastAsia="Arial"/>
            <w:sz w:val="20"/>
            <w:szCs w:val="20"/>
            <w:spacing w:val="0"/>
            <w:w w:val="100"/>
          </w:rPr>
          <w:t>://ww</w:t>
        </w:r>
        <w:r>
          <w:rPr>
            <w:rFonts w:ascii="Arial" w:hAnsi="Arial" w:cs="Arial" w:eastAsia="Arial"/>
            <w:sz w:val="20"/>
            <w:szCs w:val="20"/>
            <w:spacing w:val="-10"/>
            <w:w w:val="100"/>
          </w:rPr>
          <w:t>w</w:t>
        </w:r>
        <w:r>
          <w:rPr>
            <w:rFonts w:ascii="Arial" w:hAnsi="Arial" w:cs="Arial" w:eastAsia="Arial"/>
            <w:sz w:val="20"/>
            <w:szCs w:val="20"/>
            <w:spacing w:val="0"/>
            <w:w w:val="100"/>
          </w:rPr>
          <w:t>.</w:t>
        </w:r>
        <w:r>
          <w:rPr>
            <w:rFonts w:ascii="Arial" w:hAnsi="Arial" w:cs="Arial" w:eastAsia="Arial"/>
            <w:sz w:val="20"/>
            <w:szCs w:val="20"/>
            <w:spacing w:val="1"/>
            <w:w w:val="100"/>
          </w:rPr>
          <w:t>d</w:t>
        </w:r>
        <w:r>
          <w:rPr>
            <w:rFonts w:ascii="Arial" w:hAnsi="Arial" w:cs="Arial" w:eastAsia="Arial"/>
            <w:sz w:val="20"/>
            <w:szCs w:val="20"/>
            <w:spacing w:val="0"/>
            <w:w w:val="100"/>
          </w:rPr>
          <w:t>tic.</w:t>
        </w:r>
        <w:r>
          <w:rPr>
            <w:rFonts w:ascii="Arial" w:hAnsi="Arial" w:cs="Arial" w:eastAsia="Arial"/>
            <w:sz w:val="20"/>
            <w:szCs w:val="20"/>
            <w:spacing w:val="-1"/>
            <w:w w:val="100"/>
          </w:rPr>
          <w:t>m</w:t>
        </w:r>
        <w:r>
          <w:rPr>
            <w:rFonts w:ascii="Arial" w:hAnsi="Arial" w:cs="Arial" w:eastAsia="Arial"/>
            <w:sz w:val="20"/>
            <w:szCs w:val="20"/>
            <w:spacing w:val="0"/>
            <w:w w:val="100"/>
          </w:rPr>
          <w:t>il/w</w:t>
        </w:r>
        <w:r>
          <w:rPr>
            <w:rFonts w:ascii="Arial" w:hAnsi="Arial" w:cs="Arial" w:eastAsia="Arial"/>
            <w:sz w:val="20"/>
            <w:szCs w:val="20"/>
            <w:spacing w:val="1"/>
            <w:w w:val="100"/>
          </w:rPr>
          <w:t>h</w:t>
        </w:r>
        <w:r>
          <w:rPr>
            <w:rFonts w:ascii="Arial" w:hAnsi="Arial" w:cs="Arial" w:eastAsia="Arial"/>
            <w:sz w:val="20"/>
            <w:szCs w:val="20"/>
            <w:spacing w:val="0"/>
            <w:w w:val="100"/>
          </w:rPr>
          <w:t>s/</w:t>
        </w:r>
        <w:r>
          <w:rPr>
            <w:rFonts w:ascii="Arial" w:hAnsi="Arial" w:cs="Arial" w:eastAsia="Arial"/>
            <w:sz w:val="20"/>
            <w:szCs w:val="20"/>
            <w:spacing w:val="1"/>
            <w:w w:val="100"/>
          </w:rPr>
          <w:t>d</w:t>
        </w:r>
        <w:r>
          <w:rPr>
            <w:rFonts w:ascii="Arial" w:hAnsi="Arial" w:cs="Arial" w:eastAsia="Arial"/>
            <w:sz w:val="20"/>
            <w:szCs w:val="20"/>
            <w:spacing w:val="0"/>
            <w:w w:val="100"/>
          </w:rPr>
          <w:t>i</w:t>
        </w:r>
        <w:r>
          <w:rPr>
            <w:rFonts w:ascii="Arial" w:hAnsi="Arial" w:cs="Arial" w:eastAsia="Arial"/>
            <w:sz w:val="20"/>
            <w:szCs w:val="20"/>
            <w:spacing w:val="-1"/>
            <w:w w:val="100"/>
          </w:rPr>
          <w:t>r</w:t>
        </w:r>
        <w:r>
          <w:rPr>
            <w:rFonts w:ascii="Arial" w:hAnsi="Arial" w:cs="Arial" w:eastAsia="Arial"/>
            <w:sz w:val="20"/>
            <w:szCs w:val="20"/>
            <w:spacing w:val="1"/>
            <w:w w:val="100"/>
          </w:rPr>
          <w:t>e</w:t>
        </w:r>
        <w:r>
          <w:rPr>
            <w:rFonts w:ascii="Arial" w:hAnsi="Arial" w:cs="Arial" w:eastAsia="Arial"/>
            <w:sz w:val="20"/>
            <w:szCs w:val="20"/>
            <w:spacing w:val="0"/>
            <w:w w:val="100"/>
          </w:rPr>
          <w:t>ctiv</w:t>
        </w:r>
        <w:r>
          <w:rPr>
            <w:rFonts w:ascii="Arial" w:hAnsi="Arial" w:cs="Arial" w:eastAsia="Arial"/>
            <w:sz w:val="20"/>
            <w:szCs w:val="20"/>
            <w:spacing w:val="1"/>
            <w:w w:val="100"/>
          </w:rPr>
          <w:t>e</w:t>
        </w:r>
        <w:r>
          <w:rPr>
            <w:rFonts w:ascii="Arial" w:hAnsi="Arial" w:cs="Arial" w:eastAsia="Arial"/>
            <w:sz w:val="20"/>
            <w:szCs w:val="20"/>
            <w:spacing w:val="0"/>
            <w:w w:val="100"/>
          </w:rPr>
          <w:t>s.</w:t>
        </w:r>
      </w:hyperlink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94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oD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88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U.S.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HHS)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CFR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</w:t>
      </w:r>
    </w:p>
    <w:p>
      <w:pPr>
        <w:spacing w:before="0" w:after="0" w:line="240" w:lineRule="auto"/>
        <w:ind w:left="112" w:right="12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CFR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oD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9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89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Civil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NCR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93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6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6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6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Air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cific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.]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77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HHS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tisfi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CFR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ords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nagem</w:t>
      </w:r>
      <w:r>
        <w:rPr>
          <w:rFonts w:ascii="Arial" w:hAnsi="Arial" w:cs="Arial" w:eastAsia="Arial"/>
          <w:sz w:val="20"/>
          <w:szCs w:val="20"/>
          <w:spacing w:val="1"/>
          <w:w w:val="10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753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U.S.C.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9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XII,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–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DOD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OSD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”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jc w:val="left"/>
        <w:spacing w:after="0"/>
        <w:sectPr>
          <w:pgMar w:header="740" w:footer="708" w:top="920" w:bottom="900" w:left="106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dom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orma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on</w:t>
      </w:r>
      <w:r>
        <w:rPr>
          <w:rFonts w:ascii="Arial" w:hAnsi="Arial" w:cs="Arial" w:eastAsia="Arial"/>
          <w:sz w:val="20"/>
          <w:szCs w:val="20"/>
          <w:spacing w:val="-7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FOI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125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FOIA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FOIA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903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FOIA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ite</w:t>
      </w:r>
    </w:p>
    <w:p>
      <w:pPr>
        <w:spacing w:before="0" w:after="0" w:line="240" w:lineRule="auto"/>
        <w:ind w:left="112" w:right="89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Falls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FOIAR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@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cilit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ickly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727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ssifi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auto"/>
        <w:ind w:left="112" w:right="84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TTENTION: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ICARE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FOIA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ords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92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SORNs)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Civil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76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SORN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SORN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</w:p>
    <w:p>
      <w:pPr>
        <w:spacing w:before="0" w:after="0" w:line="240" w:lineRule="auto"/>
        <w:ind w:left="112" w:right="80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9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9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SORN.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mpa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nt</w:t>
      </w:r>
      <w:r>
        <w:rPr>
          <w:rFonts w:ascii="Arial" w:hAnsi="Arial" w:cs="Arial" w:eastAsia="Arial"/>
          <w:sz w:val="20"/>
          <w:szCs w:val="20"/>
          <w:spacing w:val="7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7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PI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883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tisfy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PIA)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.”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9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jc w:val="left"/>
        <w:spacing w:after="0"/>
        <w:sectPr>
          <w:pgMar w:header="740" w:footer="708" w:top="920" w:bottom="900" w:left="106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PIA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</w:p>
    <w:p>
      <w:pPr>
        <w:spacing w:before="0" w:after="0" w:line="240" w:lineRule="auto"/>
        <w:ind w:left="112" w:right="1147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9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9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9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74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ppl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on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t</w:t>
      </w:r>
      <w:r>
        <w:rPr>
          <w:rFonts w:ascii="Arial" w:hAnsi="Arial" w:cs="Arial" w:eastAsia="Arial"/>
          <w:sz w:val="20"/>
          <w:szCs w:val="20"/>
          <w:spacing w:val="5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qui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s</w:t>
      </w:r>
      <w:r>
        <w:rPr>
          <w:rFonts w:ascii="Arial" w:hAnsi="Arial" w:cs="Arial" w:eastAsia="Arial"/>
          <w:sz w:val="20"/>
          <w:szCs w:val="20"/>
          <w:spacing w:val="-12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PII/PHI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de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d</w:t>
      </w:r>
      <w:r>
        <w:rPr>
          <w:rFonts w:ascii="Arial" w:hAnsi="Arial" w:cs="Arial" w:eastAsia="Arial"/>
          <w:sz w:val="20"/>
          <w:szCs w:val="20"/>
          <w:spacing w:val="2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PII/PHI)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84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DSA)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DUA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90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84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DSA/DUA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PII/PHI,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118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DSAA)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w w:val="154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-1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DSA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w w:val="154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-1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DSA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</w:t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w w:val="154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-1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DSA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</w:t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w w:val="154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-1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t.</w:t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74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DSAs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DSA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CDD)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6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ni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72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lth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U.S.C.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9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CFR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87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us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ne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oc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rov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us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ne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oc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–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rov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105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</w:p>
    <w:p>
      <w:pPr>
        <w:jc w:val="left"/>
        <w:spacing w:after="0"/>
        <w:sectPr>
          <w:pgMar w:header="740" w:footer="708" w:top="920" w:bottom="900" w:left="106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112" w:right="76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BAA)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BAA.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817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ni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: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138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.2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103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.3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73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.4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9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9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813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.5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CFR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763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.6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tisfy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CFR</w:t>
      </w:r>
    </w:p>
    <w:p>
      <w:pPr>
        <w:spacing w:before="0" w:after="0" w:line="240" w:lineRule="auto"/>
        <w:ind w:left="112" w:right="78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82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.7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tisfy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CFR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79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.8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tisfy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CFR</w:t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88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.9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HHS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</w:p>
    <w:p>
      <w:pPr>
        <w:jc w:val="left"/>
        <w:spacing w:after="0"/>
        <w:sectPr>
          <w:pgMar w:header="740" w:footer="708" w:top="920" w:bottom="900" w:left="106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rmi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os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ure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os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ure</w:t>
      </w:r>
      <w:r>
        <w:rPr>
          <w:rFonts w:ascii="Arial" w:hAnsi="Arial" w:cs="Arial" w:eastAsia="Arial"/>
          <w:sz w:val="20"/>
          <w:szCs w:val="20"/>
          <w:spacing w:val="-3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rov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79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CFR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y”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–</w:t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os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ure</w:t>
      </w:r>
      <w:r>
        <w:rPr>
          <w:rFonts w:ascii="Arial" w:hAnsi="Arial" w:cs="Arial" w:eastAsia="Arial"/>
          <w:sz w:val="20"/>
          <w:szCs w:val="20"/>
          <w:spacing w:val="-3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rov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.1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</w:p>
    <w:p>
      <w:pPr>
        <w:spacing w:before="0" w:after="0" w:line="240" w:lineRule="auto"/>
        <w:ind w:left="112" w:right="77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74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.2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.3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.4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on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or</w:t>
      </w:r>
      <w:r>
        <w:rPr>
          <w:rFonts w:ascii="Arial" w:hAnsi="Arial" w:cs="Arial" w:eastAsia="Arial"/>
          <w:sz w:val="20"/>
          <w:szCs w:val="20"/>
          <w:spacing w:val="6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ompl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nc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e</w:t>
      </w:r>
      <w:r>
        <w:rPr>
          <w:rFonts w:ascii="Arial" w:hAnsi="Arial" w:cs="Arial" w:eastAsia="Arial"/>
          <w:sz w:val="20"/>
          <w:szCs w:val="20"/>
          <w:spacing w:val="-12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2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0"/>
        </w:rPr>
        <w:t>ri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2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.1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CFR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98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.2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75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.3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CFR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.5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rmi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bl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73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ctiviti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ct.</w:t>
      </w:r>
    </w:p>
    <w:p>
      <w:pPr>
        <w:jc w:val="left"/>
        <w:spacing w:after="0"/>
        <w:sectPr>
          <w:pgMar w:header="740" w:footer="708" w:top="920" w:bottom="900" w:left="106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.6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rmi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na</w:t>
      </w:r>
      <w:r>
        <w:rPr>
          <w:rFonts w:ascii="Arial" w:hAnsi="Arial" w:cs="Arial" w:eastAsia="Arial"/>
          <w:sz w:val="20"/>
          <w:szCs w:val="20"/>
          <w:spacing w:val="-1"/>
          <w:w w:val="12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oncompl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85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rmi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na</w:t>
      </w:r>
      <w:r>
        <w:rPr>
          <w:rFonts w:ascii="Arial" w:hAnsi="Arial" w:cs="Arial" w:eastAsia="Arial"/>
          <w:sz w:val="20"/>
          <w:szCs w:val="20"/>
          <w:spacing w:val="-1"/>
          <w:w w:val="12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773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.1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</w:p>
    <w:p>
      <w:pPr>
        <w:spacing w:before="0" w:after="0" w:line="240" w:lineRule="auto"/>
        <w:ind w:left="112" w:right="74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PII/PHI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847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.2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723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.3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.7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ne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ous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urv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”</w:t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1143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rpre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on.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9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pons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73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PII/PHI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tisfy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PII,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ly;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</w:p>
    <w:p>
      <w:pPr>
        <w:spacing w:before="0" w:after="0" w:line="240" w:lineRule="auto"/>
        <w:ind w:left="112" w:right="73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PHI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HHS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HHS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</w:p>
    <w:p>
      <w:pPr>
        <w:jc w:val="left"/>
        <w:spacing w:after="0"/>
        <w:sectPr>
          <w:pgMar w:header="740" w:footer="708" w:top="920" w:bottom="900" w:left="106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112" w:right="87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HHS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HHS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Office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Office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cific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.]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73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HHS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fice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75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”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9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por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ng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rov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79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79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s://f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v/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t/.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://ww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v/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823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9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POC)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PII/PHI.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122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</w:p>
    <w:p>
      <w:pPr>
        <w:jc w:val="left"/>
        <w:spacing w:after="0"/>
        <w:sectPr>
          <w:pgMar w:header="740" w:footer="708" w:top="920" w:bottom="900" w:left="106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112" w:right="74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t”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;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CDR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titl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t,”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81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tc.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HHS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HHS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Civil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83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9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ndi</w:t>
      </w:r>
      <w:r>
        <w:rPr>
          <w:rFonts w:ascii="Arial" w:hAnsi="Arial" w:cs="Arial" w:eastAsia="Arial"/>
          <w:sz w:val="20"/>
          <w:szCs w:val="20"/>
          <w:spacing w:val="1"/>
          <w:w w:val="11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dua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1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1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1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1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on</w:t>
      </w:r>
      <w:r>
        <w:rPr>
          <w:rFonts w:ascii="Arial" w:hAnsi="Arial" w:cs="Arial" w:eastAsia="Arial"/>
          <w:sz w:val="20"/>
          <w:szCs w:val="20"/>
          <w:spacing w:val="4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rov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79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73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9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807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—The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cific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SSNs)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SSNs,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DOBs)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81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—The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83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—The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</w:p>
    <w:p>
      <w:pPr>
        <w:jc w:val="left"/>
        <w:spacing w:after="0"/>
        <w:sectPr>
          <w:pgMar w:header="740" w:footer="708" w:top="920" w:bottom="900" w:left="106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tity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EFT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;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79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—The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tc.)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76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,”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77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</w:p>
    <w:p>
      <w:pPr>
        <w:spacing w:before="0" w:after="0" w:line="240" w:lineRule="auto"/>
        <w:ind w:left="112" w:right="87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DHA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PII/PHI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84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PII/PHI.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PII/PHI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PII/PHI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D/DHA.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2" w:right="96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.4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ECCR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ECC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</w:p>
    <w:p>
      <w:pPr>
        <w:spacing w:before="0" w:after="0" w:line="240" w:lineRule="auto"/>
        <w:ind w:left="112" w:right="871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IA)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;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DIACAP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rpri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de</w:t>
      </w:r>
      <w:r>
        <w:rPr>
          <w:rFonts w:ascii="Arial" w:hAnsi="Arial" w:cs="Arial" w:eastAsia="Arial"/>
          <w:sz w:val="20"/>
          <w:szCs w:val="20"/>
          <w:spacing w:val="-9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on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8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or</w:t>
      </w:r>
      <w:r>
        <w:rPr>
          <w:rFonts w:ascii="Arial" w:hAnsi="Arial" w:cs="Arial" w:eastAsia="Arial"/>
          <w:sz w:val="20"/>
          <w:szCs w:val="20"/>
          <w:spacing w:val="6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npow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por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ng</w:t>
      </w:r>
      <w:r>
        <w:rPr>
          <w:rFonts w:ascii="Arial" w:hAnsi="Arial" w:cs="Arial" w:eastAsia="Arial"/>
          <w:sz w:val="20"/>
          <w:szCs w:val="20"/>
          <w:spacing w:val="-19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ppl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9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on,</w:t>
      </w:r>
      <w:r>
        <w:rPr>
          <w:rFonts w:ascii="Arial" w:hAnsi="Arial" w:cs="Arial" w:eastAsia="Arial"/>
          <w:sz w:val="20"/>
          <w:szCs w:val="20"/>
          <w:spacing w:val="8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rt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da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5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mora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ndum</w:t>
      </w:r>
      <w:r>
        <w:rPr>
          <w:rFonts w:ascii="Arial" w:hAnsi="Arial" w:cs="Arial" w:eastAsia="Arial"/>
          <w:sz w:val="20"/>
          <w:szCs w:val="20"/>
          <w:spacing w:val="7"/>
          <w:w w:val="10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mbe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rt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da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ug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146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CONT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ANPO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REPO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TING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PERFOR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</w:p>
    <w:p>
      <w:pPr>
        <w:jc w:val="left"/>
        <w:spacing w:after="0"/>
        <w:sectPr>
          <w:pgMar w:header="740" w:footer="708" w:top="920" w:bottom="900" w:left="106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s)</w:t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[NA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</w:t>
      </w:r>
    </w:p>
    <w:p>
      <w:pPr>
        <w:spacing w:before="0" w:after="0" w:line="240" w:lineRule="auto"/>
        <w:ind w:left="112" w:right="75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PONENT]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ss: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hyperlink r:id="rId19">
        <w:r>
          <w:rPr>
            <w:rFonts w:ascii="Arial" w:hAnsi="Arial" w:cs="Arial" w:eastAsia="Arial"/>
            <w:sz w:val="20"/>
            <w:szCs w:val="20"/>
            <w:spacing w:val="1"/>
            <w:w w:val="100"/>
          </w:rPr>
          <w:t>h</w:t>
        </w:r>
        <w:r>
          <w:rPr>
            <w:rFonts w:ascii="Arial" w:hAnsi="Arial" w:cs="Arial" w:eastAsia="Arial"/>
            <w:sz w:val="20"/>
            <w:szCs w:val="20"/>
            <w:spacing w:val="0"/>
            <w:w w:val="100"/>
          </w:rPr>
          <w:t>tt</w:t>
        </w:r>
        <w:r>
          <w:rPr>
            <w:rFonts w:ascii="Arial" w:hAnsi="Arial" w:cs="Arial" w:eastAsia="Arial"/>
            <w:sz w:val="20"/>
            <w:szCs w:val="20"/>
            <w:spacing w:val="1"/>
            <w:w w:val="100"/>
          </w:rPr>
          <w:t>p</w:t>
        </w:r>
        <w:r>
          <w:rPr>
            <w:rFonts w:ascii="Arial" w:hAnsi="Arial" w:cs="Arial" w:eastAsia="Arial"/>
            <w:sz w:val="20"/>
            <w:szCs w:val="20"/>
            <w:spacing w:val="0"/>
            <w:w w:val="100"/>
          </w:rPr>
          <w:t>://ww</w:t>
        </w:r>
        <w:r>
          <w:rPr>
            <w:rFonts w:ascii="Arial" w:hAnsi="Arial" w:cs="Arial" w:eastAsia="Arial"/>
            <w:sz w:val="20"/>
            <w:szCs w:val="20"/>
            <w:spacing w:val="-10"/>
            <w:w w:val="100"/>
          </w:rPr>
          <w:t>w</w:t>
        </w:r>
        <w:r>
          <w:rPr>
            <w:rFonts w:ascii="Arial" w:hAnsi="Arial" w:cs="Arial" w:eastAsia="Arial"/>
            <w:sz w:val="20"/>
            <w:szCs w:val="20"/>
            <w:spacing w:val="0"/>
            <w:w w:val="100"/>
          </w:rPr>
          <w:t>.</w:t>
        </w:r>
        <w:r>
          <w:rPr>
            <w:rFonts w:ascii="Arial" w:hAnsi="Arial" w:cs="Arial" w:eastAsia="Arial"/>
            <w:sz w:val="20"/>
            <w:szCs w:val="20"/>
            <w:spacing w:val="1"/>
            <w:w w:val="100"/>
          </w:rPr>
          <w:t>e</w:t>
        </w:r>
        <w:r>
          <w:rPr>
            <w:rFonts w:ascii="Arial" w:hAnsi="Arial" w:cs="Arial" w:eastAsia="Arial"/>
            <w:sz w:val="20"/>
            <w:szCs w:val="20"/>
            <w:spacing w:val="0"/>
            <w:w w:val="100"/>
          </w:rPr>
          <w:t>c</w:t>
        </w:r>
        <w:r>
          <w:rPr>
            <w:rFonts w:ascii="Arial" w:hAnsi="Arial" w:cs="Arial" w:eastAsia="Arial"/>
            <w:sz w:val="20"/>
            <w:szCs w:val="20"/>
            <w:spacing w:val="-1"/>
            <w:w w:val="100"/>
          </w:rPr>
          <w:t>m</w:t>
        </w:r>
        <w:r>
          <w:rPr>
            <w:rFonts w:ascii="Arial" w:hAnsi="Arial" w:cs="Arial" w:eastAsia="Arial"/>
            <w:sz w:val="20"/>
            <w:szCs w:val="20"/>
            <w:spacing w:val="-1"/>
            <w:w w:val="100"/>
          </w:rPr>
          <w:t>r</w:t>
        </w:r>
        <w:r>
          <w:rPr>
            <w:rFonts w:ascii="Arial" w:hAnsi="Arial" w:cs="Arial" w:eastAsia="Arial"/>
            <w:sz w:val="20"/>
            <w:szCs w:val="20"/>
            <w:spacing w:val="1"/>
            <w:w w:val="100"/>
          </w:rPr>
          <w:t>a</w:t>
        </w:r>
        <w:r>
          <w:rPr>
            <w:rFonts w:ascii="Arial" w:hAnsi="Arial" w:cs="Arial" w:eastAsia="Arial"/>
            <w:sz w:val="20"/>
            <w:szCs w:val="20"/>
            <w:spacing w:val="0"/>
            <w:w w:val="100"/>
          </w:rPr>
          <w:t>.</w:t>
        </w:r>
        <w:r>
          <w:rPr>
            <w:rFonts w:ascii="Arial" w:hAnsi="Arial" w:cs="Arial" w:eastAsia="Arial"/>
            <w:sz w:val="20"/>
            <w:szCs w:val="20"/>
            <w:spacing w:val="-1"/>
            <w:w w:val="100"/>
          </w:rPr>
          <w:t>m</w:t>
        </w:r>
        <w:r>
          <w:rPr>
            <w:rFonts w:ascii="Arial" w:hAnsi="Arial" w:cs="Arial" w:eastAsia="Arial"/>
            <w:sz w:val="20"/>
            <w:szCs w:val="20"/>
            <w:spacing w:val="0"/>
            <w:w w:val="100"/>
          </w:rPr>
          <w:t>il/</w:t>
        </w:r>
      </w:hyperlink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81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fisc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2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t: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hyperlink r:id="rId20">
        <w:r>
          <w:rPr>
            <w:rFonts w:ascii="Arial" w:hAnsi="Arial" w:cs="Arial" w:eastAsia="Arial"/>
            <w:sz w:val="20"/>
            <w:szCs w:val="20"/>
            <w:spacing w:val="1"/>
            <w:w w:val="100"/>
          </w:rPr>
          <w:t>h</w:t>
        </w:r>
        <w:r>
          <w:rPr>
            <w:rFonts w:ascii="Arial" w:hAnsi="Arial" w:cs="Arial" w:eastAsia="Arial"/>
            <w:sz w:val="20"/>
            <w:szCs w:val="20"/>
            <w:spacing w:val="0"/>
            <w:w w:val="100"/>
          </w:rPr>
          <w:t>tt</w:t>
        </w:r>
        <w:r>
          <w:rPr>
            <w:rFonts w:ascii="Arial" w:hAnsi="Arial" w:cs="Arial" w:eastAsia="Arial"/>
            <w:sz w:val="20"/>
            <w:szCs w:val="20"/>
            <w:spacing w:val="1"/>
            <w:w w:val="100"/>
          </w:rPr>
          <w:t>p</w:t>
        </w:r>
        <w:r>
          <w:rPr>
            <w:rFonts w:ascii="Arial" w:hAnsi="Arial" w:cs="Arial" w:eastAsia="Arial"/>
            <w:sz w:val="20"/>
            <w:szCs w:val="20"/>
            <w:spacing w:val="0"/>
            <w:w w:val="100"/>
          </w:rPr>
          <w:t>://ww</w:t>
        </w:r>
        <w:r>
          <w:rPr>
            <w:rFonts w:ascii="Arial" w:hAnsi="Arial" w:cs="Arial" w:eastAsia="Arial"/>
            <w:sz w:val="20"/>
            <w:szCs w:val="20"/>
            <w:spacing w:val="-10"/>
            <w:w w:val="100"/>
          </w:rPr>
          <w:t>w</w:t>
        </w:r>
        <w:r>
          <w:rPr>
            <w:rFonts w:ascii="Arial" w:hAnsi="Arial" w:cs="Arial" w:eastAsia="Arial"/>
            <w:sz w:val="20"/>
            <w:szCs w:val="20"/>
            <w:spacing w:val="0"/>
            <w:w w:val="100"/>
          </w:rPr>
          <w:t>.</w:t>
        </w:r>
        <w:r>
          <w:rPr>
            <w:rFonts w:ascii="Arial" w:hAnsi="Arial" w:cs="Arial" w:eastAsia="Arial"/>
            <w:sz w:val="20"/>
            <w:szCs w:val="20"/>
            <w:spacing w:val="1"/>
            <w:w w:val="100"/>
          </w:rPr>
          <w:t>e</w:t>
        </w:r>
        <w:r>
          <w:rPr>
            <w:rFonts w:ascii="Arial" w:hAnsi="Arial" w:cs="Arial" w:eastAsia="Arial"/>
            <w:sz w:val="20"/>
            <w:szCs w:val="20"/>
            <w:spacing w:val="0"/>
            <w:w w:val="100"/>
          </w:rPr>
          <w:t>c</w:t>
        </w:r>
        <w:r>
          <w:rPr>
            <w:rFonts w:ascii="Arial" w:hAnsi="Arial" w:cs="Arial" w:eastAsia="Arial"/>
            <w:sz w:val="20"/>
            <w:szCs w:val="20"/>
            <w:spacing w:val="-1"/>
            <w:w w:val="100"/>
          </w:rPr>
          <w:t>m</w:t>
        </w:r>
        <w:r>
          <w:rPr>
            <w:rFonts w:ascii="Arial" w:hAnsi="Arial" w:cs="Arial" w:eastAsia="Arial"/>
            <w:sz w:val="20"/>
            <w:szCs w:val="20"/>
            <w:spacing w:val="-1"/>
            <w:w w:val="100"/>
          </w:rPr>
          <w:t>r</w:t>
        </w:r>
        <w:r>
          <w:rPr>
            <w:rFonts w:ascii="Arial" w:hAnsi="Arial" w:cs="Arial" w:eastAsia="Arial"/>
            <w:sz w:val="20"/>
            <w:szCs w:val="20"/>
            <w:spacing w:val="1"/>
            <w:w w:val="100"/>
          </w:rPr>
          <w:t>a</w:t>
        </w:r>
        <w:r>
          <w:rPr>
            <w:rFonts w:ascii="Arial" w:hAnsi="Arial" w:cs="Arial" w:eastAsia="Arial"/>
            <w:sz w:val="20"/>
            <w:szCs w:val="20"/>
            <w:spacing w:val="0"/>
            <w:w w:val="100"/>
          </w:rPr>
          <w:t>.</w:t>
        </w:r>
        <w:r>
          <w:rPr>
            <w:rFonts w:ascii="Arial" w:hAnsi="Arial" w:cs="Arial" w:eastAsia="Arial"/>
            <w:sz w:val="20"/>
            <w:szCs w:val="20"/>
            <w:spacing w:val="-1"/>
            <w:w w:val="100"/>
          </w:rPr>
          <w:t>m</w:t>
        </w:r>
        <w:r>
          <w:rPr>
            <w:rFonts w:ascii="Arial" w:hAnsi="Arial" w:cs="Arial" w:eastAsia="Arial"/>
            <w:sz w:val="20"/>
            <w:szCs w:val="20"/>
            <w:spacing w:val="0"/>
            <w:w w:val="100"/>
          </w:rPr>
          <w:t>il</w:t>
        </w:r>
      </w:hyperlink>
    </w:p>
    <w:p>
      <w:pPr>
        <w:jc w:val="left"/>
        <w:spacing w:after="0"/>
        <w:sectPr>
          <w:pgMar w:header="740" w:footer="708" w:top="920" w:bottom="900" w:left="106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4013" w:right="4680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7</w:t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987" w:right="3649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APP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ICAB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PUB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TIONS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TIONS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CURRENT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EDITIONS)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2" w:right="72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ls,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</w:p>
    <w:p>
      <w:pPr>
        <w:jc w:val="left"/>
        <w:spacing w:after="0"/>
        <w:sectPr>
          <w:pgMar w:header="740" w:footer="708" w:top="920" w:bottom="900" w:left="106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4449" w:right="4364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697" w:right="2611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ENT/TECHNICAL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EXHIBIT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ISTING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4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/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TECHNIC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EXHI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LI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4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hni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hibi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orma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nc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qui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6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s</w:t>
      </w:r>
      <w:r>
        <w:rPr>
          <w:rFonts w:ascii="Arial" w:hAnsi="Arial" w:cs="Arial" w:eastAsia="Arial"/>
          <w:sz w:val="20"/>
          <w:szCs w:val="20"/>
          <w:spacing w:val="9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umma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" w:right="114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iz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1.000004" w:type="dxa"/>
      </w:tblPr>
      <w:tblGrid/>
      <w:tr>
        <w:trPr>
          <w:trHeight w:val="2096" w:hRule="exact"/>
        </w:trPr>
        <w:tc>
          <w:tcPr>
            <w:tcW w:w="8242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  <w:shd w:val="clear" w:color="auto" w:fill="CCCCCC"/>
          </w:tcPr>
          <w:p>
            <w:pPr>
              <w:spacing w:before="7" w:after="0" w:line="240" w:lineRule="auto"/>
              <w:ind w:left="381" w:right="-20"/>
              <w:jc w:val="left"/>
              <w:tabs>
                <w:tab w:pos="2720" w:val="left"/>
                <w:tab w:pos="4440" w:val="left"/>
                <w:tab w:pos="67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6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6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orma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nc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e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-52"/>
                <w:w w:val="106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nda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rd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6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6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orma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nc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6"/>
              </w:rPr>
              <w:t>e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-52"/>
                <w:w w:val="106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hod</w:t>
            </w:r>
            <w:r>
              <w:rPr>
                <w:rFonts w:ascii="Arial" w:hAnsi="Arial" w:cs="Arial" w:eastAsia="Arial"/>
                <w:sz w:val="20"/>
                <w:szCs w:val="20"/>
                <w:spacing w:val="4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3"/>
              </w:rPr>
              <w:t>of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541" w:right="-20"/>
              <w:jc w:val="left"/>
              <w:tabs>
                <w:tab w:pos="444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bj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8"/>
              </w:rPr>
              <w:t>Thre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8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8"/>
              </w:rPr>
              <w:t>hol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8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8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This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is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2"/>
              </w:rPr>
              <w:t>urv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5"/>
              </w:rPr>
              <w:t>ill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0"/>
              </w:rPr>
              <w:t>nc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</w:p>
          <w:p>
            <w:pPr>
              <w:spacing w:before="0" w:after="0" w:line="240" w:lineRule="auto"/>
              <w:ind w:left="131" w:right="2065" w:firstLine="294"/>
              <w:jc w:val="left"/>
              <w:tabs>
                <w:tab w:pos="444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vice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xi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—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lly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ld</w:t>
            </w:r>
          </w:p>
          <w:p>
            <w:pPr>
              <w:spacing w:before="0" w:after="0" w:line="240" w:lineRule="auto"/>
              <w:ind w:left="4443" w:right="2208" w:firstLine="-4158"/>
              <w:jc w:val="left"/>
              <w:tabs>
                <w:tab w:pos="444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t)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ssi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“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Ze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vi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”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)</w:t>
            </w:r>
          </w:p>
        </w:tc>
      </w:tr>
      <w:tr>
        <w:trPr>
          <w:trHeight w:val="2592" w:hRule="exact"/>
        </w:trPr>
        <w:tc>
          <w:tcPr>
            <w:tcW w:w="8242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7" w:after="0" w:line="240" w:lineRule="auto"/>
              <w:ind w:left="117" w:right="298"/>
              <w:jc w:val="left"/>
              <w:tabs>
                <w:tab w:pos="2080" w:val="left"/>
                <w:tab w:pos="4440" w:val="left"/>
                <w:tab w:pos="640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PRS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.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vi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te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ck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vi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;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%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COR.</w:t>
            </w:r>
          </w:p>
          <w:p>
            <w:pPr>
              <w:spacing w:before="0" w:after="0" w:line="240" w:lineRule="auto"/>
              <w:ind w:left="117" w:right="2640"/>
              <w:jc w:val="left"/>
              <w:tabs>
                <w:tab w:pos="2080" w:val="left"/>
                <w:tab w:pos="444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ly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s;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ly</w:t>
            </w:r>
          </w:p>
          <w:p>
            <w:pPr>
              <w:spacing w:before="0" w:after="0" w:line="240" w:lineRule="auto"/>
              <w:ind w:left="117" w:right="-20"/>
              <w:jc w:val="left"/>
              <w:tabs>
                <w:tab w:pos="20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</w:p>
          <w:p>
            <w:pPr>
              <w:spacing w:before="0" w:after="0" w:line="240" w:lineRule="auto"/>
              <w:ind w:left="2083" w:right="4068" w:firstLine="-1966"/>
              <w:jc w:val="left"/>
              <w:tabs>
                <w:tab w:pos="20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)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</w:p>
          <w:p>
            <w:pPr>
              <w:spacing w:before="0" w:after="0" w:line="240" w:lineRule="auto"/>
              <w:ind w:left="208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.</w:t>
            </w:r>
          </w:p>
        </w:tc>
      </w:tr>
      <w:tr>
        <w:trPr>
          <w:trHeight w:val="1854" w:hRule="exact"/>
        </w:trPr>
        <w:tc>
          <w:tcPr>
            <w:tcW w:w="8242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7" w:after="0" w:line="240" w:lineRule="auto"/>
              <w:ind w:left="117" w:right="298"/>
              <w:jc w:val="left"/>
              <w:tabs>
                <w:tab w:pos="2080" w:val="left"/>
                <w:tab w:pos="4440" w:val="left"/>
                <w:tab w:pos="640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PRS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vi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.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te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ck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vi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  <w:tab/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%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COR.</w:t>
            </w:r>
          </w:p>
          <w:p>
            <w:pPr>
              <w:spacing w:before="0" w:after="0" w:line="240" w:lineRule="auto"/>
              <w:ind w:left="117" w:right="2640"/>
              <w:jc w:val="left"/>
              <w:tabs>
                <w:tab w:pos="444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ftw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</w:p>
          <w:p>
            <w:pPr>
              <w:spacing w:before="0" w:after="0" w:line="240" w:lineRule="auto"/>
              <w:ind w:left="117" w:right="688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22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)</w:t>
            </w:r>
          </w:p>
        </w:tc>
      </w:tr>
      <w:tr>
        <w:trPr>
          <w:trHeight w:val="1626" w:hRule="exact"/>
        </w:trPr>
        <w:tc>
          <w:tcPr>
            <w:tcW w:w="8242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7" w:after="0" w:line="240" w:lineRule="auto"/>
              <w:ind w:left="117" w:right="298"/>
              <w:jc w:val="left"/>
              <w:tabs>
                <w:tab w:pos="2080" w:val="left"/>
                <w:tab w:pos="4440" w:val="left"/>
                <w:tab w:pos="640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PRS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vi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.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te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ck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vi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  <w:tab/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%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COR.</w:t>
            </w:r>
          </w:p>
          <w:p>
            <w:pPr>
              <w:spacing w:before="0" w:after="0" w:line="240" w:lineRule="auto"/>
              <w:ind w:left="117" w:right="2640"/>
              <w:jc w:val="left"/>
              <w:tabs>
                <w:tab w:pos="444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</w:p>
          <w:p>
            <w:pPr>
              <w:spacing w:before="0" w:after="0" w:line="240" w:lineRule="auto"/>
              <w:ind w:left="11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Ass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ss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</w:p>
          <w:p>
            <w:pPr>
              <w:spacing w:before="0" w:after="0" w:line="240" w:lineRule="auto"/>
              <w:ind w:left="11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)</w:t>
            </w:r>
          </w:p>
        </w:tc>
      </w:tr>
    </w:tbl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4" w:after="0" w:line="240" w:lineRule="auto"/>
        <w:ind w:left="142" w:right="872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150.850006pt;margin-top:-424.270111pt;width:.9pt;height:408.5pt;mso-position-horizontal-relative:page;mso-position-vertical-relative:paragraph;z-index:-1876" coordorigin="3017,-8485" coordsize="18,8170">
            <v:group style="position:absolute;left:3018;top:-8484;width:16;height:2096" coordorigin="3018,-8484" coordsize="16,2096">
              <v:shape style="position:absolute;left:3018;top:-8484;width:16;height:2096" coordorigin="3018,-8484" coordsize="16,2096" path="m3026,-8484l3026,-8484e" filled="f" stroked="t" strokeweight=".1pt" strokecolor="#000000">
                <v:path arrowok="t"/>
              </v:shape>
            </v:group>
            <v:group style="position:absolute;left:3018;top:-6388;width:16;height:2592" coordorigin="3018,-6388" coordsize="16,2592">
              <v:shape style="position:absolute;left:3018;top:-6388;width:16;height:2592" coordorigin="3018,-6388" coordsize="16,2592" path="m3026,-6388l3026,-6388e" filled="f" stroked="t" strokeweight=".1pt" strokecolor="#000000">
                <v:path arrowok="t"/>
              </v:shape>
            </v:group>
            <v:group style="position:absolute;left:3018;top:-3796;width:16;height:1854" coordorigin="3018,-3796" coordsize="16,1854">
              <v:shape style="position:absolute;left:3018;top:-3796;width:16;height:1854" coordorigin="3018,-3796" coordsize="16,1854" path="m3026,-3796l3026,-3796e" filled="f" stroked="t" strokeweight=".1pt" strokecolor="#000000">
                <v:path arrowok="t"/>
              </v:shape>
            </v:group>
            <v:group style="position:absolute;left:3018;top:-1942;width:16;height:1626" coordorigin="3018,-1942" coordsize="16,1626">
              <v:shape style="position:absolute;left:3018;top:-1942;width:16;height:1626" coordorigin="3018,-1942" coordsize="16,1626" path="m3026,-1942l3026,-1942e" filled="f" stroked="t" strokeweight=".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68.850006pt;margin-top:-424.270111pt;width:.9pt;height:408.5pt;mso-position-horizontal-relative:page;mso-position-vertical-relative:paragraph;z-index:-1875" coordorigin="5377,-8485" coordsize="18,8170">
            <v:group style="position:absolute;left:5378;top:-8484;width:16;height:2096" coordorigin="5378,-8484" coordsize="16,2096">
              <v:shape style="position:absolute;left:5378;top:-8484;width:16;height:2096" coordorigin="5378,-8484" coordsize="16,2096" path="m5386,-8484l5386,-8484e" filled="f" stroked="t" strokeweight=".1pt" strokecolor="#000000">
                <v:path arrowok="t"/>
              </v:shape>
            </v:group>
            <v:group style="position:absolute;left:5378;top:-6388;width:16;height:2592" coordorigin="5378,-6388" coordsize="16,2592">
              <v:shape style="position:absolute;left:5378;top:-6388;width:16;height:2592" coordorigin="5378,-6388" coordsize="16,2592" path="m5386,-6388l5386,-6388e" filled="f" stroked="t" strokeweight=".1pt" strokecolor="#000000">
                <v:path arrowok="t"/>
              </v:shape>
            </v:group>
            <v:group style="position:absolute;left:5378;top:-3796;width:16;height:1854" coordorigin="5378,-3796" coordsize="16,1854">
              <v:shape style="position:absolute;left:5378;top:-3796;width:16;height:1854" coordorigin="5378,-3796" coordsize="16,1854" path="m5386,-3796l5386,-3796e" filled="f" stroked="t" strokeweight=".1pt" strokecolor="#000000">
                <v:path arrowok="t"/>
              </v:shape>
            </v:group>
            <v:group style="position:absolute;left:5378;top:-1942;width:16;height:1626" coordorigin="5378,-1942" coordsize="16,1626">
              <v:shape style="position:absolute;left:5378;top:-1942;width:16;height:1626" coordorigin="5378,-1942" coordsize="16,1626" path="m5386,-1942l5386,-1942e" filled="f" stroked="t" strokeweight=".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67.549988pt;margin-top:-424.270111pt;width:.9pt;height:408.5pt;mso-position-horizontal-relative:page;mso-position-vertical-relative:paragraph;z-index:-1874" coordorigin="7351,-8485" coordsize="18,8170">
            <v:group style="position:absolute;left:7352;top:-8484;width:16;height:2096" coordorigin="7352,-8484" coordsize="16,2096">
              <v:shape style="position:absolute;left:7352;top:-8484;width:16;height:2096" coordorigin="7352,-8484" coordsize="16,2096" path="m7360,-8484l7360,-8484e" filled="f" stroked="t" strokeweight=".1pt" strokecolor="#000000">
                <v:path arrowok="t"/>
              </v:shape>
            </v:group>
            <v:group style="position:absolute;left:7352;top:-6388;width:16;height:2592" coordorigin="7352,-6388" coordsize="16,2592">
              <v:shape style="position:absolute;left:7352;top:-6388;width:16;height:2592" coordorigin="7352,-6388" coordsize="16,2592" path="m7360,-6388l7360,-6388e" filled="f" stroked="t" strokeweight=".1pt" strokecolor="#000000">
                <v:path arrowok="t"/>
              </v:shape>
            </v:group>
            <v:group style="position:absolute;left:7352;top:-3796;width:16;height:1854" coordorigin="7352,-3796" coordsize="16,1854">
              <v:shape style="position:absolute;left:7352;top:-3796;width:16;height:1854" coordorigin="7352,-3796" coordsize="16,1854" path="m7360,-3796l7360,-3796e" filled="f" stroked="t" strokeweight=".1pt" strokecolor="#000000">
                <v:path arrowok="t"/>
              </v:shape>
            </v:group>
            <v:group style="position:absolute;left:7352;top:-1942;width:16;height:1626" coordorigin="7352,-1942" coordsize="16,1626">
              <v:shape style="position:absolute;left:7352;top:-1942;width:16;height:1626" coordorigin="7352,-1942" coordsize="16,1626" path="m7360,-1942l7360,-1942e" filled="f" stroked="t" strokeweight=".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64.25pt;margin-top:-424.670105pt;width:.9pt;height:409.3pt;mso-position-horizontal-relative:page;mso-position-vertical-relative:paragraph;z-index:-1873" coordorigin="9285,-8493" coordsize="18,8186">
            <v:group style="position:absolute;left:9286;top:-8492;width:16;height:2112" coordorigin="9286,-8492" coordsize="16,2112">
              <v:shape style="position:absolute;left:9286;top:-8492;width:16;height:2112" coordorigin="9286,-8492" coordsize="16,2112" path="m9302,-8492l9302,-8492e" filled="f" stroked="t" strokeweight=".1pt" strokecolor="#000000">
                <v:path arrowok="t"/>
              </v:shape>
            </v:group>
            <v:group style="position:absolute;left:9286;top:-6396;width:16;height:2608" coordorigin="9286,-6396" coordsize="16,2608">
              <v:shape style="position:absolute;left:9286;top:-6396;width:16;height:2608" coordorigin="9286,-6396" coordsize="16,2608" path="m9302,-6396l9302,-6396e" filled="f" stroked="t" strokeweight=".1pt" strokecolor="#000000">
                <v:path arrowok="t"/>
              </v:shape>
            </v:group>
            <v:group style="position:absolute;left:9286;top:-3804;width:16;height:1870" coordorigin="9286,-3804" coordsize="16,1870">
              <v:shape style="position:absolute;left:9286;top:-3804;width:16;height:1870" coordorigin="9286,-3804" coordsize="16,1870" path="m9302,-3804l9302,-3804e" filled="f" stroked="t" strokeweight=".1pt" strokecolor="#000000">
                <v:path arrowok="t"/>
              </v:shape>
            </v:group>
            <v:group style="position:absolute;left:9286;top:-1950;width:16;height:1642" coordorigin="9286,-1950" coordsize="16,1642">
              <v:shape style="position:absolute;left:9286;top:-1950;width:16;height:1642" coordorigin="9286,-1950" coordsize="16,1642" path="m9302,-1950l9302,-1950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jc w:val="left"/>
        <w:spacing w:after="0"/>
        <w:sectPr>
          <w:pgMar w:header="740" w:footer="708" w:top="920" w:bottom="900" w:left="94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9" w:after="0" w:line="249" w:lineRule="auto"/>
        <w:ind w:left="1182" w:right="1051" w:firstLine="-36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cy: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styl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96" w:after="0" w:line="251" w:lineRule="auto"/>
        <w:ind w:left="1182" w:right="846" w:firstLine="-360"/>
        <w:jc w:val="left"/>
        <w:tabs>
          <w:tab w:pos="12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100"/>
        </w:rPr>
        <w:tab/>
        <w:tab/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ity: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y/All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94" w:after="0" w:line="240" w:lineRule="auto"/>
        <w:ind w:left="82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ts: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tisfy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</w:p>
    <w:p>
      <w:pPr>
        <w:spacing w:before="9" w:after="0" w:line="240" w:lineRule="auto"/>
        <w:ind w:left="118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82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</w:p>
    <w:p>
      <w:pPr>
        <w:spacing w:before="11" w:after="0" w:line="240" w:lineRule="auto"/>
        <w:ind w:left="118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ODF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3" w:lineRule="auto"/>
        <w:ind w:left="1182" w:right="817" w:firstLine="-36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t: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OD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PDF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COR.</w:t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2" w:lineRule="auto"/>
        <w:ind w:left="1182" w:right="745" w:firstLine="-36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ss: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2" w:right="75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PD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822" w:right="986" w:firstLine="-36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</w:p>
    <w:p>
      <w:pPr>
        <w:spacing w:before="96" w:after="0" w:line="251" w:lineRule="auto"/>
        <w:ind w:left="822" w:right="1157" w:firstLine="-36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;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ize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</w:p>
    <w:p>
      <w:pPr>
        <w:spacing w:before="94" w:after="0" w:line="249" w:lineRule="auto"/>
        <w:ind w:left="822" w:right="1827" w:firstLine="-36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ts.</w:t>
      </w:r>
    </w:p>
    <w:p>
      <w:pPr>
        <w:spacing w:before="96" w:after="0" w:line="251" w:lineRule="auto"/>
        <w:ind w:left="822" w:right="820" w:firstLine="-36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s;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94" w:after="0" w:line="244" w:lineRule="auto"/>
        <w:ind w:left="822" w:right="1043" w:firstLine="-36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istics;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ts.</w:t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51" w:lineRule="auto"/>
        <w:ind w:left="822" w:right="1005" w:firstLine="-36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</w:p>
    <w:p>
      <w:pPr>
        <w:spacing w:before="94" w:after="0" w:line="243" w:lineRule="auto"/>
        <w:ind w:left="822" w:right="800" w:firstLine="-36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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0"/>
          <w:w w:val="61"/>
        </w:rPr>
        <w:t> </w:t>
      </w:r>
      <w:r>
        <w:rPr>
          <w:rFonts w:ascii="MS Reference Specialty" w:hAnsi="MS Reference Specialty" w:cs="MS Reference Specialty" w:eastAsia="MS Reference Specialty"/>
          <w:sz w:val="20"/>
          <w:szCs w:val="20"/>
          <w:spacing w:val="24"/>
          <w:w w:val="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jc w:val="left"/>
        <w:spacing w:after="0"/>
        <w:sectPr>
          <w:pgMar w:header="740" w:footer="708" w:top="920" w:bottom="900" w:left="98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10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.2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hni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hibi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6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6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bl</w:t>
      </w:r>
      <w:r>
        <w:rPr>
          <w:rFonts w:ascii="Arial" w:hAnsi="Arial" w:cs="Arial" w:eastAsia="Arial"/>
          <w:sz w:val="20"/>
          <w:szCs w:val="20"/>
          <w:spacing w:val="1"/>
          <w:w w:val="10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s</w:t>
      </w:r>
      <w:r>
        <w:rPr>
          <w:rFonts w:ascii="Arial" w:hAnsi="Arial" w:cs="Arial" w:eastAsia="Arial"/>
          <w:sz w:val="20"/>
          <w:szCs w:val="20"/>
          <w:spacing w:val="8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1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dul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92" w:right="7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PROJECT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REPOSI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”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URL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cycle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cycle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92" w:right="95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s: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92" w:right="-20"/>
        <w:jc w:val="left"/>
        <w:tabs>
          <w:tab w:pos="22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cts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ts/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92" w:right="-20"/>
        <w:jc w:val="left"/>
        <w:tabs>
          <w:tab w:pos="22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t: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CSV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;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JSON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s.</w:t>
      </w:r>
    </w:p>
    <w:p>
      <w:pPr>
        <w:spacing w:before="0" w:after="0" w:line="240" w:lineRule="auto"/>
        <w:ind w:left="192" w:right="4197" w:firstLine="2070"/>
        <w:jc w:val="left"/>
        <w:tabs>
          <w:tab w:pos="22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t: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JSON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D.</w:t>
      </w:r>
    </w:p>
    <w:p>
      <w:pPr>
        <w:spacing w:before="0" w:after="0" w:line="240" w:lineRule="auto"/>
        <w:ind w:left="226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auto"/>
        <w:ind w:left="192" w:right="-20"/>
        <w:jc w:val="left"/>
        <w:tabs>
          <w:tab w:pos="22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t: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auto"/>
        <w:ind w:left="2262" w:right="273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PDF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tive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auto"/>
        <w:ind w:left="192" w:right="-20"/>
        <w:jc w:val="left"/>
        <w:tabs>
          <w:tab w:pos="22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ftw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auto"/>
        <w:ind w:left="226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17" w:right="5291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57.599998pt;margin-top:59.279877pt;width:.5pt;height:18.6pt;mso-position-horizontal-relative:page;mso-position-vertical-relative:paragraph;z-index:-1872" coordorigin="1152,1186" coordsize="10,372">
            <v:shape style="position:absolute;left:1152;top:1186;width:10;height:372" coordorigin="1152,1186" coordsize="10,372" path="m1152,1186l1152,1558,1156,1552,1162,1546,1162,1198,1156,1192,1152,1186e" filled="t" fillcolor="#0000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188.050003pt;margin-top:59.529877pt;width:.6pt;height:247.8pt;mso-position-horizontal-relative:page;mso-position-vertical-relative:paragraph;z-index:-1871" coordorigin="3761,1191" coordsize="12,4956">
            <v:group style="position:absolute;left:3762;top:1192;width:10;height:360" coordorigin="3762,1192" coordsize="10,360">
              <v:shape style="position:absolute;left:3762;top:1192;width:10;height:360" coordorigin="3762,1192" coordsize="10,360" path="m3766,1192l3762,1198,3762,1546,3766,1552,3772,1546,3772,1198,3766,1192e" filled="t" fillcolor="#000000" stroked="f">
                <v:path arrowok="t"/>
                <v:fill/>
              </v:shape>
            </v:group>
            <v:group style="position:absolute;left:3762;top:1552;width:10;height:480" coordorigin="3762,1552" coordsize="10,480">
              <v:shape style="position:absolute;left:3762;top:1552;width:10;height:480" coordorigin="3762,1552" coordsize="10,480" path="m3766,1552l3766,1552e" filled="f" stroked="t" strokeweight=".1pt" strokecolor="#000000">
                <v:path arrowok="t"/>
              </v:shape>
            </v:group>
            <v:group style="position:absolute;left:3762;top:2032;width:10;height:1182" coordorigin="3762,2032" coordsize="10,1182">
              <v:shape style="position:absolute;left:3762;top:2032;width:10;height:1182" coordorigin="3762,2032" coordsize="10,1182" path="m3766,2032l3766,2032e" filled="f" stroked="t" strokeweight=".1pt" strokecolor="#000000">
                <v:path arrowok="t"/>
              </v:shape>
            </v:group>
            <v:group style="position:absolute;left:3762;top:3214;width:10;height:1060" coordorigin="3762,3214" coordsize="10,1060">
              <v:shape style="position:absolute;left:3762;top:3214;width:10;height:1060" coordorigin="3762,3214" coordsize="10,1060" path="m3766,3214l3766,3214e" filled="f" stroked="t" strokeweight=".1pt" strokecolor="#000000">
                <v:path arrowok="t"/>
              </v:shape>
            </v:group>
            <v:group style="position:absolute;left:3762;top:4274;width:10;height:830" coordorigin="3762,4274" coordsize="10,830">
              <v:shape style="position:absolute;left:3762;top:4274;width:10;height:830" coordorigin="3762,4274" coordsize="10,830" path="m3766,4274l3766,4274e" filled="f" stroked="t" strokeweight=".1pt" strokecolor="#000000">
                <v:path arrowok="t"/>
              </v:shape>
            </v:group>
            <v:group style="position:absolute;left:3762;top:5104;width:10;height:1042" coordorigin="3762,5104" coordsize="10,1042">
              <v:shape style="position:absolute;left:3762;top:5104;width:10;height:1042" coordorigin="3762,5104" coordsize="10,1042" path="m3766,5104l3766,5104e" filled="f" stroked="t" strokeweight=".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82.75pt;margin-top:59.529877pt;width:.6pt;height:247.8pt;mso-position-horizontal-relative:page;mso-position-vertical-relative:paragraph;z-index:-1870" coordorigin="5655,1191" coordsize="12,4956">
            <v:group style="position:absolute;left:5656;top:1192;width:10;height:360" coordorigin="5656,1192" coordsize="10,360">
              <v:shape style="position:absolute;left:5656;top:1192;width:10;height:360" coordorigin="5656,1192" coordsize="10,360" path="m5660,1192l5656,1198,5656,1546,5660,1552,5666,1546,5666,1198,5660,1192e" filled="t" fillcolor="#000000" stroked="f">
                <v:path arrowok="t"/>
                <v:fill/>
              </v:shape>
            </v:group>
            <v:group style="position:absolute;left:5656;top:1552;width:10;height:480" coordorigin="5656,1552" coordsize="10,480">
              <v:shape style="position:absolute;left:5656;top:1552;width:10;height:480" coordorigin="5656,1552" coordsize="10,480" path="m5660,1552l5660,1552e" filled="f" stroked="t" strokeweight=".1pt" strokecolor="#000000">
                <v:path arrowok="t"/>
              </v:shape>
            </v:group>
            <v:group style="position:absolute;left:5656;top:2032;width:10;height:1182" coordorigin="5656,2032" coordsize="10,1182">
              <v:shape style="position:absolute;left:5656;top:2032;width:10;height:1182" coordorigin="5656,2032" coordsize="10,1182" path="m5660,2032l5660,2032e" filled="f" stroked="t" strokeweight=".1pt" strokecolor="#000000">
                <v:path arrowok="t"/>
              </v:shape>
            </v:group>
            <v:group style="position:absolute;left:5656;top:3214;width:10;height:1060" coordorigin="5656,3214" coordsize="10,1060">
              <v:shape style="position:absolute;left:5656;top:3214;width:10;height:1060" coordorigin="5656,3214" coordsize="10,1060" path="m5660,3214l5660,3214e" filled="f" stroked="t" strokeweight=".1pt" strokecolor="#000000">
                <v:path arrowok="t"/>
              </v:shape>
            </v:group>
            <v:group style="position:absolute;left:5656;top:4274;width:10;height:830" coordorigin="5656,4274" coordsize="10,830">
              <v:shape style="position:absolute;left:5656;top:4274;width:10;height:830" coordorigin="5656,4274" coordsize="10,830" path="m5660,4274l5660,4274e" filled="f" stroked="t" strokeweight=".1pt" strokecolor="#000000">
                <v:path arrowok="t"/>
              </v:shape>
            </v:group>
            <v:group style="position:absolute;left:5656;top:5104;width:10;height:1042" coordorigin="5656,5104" coordsize="10,1042">
              <v:shape style="position:absolute;left:5656;top:5104;width:10;height:1042" coordorigin="5656,5104" coordsize="10,1042" path="m5660,5104l5660,5104e" filled="f" stroked="t" strokeweight=".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6.25pt;margin-top:59.529877pt;width:.6pt;height:247.8pt;mso-position-horizontal-relative:page;mso-position-vertical-relative:paragraph;z-index:-1869" coordorigin="7725,1191" coordsize="12,4956">
            <v:group style="position:absolute;left:7726;top:1192;width:10;height:360" coordorigin="7726,1192" coordsize="10,360">
              <v:shape style="position:absolute;left:7726;top:1192;width:10;height:360" coordorigin="7726,1192" coordsize="10,360" path="m7730,1192l7726,1198,7726,1546,7730,1552,7736,1546,7736,1198,7730,1192e" filled="t" fillcolor="#000000" stroked="f">
                <v:path arrowok="t"/>
                <v:fill/>
              </v:shape>
            </v:group>
            <v:group style="position:absolute;left:7726;top:1552;width:10;height:480" coordorigin="7726,1552" coordsize="10,480">
              <v:shape style="position:absolute;left:7726;top:1552;width:10;height:480" coordorigin="7726,1552" coordsize="10,480" path="m7730,1552l7730,1552e" filled="f" stroked="t" strokeweight=".1pt" strokecolor="#000000">
                <v:path arrowok="t"/>
              </v:shape>
            </v:group>
            <v:group style="position:absolute;left:7726;top:2032;width:10;height:1182" coordorigin="7726,2032" coordsize="10,1182">
              <v:shape style="position:absolute;left:7726;top:2032;width:10;height:1182" coordorigin="7726,2032" coordsize="10,1182" path="m7730,2032l7730,2032e" filled="f" stroked="t" strokeweight=".1pt" strokecolor="#000000">
                <v:path arrowok="t"/>
              </v:shape>
            </v:group>
            <v:group style="position:absolute;left:7726;top:3214;width:10;height:1060" coordorigin="7726,3214" coordsize="10,1060">
              <v:shape style="position:absolute;left:7726;top:3214;width:10;height:1060" coordorigin="7726,3214" coordsize="10,1060" path="m7730,3214l7730,3214e" filled="f" stroked="t" strokeweight=".1pt" strokecolor="#000000">
                <v:path arrowok="t"/>
              </v:shape>
            </v:group>
            <v:group style="position:absolute;left:7726;top:4274;width:10;height:830" coordorigin="7726,4274" coordsize="10,830">
              <v:shape style="position:absolute;left:7726;top:4274;width:10;height:830" coordorigin="7726,4274" coordsize="10,830" path="m7730,4274l7730,4274e" filled="f" stroked="t" strokeweight=".1pt" strokecolor="#000000">
                <v:path arrowok="t"/>
              </v:shape>
            </v:group>
            <v:group style="position:absolute;left:7726;top:5104;width:10;height:1042" coordorigin="7726,5104" coordsize="10,1042">
              <v:shape style="position:absolute;left:7726;top:5104;width:10;height:1042" coordorigin="7726,5104" coordsize="10,1042" path="m7730,5104l7730,5104e" filled="f" stroked="t" strokeweight=".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86.549988pt;margin-top:59.229877pt;width:.6pt;height:248.4pt;mso-position-horizontal-relative:page;mso-position-vertical-relative:paragraph;z-index:-1868" coordorigin="9731,1185" coordsize="12,4968">
            <v:group style="position:absolute;left:9732;top:1186;width:10;height:372" coordorigin="9732,1186" coordsize="10,372">
              <v:shape style="position:absolute;left:9732;top:1186;width:10;height:372" coordorigin="9732,1186" coordsize="10,372" path="m9742,1186l9736,1192,9732,1198,9732,1546,9736,1552,9742,1558,9742,1186e" filled="t" fillcolor="#000000" stroked="f">
                <v:path arrowok="t"/>
                <v:fill/>
              </v:shape>
            </v:group>
            <v:group style="position:absolute;left:9732;top:1546;width:10;height:492" coordorigin="9732,1546" coordsize="10,492">
              <v:shape style="position:absolute;left:9732;top:1546;width:10;height:492" coordorigin="9732,1546" coordsize="10,492" path="m9742,1546l9742,1546e" filled="f" stroked="t" strokeweight=".1pt" strokecolor="#000000">
                <v:path arrowok="t"/>
              </v:shape>
            </v:group>
            <v:group style="position:absolute;left:9732;top:2026;width:10;height:1194" coordorigin="9732,2026" coordsize="10,1194">
              <v:shape style="position:absolute;left:9732;top:2026;width:10;height:1194" coordorigin="9732,2026" coordsize="10,1194" path="m9742,2026l9742,2026e" filled="f" stroked="t" strokeweight=".1pt" strokecolor="#000000">
                <v:path arrowok="t"/>
              </v:shape>
            </v:group>
            <v:group style="position:absolute;left:9732;top:3208;width:10;height:1072" coordorigin="9732,3208" coordsize="10,1072">
              <v:shape style="position:absolute;left:9732;top:3208;width:10;height:1072" coordorigin="9732,3208" coordsize="10,1072" path="m9742,3208l9742,3208e" filled="f" stroked="t" strokeweight=".1pt" strokecolor="#000000">
                <v:path arrowok="t"/>
              </v:shape>
            </v:group>
            <v:group style="position:absolute;left:9732;top:4268;width:10;height:842" coordorigin="9732,4268" coordsize="10,842">
              <v:shape style="position:absolute;left:9732;top:4268;width:10;height:842" coordorigin="9732,4268" coordsize="10,842" path="m9742,4268l9742,4268e" filled="f" stroked="t" strokeweight=".1pt" strokecolor="#000000">
                <v:path arrowok="t"/>
              </v:shape>
            </v:group>
            <v:group style="position:absolute;left:9732;top:5098;width:10;height:1054" coordorigin="9732,5098" coordsize="10,1054">
              <v:shape style="position:absolute;left:9732;top:5098;width:10;height:1054" coordorigin="9732,5098" coordsize="10,1054" path="m9742,5098l9742,5098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rFonts w:ascii="Wingdings" w:hAnsi="Wingdings" w:cs="Wingdings" w:eastAsia="Wingdings"/>
          <w:sz w:val="20"/>
          <w:szCs w:val="20"/>
        </w:rPr>
        <w:t></w:t>
      </w:r>
      <w:r>
        <w:rPr>
          <w:rFonts w:ascii="Wingdings" w:hAnsi="Wingdings" w:cs="Wingdings" w:eastAsia="Wingdings"/>
          <w:sz w:val="20"/>
          <w:szCs w:val="20"/>
          <w:spacing w:val="-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AA)</w:t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71.000004" w:type="dxa"/>
      </w:tblPr>
      <w:tblGrid/>
      <w:tr>
        <w:trPr>
          <w:trHeight w:val="36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nil" w:sz="6" w:space="0" w:color="auto"/>
              <w:right w:val="nil" w:sz="6" w:space="0" w:color="auto"/>
            </w:tcBorders>
            <w:shd w:val="clear" w:color="auto" w:fill="CCCCCC"/>
          </w:tcPr>
          <w:p>
            <w:pPr>
              <w:spacing w:before="63" w:after="0" w:line="240" w:lineRule="auto"/>
              <w:ind w:left="114" w:right="-20"/>
              <w:jc w:val="left"/>
              <w:tabs>
                <w:tab w:pos="3220" w:val="left"/>
                <w:tab w:pos="4800" w:val="left"/>
                <w:tab w:pos="704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bl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ng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5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di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um/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Forma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46"/>
                <w:w w:val="10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-6"/>
                <w:w w:val="108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5"/>
              </w:rPr>
              <w:t>il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4"/>
              </w:rPr>
              <w:t>bi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5"/>
              </w:rPr>
              <w:t>li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2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48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3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82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1</w:t>
            </w:r>
          </w:p>
        </w:tc>
      </w:tr>
      <w:tr>
        <w:trPr>
          <w:trHeight w:val="1182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67" w:after="0" w:line="157" w:lineRule="auto"/>
              <w:ind w:left="2723" w:right="45" w:firstLine="-2610"/>
              <w:jc w:val="left"/>
              <w:tabs>
                <w:tab w:pos="2720" w:val="left"/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y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  <w:position w:val="0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k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lic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Git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b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COR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ce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y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k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</w:t>
            </w:r>
          </w:p>
          <w:p>
            <w:pPr>
              <w:spacing w:before="24" w:after="0" w:line="240" w:lineRule="auto"/>
              <w:ind w:left="11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AA)</w:t>
            </w:r>
          </w:p>
        </w:tc>
      </w:tr>
      <w:tr>
        <w:trPr>
          <w:trHeight w:val="106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1" w:after="0" w:line="303" w:lineRule="exact"/>
              <w:ind w:left="113" w:right="-20"/>
              <w:jc w:val="left"/>
              <w:tabs>
                <w:tab w:pos="2720" w:val="left"/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7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Discl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7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/N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7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Use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  <w:position w:val="5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k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t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ctly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277" w:lineRule="exact"/>
              <w:ind w:left="113" w:right="-20"/>
              <w:jc w:val="left"/>
              <w:tabs>
                <w:tab w:pos="272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"/>
              </w:rPr>
              <w:t>t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1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1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1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1"/>
              </w:rPr>
              <w:t>ce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1"/>
              </w:rPr>
              <w:t>COR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11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A)</w:t>
            </w:r>
          </w:p>
        </w:tc>
      </w:tr>
      <w:tr>
        <w:trPr>
          <w:trHeight w:val="83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1" w:after="0" w:line="303" w:lineRule="exact"/>
              <w:ind w:left="113" w:right="-20"/>
              <w:jc w:val="left"/>
              <w:tabs>
                <w:tab w:pos="2720" w:val="left"/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lity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7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Pl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n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ys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ft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r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t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157" w:lineRule="exact"/>
              <w:ind w:left="2723" w:right="-20"/>
              <w:jc w:val="left"/>
              <w:tabs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d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COR.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10" w:after="0" w:line="240" w:lineRule="auto"/>
              <w:ind w:left="11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B)</w:t>
            </w:r>
          </w:p>
        </w:tc>
      </w:tr>
      <w:tr>
        <w:trPr>
          <w:trHeight w:val="1042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1" w:after="0" w:line="303" w:lineRule="exact"/>
              <w:ind w:left="113" w:right="-20"/>
              <w:jc w:val="left"/>
              <w:tabs>
                <w:tab w:pos="2720" w:val="left"/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7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7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7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Pl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n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ys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7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to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t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235" w:lineRule="exact"/>
              <w:ind w:left="2723" w:right="-20"/>
              <w:jc w:val="left"/>
              <w:tabs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5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5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5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5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5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5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5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5"/>
              </w:rPr>
              <w:t>ct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7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7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100"/>
                <w:position w:val="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>COR.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162" w:lineRule="exact"/>
              <w:ind w:left="11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</w:tbl>
    <w:p>
      <w:pPr>
        <w:jc w:val="left"/>
        <w:spacing w:after="0"/>
        <w:sectPr>
          <w:pgMar w:header="740" w:footer="708" w:top="920" w:bottom="900" w:left="98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57.599998pt;margin-top:72pt;width:.5pt;height:18.6pt;mso-position-horizontal-relative:page;mso-position-vertical-relative:page;z-index:-1867" coordorigin="1152,1440" coordsize="10,372">
            <v:shape style="position:absolute;left:1152;top:1440;width:10;height:372" coordorigin="1152,1440" coordsize="10,372" path="m1152,1440l1152,1812,1156,1806,1162,1800,1162,1452,1156,1446,1152,1440e" filled="t" fillcolor="#0000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188.050003pt;margin-top:72.25pt;width:.6pt;height:643.1pt;mso-position-horizontal-relative:page;mso-position-vertical-relative:page;z-index:-1866" coordorigin="3761,1445" coordsize="12,12862">
            <v:group style="position:absolute;left:3762;top:1446;width:10;height:360" coordorigin="3762,1446" coordsize="10,360">
              <v:shape style="position:absolute;left:3762;top:1446;width:10;height:360" coordorigin="3762,1446" coordsize="10,360" path="m3766,1446l3762,1452,3762,1800,3766,1806,3772,1800,3772,1452,3766,1446e" filled="t" fillcolor="#000000" stroked="f">
                <v:path arrowok="t"/>
                <v:fill/>
              </v:shape>
            </v:group>
            <v:group style="position:absolute;left:3762;top:1806;width:10;height:480" coordorigin="3762,1806" coordsize="10,480">
              <v:shape style="position:absolute;left:3762;top:1806;width:10;height:480" coordorigin="3762,1806" coordsize="10,480" path="m3766,1806l3766,1806e" filled="f" stroked="t" strokeweight=".1pt" strokecolor="#000000">
                <v:path arrowok="t"/>
              </v:shape>
            </v:group>
            <v:group style="position:absolute;left:3762;top:2286;width:10;height:1400" coordorigin="3762,2286" coordsize="10,1400">
              <v:shape style="position:absolute;left:3762;top:2286;width:10;height:1400" coordorigin="3762,2286" coordsize="10,1400" path="m3766,2286l3766,2286e" filled="f" stroked="t" strokeweight=".1pt" strokecolor="#000000">
                <v:path arrowok="t"/>
              </v:shape>
            </v:group>
            <v:group style="position:absolute;left:3762;top:3686;width:10;height:1060" coordorigin="3762,3686" coordsize="10,1060">
              <v:shape style="position:absolute;left:3762;top:3686;width:10;height:1060" coordorigin="3762,3686" coordsize="10,1060" path="m3766,3686l3766,3686e" filled="f" stroked="t" strokeweight=".1pt" strokecolor="#000000">
                <v:path arrowok="t"/>
              </v:shape>
            </v:group>
            <v:group style="position:absolute;left:3762;top:4746;width:10;height:940" coordorigin="3762,4746" coordsize="10,940">
              <v:shape style="position:absolute;left:3762;top:4746;width:10;height:940" coordorigin="3762,4746" coordsize="10,940" path="m3766,4746l3766,4746e" filled="f" stroked="t" strokeweight=".1pt" strokecolor="#000000">
                <v:path arrowok="t"/>
              </v:shape>
            </v:group>
            <v:group style="position:absolute;left:3762;top:5686;width:10;height:1060" coordorigin="3762,5686" coordsize="10,1060">
              <v:shape style="position:absolute;left:3762;top:5686;width:10;height:1060" coordorigin="3762,5686" coordsize="10,1060" path="m3766,5686l3766,5686e" filled="f" stroked="t" strokeweight=".1pt" strokecolor="#000000">
                <v:path arrowok="t"/>
              </v:shape>
            </v:group>
            <v:group style="position:absolute;left:3762;top:6746;width:10;height:1620" coordorigin="3762,6746" coordsize="10,1620">
              <v:shape style="position:absolute;left:3762;top:6746;width:10;height:1620" coordorigin="3762,6746" coordsize="10,1620" path="m3766,6746l3766,6746e" filled="f" stroked="t" strokeweight=".1pt" strokecolor="#000000">
                <v:path arrowok="t"/>
              </v:shape>
            </v:group>
            <v:group style="position:absolute;left:3762;top:8366;width:10;height:480" coordorigin="3762,8366" coordsize="10,480">
              <v:shape style="position:absolute;left:3762;top:8366;width:10;height:480" coordorigin="3762,8366" coordsize="10,480" path="m3766,8366l3766,8366e" filled="f" stroked="t" strokeweight=".1pt" strokecolor="#000000">
                <v:path arrowok="t"/>
              </v:shape>
            </v:group>
            <v:group style="position:absolute;left:3762;top:8846;width:10;height:1860" coordorigin="3762,8846" coordsize="10,1860">
              <v:shape style="position:absolute;left:3762;top:8846;width:10;height:1860" coordorigin="3762,8846" coordsize="10,1860" path="m3766,8846l3766,8846e" filled="f" stroked="t" strokeweight=".1pt" strokecolor="#000000">
                <v:path arrowok="t"/>
              </v:shape>
            </v:group>
            <v:group style="position:absolute;left:3762;top:10706;width:10;height:1860" coordorigin="3762,10706" coordsize="10,1860">
              <v:shape style="position:absolute;left:3762;top:10706;width:10;height:1860" coordorigin="3762,10706" coordsize="10,1860" path="m3766,10706l3766,10706e" filled="f" stroked="t" strokeweight=".1pt" strokecolor="#000000">
                <v:path arrowok="t"/>
              </v:shape>
            </v:group>
            <v:group style="position:absolute;left:3762;top:12566;width:10;height:1740" coordorigin="3762,12566" coordsize="10,1740">
              <v:shape style="position:absolute;left:3762;top:12566;width:10;height:1740" coordorigin="3762,12566" coordsize="10,1740" path="m3766,12566l3766,12566e" filled="f" stroked="t" strokeweight=".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82.75pt;margin-top:72.25pt;width:.6pt;height:643.1pt;mso-position-horizontal-relative:page;mso-position-vertical-relative:page;z-index:-1865" coordorigin="5655,1445" coordsize="12,12862">
            <v:group style="position:absolute;left:5656;top:1446;width:10;height:360" coordorigin="5656,1446" coordsize="10,360">
              <v:shape style="position:absolute;left:5656;top:1446;width:10;height:360" coordorigin="5656,1446" coordsize="10,360" path="m5660,1446l5656,1452,5656,1800,5660,1806,5666,1800,5666,1452,5660,1446e" filled="t" fillcolor="#000000" stroked="f">
                <v:path arrowok="t"/>
                <v:fill/>
              </v:shape>
            </v:group>
            <v:group style="position:absolute;left:5656;top:1806;width:10;height:480" coordorigin="5656,1806" coordsize="10,480">
              <v:shape style="position:absolute;left:5656;top:1806;width:10;height:480" coordorigin="5656,1806" coordsize="10,480" path="m5660,1806l5660,1806e" filled="f" stroked="t" strokeweight=".1pt" strokecolor="#000000">
                <v:path arrowok="t"/>
              </v:shape>
            </v:group>
            <v:group style="position:absolute;left:5656;top:2286;width:10;height:1400" coordorigin="5656,2286" coordsize="10,1400">
              <v:shape style="position:absolute;left:5656;top:2286;width:10;height:1400" coordorigin="5656,2286" coordsize="10,1400" path="m5660,2286l5660,2286e" filled="f" stroked="t" strokeweight=".1pt" strokecolor="#000000">
                <v:path arrowok="t"/>
              </v:shape>
            </v:group>
            <v:group style="position:absolute;left:5656;top:3686;width:10;height:1060" coordorigin="5656,3686" coordsize="10,1060">
              <v:shape style="position:absolute;left:5656;top:3686;width:10;height:1060" coordorigin="5656,3686" coordsize="10,1060" path="m5660,3686l5660,3686e" filled="f" stroked="t" strokeweight=".1pt" strokecolor="#000000">
                <v:path arrowok="t"/>
              </v:shape>
            </v:group>
            <v:group style="position:absolute;left:5656;top:4746;width:10;height:940" coordorigin="5656,4746" coordsize="10,940">
              <v:shape style="position:absolute;left:5656;top:4746;width:10;height:940" coordorigin="5656,4746" coordsize="10,940" path="m5660,4746l5660,4746e" filled="f" stroked="t" strokeweight=".1pt" strokecolor="#000000">
                <v:path arrowok="t"/>
              </v:shape>
            </v:group>
            <v:group style="position:absolute;left:5656;top:5686;width:10;height:1060" coordorigin="5656,5686" coordsize="10,1060">
              <v:shape style="position:absolute;left:5656;top:5686;width:10;height:1060" coordorigin="5656,5686" coordsize="10,1060" path="m5660,5686l5660,5686e" filled="f" stroked="t" strokeweight=".1pt" strokecolor="#000000">
                <v:path arrowok="t"/>
              </v:shape>
            </v:group>
            <v:group style="position:absolute;left:5656;top:6746;width:10;height:1620" coordorigin="5656,6746" coordsize="10,1620">
              <v:shape style="position:absolute;left:5656;top:6746;width:10;height:1620" coordorigin="5656,6746" coordsize="10,1620" path="m5660,6746l5660,6746e" filled="f" stroked="t" strokeweight=".1pt" strokecolor="#000000">
                <v:path arrowok="t"/>
              </v:shape>
            </v:group>
            <v:group style="position:absolute;left:5656;top:8366;width:10;height:480" coordorigin="5656,8366" coordsize="10,480">
              <v:shape style="position:absolute;left:5656;top:8366;width:10;height:480" coordorigin="5656,8366" coordsize="10,480" path="m5660,8366l5660,8366e" filled="f" stroked="t" strokeweight=".1pt" strokecolor="#000000">
                <v:path arrowok="t"/>
              </v:shape>
            </v:group>
            <v:group style="position:absolute;left:5656;top:8846;width:10;height:1860" coordorigin="5656,8846" coordsize="10,1860">
              <v:shape style="position:absolute;left:5656;top:8846;width:10;height:1860" coordorigin="5656,8846" coordsize="10,1860" path="m5660,8846l5660,8846e" filled="f" stroked="t" strokeweight=".1pt" strokecolor="#000000">
                <v:path arrowok="t"/>
              </v:shape>
            </v:group>
            <v:group style="position:absolute;left:5656;top:10706;width:10;height:1860" coordorigin="5656,10706" coordsize="10,1860">
              <v:shape style="position:absolute;left:5656;top:10706;width:10;height:1860" coordorigin="5656,10706" coordsize="10,1860" path="m5660,10706l5660,10706e" filled="f" stroked="t" strokeweight=".1pt" strokecolor="#000000">
                <v:path arrowok="t"/>
              </v:shape>
            </v:group>
            <v:group style="position:absolute;left:5656;top:12566;width:10;height:1740" coordorigin="5656,12566" coordsize="10,1740">
              <v:shape style="position:absolute;left:5656;top:12566;width:10;height:1740" coordorigin="5656,12566" coordsize="10,1740" path="m5660,12566l5660,12566e" filled="f" stroked="t" strokeweight=".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6.25pt;margin-top:72.25pt;width:.6pt;height:643.1pt;mso-position-horizontal-relative:page;mso-position-vertical-relative:page;z-index:-1864" coordorigin="7725,1445" coordsize="12,12862">
            <v:group style="position:absolute;left:7726;top:1446;width:10;height:360" coordorigin="7726,1446" coordsize="10,360">
              <v:shape style="position:absolute;left:7726;top:1446;width:10;height:360" coordorigin="7726,1446" coordsize="10,360" path="m7730,1446l7726,1452,7726,1800,7730,1806,7736,1800,7736,1452,7730,1446e" filled="t" fillcolor="#000000" stroked="f">
                <v:path arrowok="t"/>
                <v:fill/>
              </v:shape>
            </v:group>
            <v:group style="position:absolute;left:7726;top:1806;width:10;height:480" coordorigin="7726,1806" coordsize="10,480">
              <v:shape style="position:absolute;left:7726;top:1806;width:10;height:480" coordorigin="7726,1806" coordsize="10,480" path="m7730,1806l7730,1806e" filled="f" stroked="t" strokeweight=".1pt" strokecolor="#000000">
                <v:path arrowok="t"/>
              </v:shape>
            </v:group>
            <v:group style="position:absolute;left:7726;top:2286;width:10;height:1400" coordorigin="7726,2286" coordsize="10,1400">
              <v:shape style="position:absolute;left:7726;top:2286;width:10;height:1400" coordorigin="7726,2286" coordsize="10,1400" path="m7730,2286l7730,2286e" filled="f" stroked="t" strokeweight=".1pt" strokecolor="#000000">
                <v:path arrowok="t"/>
              </v:shape>
            </v:group>
            <v:group style="position:absolute;left:7726;top:3686;width:10;height:1060" coordorigin="7726,3686" coordsize="10,1060">
              <v:shape style="position:absolute;left:7726;top:3686;width:10;height:1060" coordorigin="7726,3686" coordsize="10,1060" path="m7730,3686l7730,3686e" filled="f" stroked="t" strokeweight=".1pt" strokecolor="#000000">
                <v:path arrowok="t"/>
              </v:shape>
            </v:group>
            <v:group style="position:absolute;left:7726;top:4746;width:10;height:940" coordorigin="7726,4746" coordsize="10,940">
              <v:shape style="position:absolute;left:7726;top:4746;width:10;height:940" coordorigin="7726,4746" coordsize="10,940" path="m7730,4746l7730,4746e" filled="f" stroked="t" strokeweight=".1pt" strokecolor="#000000">
                <v:path arrowok="t"/>
              </v:shape>
            </v:group>
            <v:group style="position:absolute;left:7726;top:5686;width:10;height:1060" coordorigin="7726,5686" coordsize="10,1060">
              <v:shape style="position:absolute;left:7726;top:5686;width:10;height:1060" coordorigin="7726,5686" coordsize="10,1060" path="m7730,5686l7730,5686e" filled="f" stroked="t" strokeweight=".1pt" strokecolor="#000000">
                <v:path arrowok="t"/>
              </v:shape>
            </v:group>
            <v:group style="position:absolute;left:7726;top:6746;width:10;height:1620" coordorigin="7726,6746" coordsize="10,1620">
              <v:shape style="position:absolute;left:7726;top:6746;width:10;height:1620" coordorigin="7726,6746" coordsize="10,1620" path="m7730,6746l7730,6746e" filled="f" stroked="t" strokeweight=".1pt" strokecolor="#000000">
                <v:path arrowok="t"/>
              </v:shape>
            </v:group>
            <v:group style="position:absolute;left:7726;top:8366;width:10;height:480" coordorigin="7726,8366" coordsize="10,480">
              <v:shape style="position:absolute;left:7726;top:8366;width:10;height:480" coordorigin="7726,8366" coordsize="10,480" path="m7730,8366l7730,8366e" filled="f" stroked="t" strokeweight=".1pt" strokecolor="#000000">
                <v:path arrowok="t"/>
              </v:shape>
            </v:group>
            <v:group style="position:absolute;left:7726;top:8846;width:10;height:1860" coordorigin="7726,8846" coordsize="10,1860">
              <v:shape style="position:absolute;left:7726;top:8846;width:10;height:1860" coordorigin="7726,8846" coordsize="10,1860" path="m7730,8846l7730,8846e" filled="f" stroked="t" strokeweight=".1pt" strokecolor="#000000">
                <v:path arrowok="t"/>
              </v:shape>
            </v:group>
            <v:group style="position:absolute;left:7726;top:10706;width:10;height:1860" coordorigin="7726,10706" coordsize="10,1860">
              <v:shape style="position:absolute;left:7726;top:10706;width:10;height:1860" coordorigin="7726,10706" coordsize="10,1860" path="m7730,10706l7730,10706e" filled="f" stroked="t" strokeweight=".1pt" strokecolor="#000000">
                <v:path arrowok="t"/>
              </v:shape>
            </v:group>
            <v:group style="position:absolute;left:7726;top:12566;width:10;height:1740" coordorigin="7726,12566" coordsize="10,1740">
              <v:shape style="position:absolute;left:7726;top:12566;width:10;height:1740" coordorigin="7726,12566" coordsize="10,1740" path="m7730,12566l7730,12566e" filled="f" stroked="t" strokeweight=".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86.549988pt;margin-top:71.949997pt;width:.6pt;height:643.7pt;mso-position-horizontal-relative:page;mso-position-vertical-relative:page;z-index:-1863" coordorigin="9731,1439" coordsize="12,12874">
            <v:group style="position:absolute;left:9732;top:1440;width:10;height:372" coordorigin="9732,1440" coordsize="10,372">
              <v:shape style="position:absolute;left:9732;top:1440;width:10;height:372" coordorigin="9732,1440" coordsize="10,372" path="m9742,1440l9736,1446,9732,1452,9732,1800,9736,1806,9742,1812,9742,1440e" filled="t" fillcolor="#000000" stroked="f">
                <v:path arrowok="t"/>
                <v:fill/>
              </v:shape>
            </v:group>
            <v:group style="position:absolute;left:9732;top:1800;width:10;height:492" coordorigin="9732,1800" coordsize="10,492">
              <v:shape style="position:absolute;left:9732;top:1800;width:10;height:492" coordorigin="9732,1800" coordsize="10,492" path="m9742,1800l9742,1800e" filled="f" stroked="t" strokeweight=".1pt" strokecolor="#000000">
                <v:path arrowok="t"/>
              </v:shape>
            </v:group>
            <v:group style="position:absolute;left:9732;top:2280;width:10;height:1412" coordorigin="9732,2280" coordsize="10,1412">
              <v:shape style="position:absolute;left:9732;top:2280;width:10;height:1412" coordorigin="9732,2280" coordsize="10,1412" path="m9742,2280l9742,2280e" filled="f" stroked="t" strokeweight=".1pt" strokecolor="#000000">
                <v:path arrowok="t"/>
              </v:shape>
            </v:group>
            <v:group style="position:absolute;left:9732;top:3680;width:10;height:1072" coordorigin="9732,3680" coordsize="10,1072">
              <v:shape style="position:absolute;left:9732;top:3680;width:10;height:1072" coordorigin="9732,3680" coordsize="10,1072" path="m9742,3680l9742,3680e" filled="f" stroked="t" strokeweight=".1pt" strokecolor="#000000">
                <v:path arrowok="t"/>
              </v:shape>
            </v:group>
            <v:group style="position:absolute;left:9732;top:4740;width:10;height:952" coordorigin="9732,4740" coordsize="10,952">
              <v:shape style="position:absolute;left:9732;top:4740;width:10;height:952" coordorigin="9732,4740" coordsize="10,952" path="m9742,4740l9742,4740e" filled="f" stroked="t" strokeweight=".1pt" strokecolor="#000000">
                <v:path arrowok="t"/>
              </v:shape>
            </v:group>
            <v:group style="position:absolute;left:9732;top:5680;width:10;height:1072" coordorigin="9732,5680" coordsize="10,1072">
              <v:shape style="position:absolute;left:9732;top:5680;width:10;height:1072" coordorigin="9732,5680" coordsize="10,1072" path="m9742,5680l9742,5680e" filled="f" stroked="t" strokeweight=".1pt" strokecolor="#000000">
                <v:path arrowok="t"/>
              </v:shape>
            </v:group>
            <v:group style="position:absolute;left:9732;top:6740;width:10;height:1632" coordorigin="9732,6740" coordsize="10,1632">
              <v:shape style="position:absolute;left:9732;top:6740;width:10;height:1632" coordorigin="9732,6740" coordsize="10,1632" path="m9742,6740l9742,6740e" filled="f" stroked="t" strokeweight=".1pt" strokecolor="#000000">
                <v:path arrowok="t"/>
              </v:shape>
            </v:group>
            <v:group style="position:absolute;left:9732;top:8360;width:10;height:492" coordorigin="9732,8360" coordsize="10,492">
              <v:shape style="position:absolute;left:9732;top:8360;width:10;height:492" coordorigin="9732,8360" coordsize="10,492" path="m9742,8360l9742,8360e" filled="f" stroked="t" strokeweight=".1pt" strokecolor="#000000">
                <v:path arrowok="t"/>
              </v:shape>
            </v:group>
            <v:group style="position:absolute;left:9732;top:8840;width:10;height:1872" coordorigin="9732,8840" coordsize="10,1872">
              <v:shape style="position:absolute;left:9732;top:8840;width:10;height:1872" coordorigin="9732,8840" coordsize="10,1872" path="m9742,8840l9742,8840e" filled="f" stroked="t" strokeweight=".1pt" strokecolor="#000000">
                <v:path arrowok="t"/>
              </v:shape>
            </v:group>
            <v:group style="position:absolute;left:9732;top:10700;width:10;height:1872" coordorigin="9732,10700" coordsize="10,1872">
              <v:shape style="position:absolute;left:9732;top:10700;width:10;height:1872" coordorigin="9732,10700" coordsize="10,1872" path="m9742,10700l9742,10700e" filled="f" stroked="t" strokeweight=".1pt" strokecolor="#000000">
                <v:path arrowok="t"/>
              </v:shape>
            </v:group>
            <v:group style="position:absolute;left:9732;top:12560;width:10;height:1752" coordorigin="9732,12560" coordsize="10,1752">
              <v:shape style="position:absolute;left:9732;top:12560;width:10;height:1752" coordorigin="9732,12560" coordsize="10,1752" path="m9742,12560l9742,12560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1.000004" w:type="dxa"/>
      </w:tblPr>
      <w:tblGrid/>
      <w:tr>
        <w:trPr>
          <w:trHeight w:val="36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nil" w:sz="6" w:space="0" w:color="auto"/>
              <w:right w:val="nil" w:sz="6" w:space="0" w:color="auto"/>
            </w:tcBorders>
            <w:shd w:val="clear" w:color="auto" w:fill="CCCCCC"/>
          </w:tcPr>
          <w:p>
            <w:pPr>
              <w:spacing w:before="63" w:after="0" w:line="240" w:lineRule="auto"/>
              <w:ind w:left="114" w:right="-20"/>
              <w:jc w:val="left"/>
              <w:tabs>
                <w:tab w:pos="3220" w:val="left"/>
                <w:tab w:pos="4800" w:val="left"/>
                <w:tab w:pos="704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bl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ng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5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di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um/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Forma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46"/>
                <w:w w:val="10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-6"/>
                <w:w w:val="108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5"/>
              </w:rPr>
              <w:t>il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4"/>
              </w:rPr>
              <w:t>bi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5"/>
              </w:rPr>
              <w:t>li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2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48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3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88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2</w:t>
            </w:r>
          </w:p>
        </w:tc>
      </w:tr>
      <w:tr>
        <w:trPr>
          <w:trHeight w:val="140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9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157" w:lineRule="auto"/>
              <w:ind w:left="113" w:right="128"/>
              <w:jc w:val="left"/>
              <w:tabs>
                <w:tab w:pos="2720" w:val="left"/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;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t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Pl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n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  <w:tab/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COR.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157" w:lineRule="auto"/>
              <w:ind w:left="2723" w:right="4522" w:firstLine="-2610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)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wit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in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ys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ft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ct</w:t>
            </w:r>
          </w:p>
          <w:p>
            <w:pPr>
              <w:spacing w:before="14" w:after="0" w:line="240" w:lineRule="auto"/>
              <w:ind w:left="272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</w:p>
        </w:tc>
      </w:tr>
      <w:tr>
        <w:trPr>
          <w:trHeight w:val="106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9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157" w:lineRule="auto"/>
              <w:ind w:left="113" w:right="128"/>
              <w:jc w:val="left"/>
              <w:tabs>
                <w:tab w:pos="2720" w:val="left"/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4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</w:rPr>
              <w:t>0</w:t>
            </w:r>
            <w:r>
              <w:rPr>
                <w:rFonts w:ascii="Arial" w:hAnsi="Arial" w:cs="Arial" w:eastAsia="Arial"/>
                <w:sz w:val="11"/>
                <w:szCs w:val="11"/>
                <w:spacing w:val="0"/>
                <w:w w:val="100"/>
                <w:position w:val="8"/>
              </w:rPr>
              <w:t>th</w:t>
            </w:r>
            <w:r>
              <w:rPr>
                <w:rFonts w:ascii="Arial" w:hAnsi="Arial" w:cs="Arial" w:eastAsia="Arial"/>
                <w:sz w:val="11"/>
                <w:szCs w:val="11"/>
                <w:spacing w:val="-26"/>
                <w:w w:val="100"/>
                <w:position w:val="8"/>
              </w:rPr>
              <w:t> </w:t>
            </w:r>
            <w:r>
              <w:rPr>
                <w:rFonts w:ascii="Arial" w:hAnsi="Arial" w:cs="Arial" w:eastAsia="Arial"/>
                <w:sz w:val="11"/>
                <w:szCs w:val="11"/>
                <w:spacing w:val="0"/>
                <w:w w:val="100"/>
                <w:position w:val="8"/>
              </w:rPr>
              <w:tab/>
            </w:r>
            <w:r>
              <w:rPr>
                <w:rFonts w:ascii="Arial" w:hAnsi="Arial" w:cs="Arial" w:eastAsia="Arial"/>
                <w:sz w:val="11"/>
                <w:szCs w:val="11"/>
                <w:spacing w:val="0"/>
                <w:w w:val="100"/>
                <w:position w:val="8"/>
              </w:rPr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t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e</w:t>
              <w:tab/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COR.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14" w:after="0" w:line="240" w:lineRule="auto"/>
              <w:ind w:left="113" w:right="-20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)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ll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wi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th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  <w:tr>
        <w:trPr>
          <w:trHeight w:val="94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3" w:after="0" w:line="303" w:lineRule="exact"/>
              <w:ind w:left="113" w:right="-20"/>
              <w:jc w:val="left"/>
              <w:tabs>
                <w:tab w:pos="2720" w:val="left"/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7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ly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7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7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ss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7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t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7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4"/>
                <w:w w:val="100"/>
                <w:position w:val="-7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-5"/>
                <w:w w:val="100"/>
                <w:position w:val="-7"/>
              </w:rPr>
              <w:t>0</w:t>
            </w:r>
            <w:r>
              <w:rPr>
                <w:rFonts w:ascii="Arial" w:hAnsi="Arial" w:cs="Arial" w:eastAsia="Arial"/>
                <w:sz w:val="11"/>
                <w:szCs w:val="11"/>
                <w:spacing w:val="0"/>
                <w:w w:val="100"/>
                <w:position w:val="1"/>
              </w:rPr>
              <w:t>th</w:t>
            </w:r>
            <w:r>
              <w:rPr>
                <w:rFonts w:ascii="Arial" w:hAnsi="Arial" w:cs="Arial" w:eastAsia="Arial"/>
                <w:sz w:val="11"/>
                <w:szCs w:val="11"/>
                <w:spacing w:val="-26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11"/>
                <w:szCs w:val="11"/>
                <w:spacing w:val="0"/>
                <w:w w:val="100"/>
                <w:position w:val="1"/>
              </w:rPr>
              <w:tab/>
            </w:r>
            <w:r>
              <w:rPr>
                <w:rFonts w:ascii="Arial" w:hAnsi="Arial" w:cs="Arial" w:eastAsia="Arial"/>
                <w:sz w:val="11"/>
                <w:szCs w:val="11"/>
                <w:spacing w:val="0"/>
                <w:w w:val="100"/>
                <w:position w:val="1"/>
              </w:rPr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t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235" w:lineRule="exact"/>
              <w:ind w:left="2723" w:right="-20"/>
              <w:jc w:val="left"/>
              <w:tabs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5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5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5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5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5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5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5"/>
              </w:rPr>
              <w:t>e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7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7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100"/>
                <w:position w:val="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>COR.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272" w:lineRule="exact"/>
              <w:ind w:left="113" w:right="-20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0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0"/>
              </w:rPr>
              <w:t>)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"/>
              </w:rPr>
              <w:t>ll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"/>
              </w:rPr>
              <w:t>wi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"/>
              </w:rPr>
              <w:t>th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  <w:tr>
        <w:trPr>
          <w:trHeight w:val="106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9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157" w:lineRule="auto"/>
              <w:ind w:left="113" w:right="128"/>
              <w:jc w:val="left"/>
              <w:tabs>
                <w:tab w:pos="2720" w:val="left"/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ic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4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100"/>
              </w:rPr>
              <w:t>5</w:t>
            </w:r>
            <w:r>
              <w:rPr>
                <w:rFonts w:ascii="Arial" w:hAnsi="Arial" w:cs="Arial" w:eastAsia="Arial"/>
                <w:sz w:val="11"/>
                <w:szCs w:val="11"/>
                <w:spacing w:val="0"/>
                <w:w w:val="100"/>
                <w:position w:val="8"/>
              </w:rPr>
              <w:t>th</w:t>
            </w:r>
            <w:r>
              <w:rPr>
                <w:rFonts w:ascii="Arial" w:hAnsi="Arial" w:cs="Arial" w:eastAsia="Arial"/>
                <w:sz w:val="11"/>
                <w:szCs w:val="11"/>
                <w:spacing w:val="29"/>
                <w:w w:val="100"/>
                <w:position w:val="8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y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t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ic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e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wi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f</w:t>
              <w:tab/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COR.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14" w:after="0" w:line="240" w:lineRule="auto"/>
              <w:ind w:left="113" w:right="-20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)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ch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  <w:tr>
        <w:trPr>
          <w:trHeight w:val="162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67" w:after="0" w:line="157" w:lineRule="auto"/>
              <w:ind w:left="113" w:right="128"/>
              <w:jc w:val="left"/>
              <w:tabs>
                <w:tab w:pos="2720" w:val="left"/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ftw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it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e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ta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tif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cts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"/>
                <w:w w:val="100"/>
                <w:position w:val="-12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VIS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4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"/>
                <w:w w:val="100"/>
                <w:position w:val="-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)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;</w:t>
              <w:tab/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7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COR.</w:t>
            </w:r>
          </w:p>
          <w:p>
            <w:pPr>
              <w:spacing w:before="0" w:after="0" w:line="166" w:lineRule="exact"/>
              <w:ind w:left="272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with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s,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2" w:after="0" w:line="236" w:lineRule="auto"/>
              <w:ind w:left="2723" w:right="4239" w:firstLine="-2610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</w:rPr>
              <w:t>)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1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1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3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</w:p>
        </w:tc>
      </w:tr>
      <w:tr>
        <w:trPr>
          <w:trHeight w:val="48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3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82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3</w:t>
            </w:r>
          </w:p>
        </w:tc>
      </w:tr>
      <w:tr>
        <w:trPr>
          <w:trHeight w:val="186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67" w:after="0" w:line="157" w:lineRule="auto"/>
              <w:ind w:left="113" w:right="128"/>
              <w:jc w:val="left"/>
              <w:tabs>
                <w:tab w:pos="2720" w:val="left"/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ss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le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d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VIS</w:t>
            </w:r>
            <w:r>
              <w:rPr>
                <w:rFonts w:ascii="Arial" w:hAnsi="Arial" w:cs="Arial" w:eastAsia="Arial"/>
                <w:sz w:val="20"/>
                <w:szCs w:val="20"/>
                <w:spacing w:val="-14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VD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)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;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e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COR.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79" w:after="0" w:line="157" w:lineRule="auto"/>
              <w:ind w:left="2723" w:right="4270" w:firstLine="-2610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)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with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s,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y</w:t>
            </w:r>
          </w:p>
          <w:p>
            <w:pPr>
              <w:spacing w:before="14" w:after="0" w:line="240" w:lineRule="auto"/>
              <w:ind w:left="2723" w:right="4568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</w:p>
        </w:tc>
      </w:tr>
      <w:tr>
        <w:trPr>
          <w:trHeight w:val="186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67" w:after="0" w:line="157" w:lineRule="auto"/>
              <w:ind w:left="113" w:right="128"/>
              <w:jc w:val="left"/>
              <w:tabs>
                <w:tab w:pos="2720" w:val="left"/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st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n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d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fi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iti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;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e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COR.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79" w:after="0" w:line="157" w:lineRule="auto"/>
              <w:ind w:left="2723" w:right="4270" w:firstLine="-2610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)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with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s,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y</w:t>
            </w:r>
          </w:p>
          <w:p>
            <w:pPr>
              <w:spacing w:before="14" w:after="0" w:line="240" w:lineRule="auto"/>
              <w:ind w:left="2723" w:right="4568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</w:p>
        </w:tc>
      </w:tr>
      <w:tr>
        <w:trPr>
          <w:trHeight w:val="174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67" w:after="0" w:line="157" w:lineRule="auto"/>
              <w:ind w:left="113" w:right="128"/>
              <w:jc w:val="left"/>
              <w:tabs>
                <w:tab w:pos="2720" w:val="left"/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ch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“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ive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VD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”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d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;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e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COR.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14" w:after="0" w:line="240" w:lineRule="auto"/>
              <w:ind w:left="113" w:right="4265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te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with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s,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)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y</w:t>
            </w:r>
          </w:p>
          <w:p>
            <w:pPr>
              <w:spacing w:before="0" w:after="0" w:line="110" w:lineRule="exact"/>
              <w:ind w:left="272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2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2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2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240" w:lineRule="auto"/>
              <w:ind w:left="2723" w:right="458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</w:p>
        </w:tc>
      </w:tr>
    </w:tbl>
    <w:p>
      <w:pPr>
        <w:jc w:val="left"/>
        <w:spacing w:after="0"/>
        <w:sectPr>
          <w:pgMar w:header="740" w:footer="708" w:top="920" w:bottom="900" w:left="104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57.599998pt;margin-top:72pt;width:.5pt;height:18.6pt;mso-position-horizontal-relative:page;mso-position-vertical-relative:page;z-index:-1862" coordorigin="1152,1440" coordsize="10,372">
            <v:shape style="position:absolute;left:1152;top:1440;width:10;height:372" coordorigin="1152,1440" coordsize="10,372" path="m1152,1440l1152,1812,1156,1806,1162,1800,1162,1452,1156,1446,1152,1440e" filled="t" fillcolor="#0000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188.050003pt;margin-top:72.25pt;width:.6pt;height:645.1pt;mso-position-horizontal-relative:page;mso-position-vertical-relative:page;z-index:-1861" coordorigin="3761,1445" coordsize="12,12902">
            <v:group style="position:absolute;left:3762;top:1446;width:10;height:360" coordorigin="3762,1446" coordsize="10,360">
              <v:shape style="position:absolute;left:3762;top:1446;width:10;height:360" coordorigin="3762,1446" coordsize="10,360" path="m3766,1446l3762,1452,3762,1800,3766,1806,3772,1800,3772,1452,3766,1446e" filled="t" fillcolor="#000000" stroked="f">
                <v:path arrowok="t"/>
                <v:fill/>
              </v:shape>
            </v:group>
            <v:group style="position:absolute;left:3762;top:1806;width:10;height:480" coordorigin="3762,1806" coordsize="10,480">
              <v:shape style="position:absolute;left:3762;top:1806;width:10;height:480" coordorigin="3762,1806" coordsize="10,480" path="m3766,1806l3766,1806e" filled="f" stroked="t" strokeweight=".1pt" strokecolor="#000000">
                <v:path arrowok="t"/>
              </v:shape>
            </v:group>
            <v:group style="position:absolute;left:3762;top:2286;width:10;height:1860" coordorigin="3762,2286" coordsize="10,1860">
              <v:shape style="position:absolute;left:3762;top:2286;width:10;height:1860" coordorigin="3762,2286" coordsize="10,1860" path="m3766,2286l3766,2286e" filled="f" stroked="t" strokeweight=".1pt" strokecolor="#000000">
                <v:path arrowok="t"/>
              </v:shape>
            </v:group>
            <v:group style="position:absolute;left:3762;top:4146;width:10;height:1620" coordorigin="3762,4146" coordsize="10,1620">
              <v:shape style="position:absolute;left:3762;top:4146;width:10;height:1620" coordorigin="3762,4146" coordsize="10,1620" path="m3766,4146l3766,4146e" filled="f" stroked="t" strokeweight=".1pt" strokecolor="#000000">
                <v:path arrowok="t"/>
              </v:shape>
            </v:group>
            <v:group style="position:absolute;left:3762;top:5766;width:10;height:1620" coordorigin="3762,5766" coordsize="10,1620">
              <v:shape style="position:absolute;left:3762;top:5766;width:10;height:1620" coordorigin="3762,5766" coordsize="10,1620" path="m3766,5766l3766,5766e" filled="f" stroked="t" strokeweight=".1pt" strokecolor="#000000">
                <v:path arrowok="t"/>
              </v:shape>
            </v:group>
            <v:group style="position:absolute;left:3762;top:7386;width:10;height:1620" coordorigin="3762,7386" coordsize="10,1620">
              <v:shape style="position:absolute;left:3762;top:7386;width:10;height:1620" coordorigin="3762,7386" coordsize="10,1620" path="m3766,7386l3766,7386e" filled="f" stroked="t" strokeweight=".1pt" strokecolor="#000000">
                <v:path arrowok="t"/>
              </v:shape>
            </v:group>
            <v:group style="position:absolute;left:3762;top:9006;width:10;height:1620" coordorigin="3762,9006" coordsize="10,1620">
              <v:shape style="position:absolute;left:3762;top:9006;width:10;height:1620" coordorigin="3762,9006" coordsize="10,1620" path="m3766,9006l3766,9006e" filled="f" stroked="t" strokeweight=".1pt" strokecolor="#000000">
                <v:path arrowok="t"/>
              </v:shape>
            </v:group>
            <v:group style="position:absolute;left:3762;top:10626;width:10;height:480" coordorigin="3762,10626" coordsize="10,480">
              <v:shape style="position:absolute;left:3762;top:10626;width:10;height:480" coordorigin="3762,10626" coordsize="10,480" path="m3766,10626l3766,10626e" filled="f" stroked="t" strokeweight=".1pt" strokecolor="#000000">
                <v:path arrowok="t"/>
              </v:shape>
            </v:group>
            <v:group style="position:absolute;left:3762;top:11106;width:10;height:1620" coordorigin="3762,11106" coordsize="10,1620">
              <v:shape style="position:absolute;left:3762;top:11106;width:10;height:1620" coordorigin="3762,11106" coordsize="10,1620" path="m3766,11106l3766,11106e" filled="f" stroked="t" strokeweight=".1pt" strokecolor="#000000">
                <v:path arrowok="t"/>
              </v:shape>
            </v:group>
            <v:group style="position:absolute;left:3762;top:12726;width:10;height:1620" coordorigin="3762,12726" coordsize="10,1620">
              <v:shape style="position:absolute;left:3762;top:12726;width:10;height:1620" coordorigin="3762,12726" coordsize="10,1620" path="m3766,12726l3766,12726e" filled="f" stroked="t" strokeweight=".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82.75pt;margin-top:72.25pt;width:.6pt;height:645.1pt;mso-position-horizontal-relative:page;mso-position-vertical-relative:page;z-index:-1860" coordorigin="5655,1445" coordsize="12,12902">
            <v:group style="position:absolute;left:5656;top:1446;width:10;height:360" coordorigin="5656,1446" coordsize="10,360">
              <v:shape style="position:absolute;left:5656;top:1446;width:10;height:360" coordorigin="5656,1446" coordsize="10,360" path="m5660,1446l5656,1452,5656,1800,5660,1806,5666,1800,5666,1452,5660,1446e" filled="t" fillcolor="#000000" stroked="f">
                <v:path arrowok="t"/>
                <v:fill/>
              </v:shape>
            </v:group>
            <v:group style="position:absolute;left:5656;top:1806;width:10;height:480" coordorigin="5656,1806" coordsize="10,480">
              <v:shape style="position:absolute;left:5656;top:1806;width:10;height:480" coordorigin="5656,1806" coordsize="10,480" path="m5660,1806l5660,1806e" filled="f" stroked="t" strokeweight=".1pt" strokecolor="#000000">
                <v:path arrowok="t"/>
              </v:shape>
            </v:group>
            <v:group style="position:absolute;left:5656;top:2286;width:10;height:1860" coordorigin="5656,2286" coordsize="10,1860">
              <v:shape style="position:absolute;left:5656;top:2286;width:10;height:1860" coordorigin="5656,2286" coordsize="10,1860" path="m5660,2286l5660,2286e" filled="f" stroked="t" strokeweight=".1pt" strokecolor="#000000">
                <v:path arrowok="t"/>
              </v:shape>
            </v:group>
            <v:group style="position:absolute;left:5656;top:4146;width:10;height:1620" coordorigin="5656,4146" coordsize="10,1620">
              <v:shape style="position:absolute;left:5656;top:4146;width:10;height:1620" coordorigin="5656,4146" coordsize="10,1620" path="m5660,4146l5660,4146e" filled="f" stroked="t" strokeweight=".1pt" strokecolor="#000000">
                <v:path arrowok="t"/>
              </v:shape>
            </v:group>
            <v:group style="position:absolute;left:5656;top:5766;width:10;height:1620" coordorigin="5656,5766" coordsize="10,1620">
              <v:shape style="position:absolute;left:5656;top:5766;width:10;height:1620" coordorigin="5656,5766" coordsize="10,1620" path="m5660,5766l5660,5766e" filled="f" stroked="t" strokeweight=".1pt" strokecolor="#000000">
                <v:path arrowok="t"/>
              </v:shape>
            </v:group>
            <v:group style="position:absolute;left:5656;top:7386;width:10;height:1620" coordorigin="5656,7386" coordsize="10,1620">
              <v:shape style="position:absolute;left:5656;top:7386;width:10;height:1620" coordorigin="5656,7386" coordsize="10,1620" path="m5660,7386l5660,7386e" filled="f" stroked="t" strokeweight=".1pt" strokecolor="#000000">
                <v:path arrowok="t"/>
              </v:shape>
            </v:group>
            <v:group style="position:absolute;left:5656;top:9006;width:10;height:1620" coordorigin="5656,9006" coordsize="10,1620">
              <v:shape style="position:absolute;left:5656;top:9006;width:10;height:1620" coordorigin="5656,9006" coordsize="10,1620" path="m5660,9006l5660,9006e" filled="f" stroked="t" strokeweight=".1pt" strokecolor="#000000">
                <v:path arrowok="t"/>
              </v:shape>
            </v:group>
            <v:group style="position:absolute;left:5656;top:10626;width:10;height:480" coordorigin="5656,10626" coordsize="10,480">
              <v:shape style="position:absolute;left:5656;top:10626;width:10;height:480" coordorigin="5656,10626" coordsize="10,480" path="m5660,10626l5660,10626e" filled="f" stroked="t" strokeweight=".1pt" strokecolor="#000000">
                <v:path arrowok="t"/>
              </v:shape>
            </v:group>
            <v:group style="position:absolute;left:5656;top:11106;width:10;height:1620" coordorigin="5656,11106" coordsize="10,1620">
              <v:shape style="position:absolute;left:5656;top:11106;width:10;height:1620" coordorigin="5656,11106" coordsize="10,1620" path="m5660,11106l5660,11106e" filled="f" stroked="t" strokeweight=".1pt" strokecolor="#000000">
                <v:path arrowok="t"/>
              </v:shape>
            </v:group>
            <v:group style="position:absolute;left:5656;top:12726;width:10;height:1620" coordorigin="5656,12726" coordsize="10,1620">
              <v:shape style="position:absolute;left:5656;top:12726;width:10;height:1620" coordorigin="5656,12726" coordsize="10,1620" path="m5660,12726l5660,12726e" filled="f" stroked="t" strokeweight=".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6.25pt;margin-top:72.25pt;width:.6pt;height:645.1pt;mso-position-horizontal-relative:page;mso-position-vertical-relative:page;z-index:-1859" coordorigin="7725,1445" coordsize="12,12902">
            <v:group style="position:absolute;left:7726;top:1446;width:10;height:360" coordorigin="7726,1446" coordsize="10,360">
              <v:shape style="position:absolute;left:7726;top:1446;width:10;height:360" coordorigin="7726,1446" coordsize="10,360" path="m7730,1446l7726,1452,7726,1800,7730,1806,7736,1800,7736,1452,7730,1446e" filled="t" fillcolor="#000000" stroked="f">
                <v:path arrowok="t"/>
                <v:fill/>
              </v:shape>
            </v:group>
            <v:group style="position:absolute;left:7726;top:1806;width:10;height:480" coordorigin="7726,1806" coordsize="10,480">
              <v:shape style="position:absolute;left:7726;top:1806;width:10;height:480" coordorigin="7726,1806" coordsize="10,480" path="m7730,1806l7730,1806e" filled="f" stroked="t" strokeweight=".1pt" strokecolor="#000000">
                <v:path arrowok="t"/>
              </v:shape>
            </v:group>
            <v:group style="position:absolute;left:7726;top:2286;width:10;height:1860" coordorigin="7726,2286" coordsize="10,1860">
              <v:shape style="position:absolute;left:7726;top:2286;width:10;height:1860" coordorigin="7726,2286" coordsize="10,1860" path="m7730,2286l7730,2286e" filled="f" stroked="t" strokeweight=".1pt" strokecolor="#000000">
                <v:path arrowok="t"/>
              </v:shape>
            </v:group>
            <v:group style="position:absolute;left:7726;top:4146;width:10;height:1620" coordorigin="7726,4146" coordsize="10,1620">
              <v:shape style="position:absolute;left:7726;top:4146;width:10;height:1620" coordorigin="7726,4146" coordsize="10,1620" path="m7730,4146l7730,4146e" filled="f" stroked="t" strokeweight=".1pt" strokecolor="#000000">
                <v:path arrowok="t"/>
              </v:shape>
            </v:group>
            <v:group style="position:absolute;left:7726;top:5766;width:10;height:1620" coordorigin="7726,5766" coordsize="10,1620">
              <v:shape style="position:absolute;left:7726;top:5766;width:10;height:1620" coordorigin="7726,5766" coordsize="10,1620" path="m7730,5766l7730,5766e" filled="f" stroked="t" strokeweight=".1pt" strokecolor="#000000">
                <v:path arrowok="t"/>
              </v:shape>
            </v:group>
            <v:group style="position:absolute;left:7726;top:7386;width:10;height:1620" coordorigin="7726,7386" coordsize="10,1620">
              <v:shape style="position:absolute;left:7726;top:7386;width:10;height:1620" coordorigin="7726,7386" coordsize="10,1620" path="m7730,7386l7730,7386e" filled="f" stroked="t" strokeweight=".1pt" strokecolor="#000000">
                <v:path arrowok="t"/>
              </v:shape>
            </v:group>
            <v:group style="position:absolute;left:7726;top:9006;width:10;height:1620" coordorigin="7726,9006" coordsize="10,1620">
              <v:shape style="position:absolute;left:7726;top:9006;width:10;height:1620" coordorigin="7726,9006" coordsize="10,1620" path="m7730,9006l7730,9006e" filled="f" stroked="t" strokeweight=".1pt" strokecolor="#000000">
                <v:path arrowok="t"/>
              </v:shape>
            </v:group>
            <v:group style="position:absolute;left:7726;top:10626;width:10;height:480" coordorigin="7726,10626" coordsize="10,480">
              <v:shape style="position:absolute;left:7726;top:10626;width:10;height:480" coordorigin="7726,10626" coordsize="10,480" path="m7730,10626l7730,10626e" filled="f" stroked="t" strokeweight=".1pt" strokecolor="#000000">
                <v:path arrowok="t"/>
              </v:shape>
            </v:group>
            <v:group style="position:absolute;left:7726;top:11106;width:10;height:1620" coordorigin="7726,11106" coordsize="10,1620">
              <v:shape style="position:absolute;left:7726;top:11106;width:10;height:1620" coordorigin="7726,11106" coordsize="10,1620" path="m7730,11106l7730,11106e" filled="f" stroked="t" strokeweight=".1pt" strokecolor="#000000">
                <v:path arrowok="t"/>
              </v:shape>
            </v:group>
            <v:group style="position:absolute;left:7726;top:12726;width:10;height:1620" coordorigin="7726,12726" coordsize="10,1620">
              <v:shape style="position:absolute;left:7726;top:12726;width:10;height:1620" coordorigin="7726,12726" coordsize="10,1620" path="m7730,12726l7730,12726e" filled="f" stroked="t" strokeweight=".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86.549988pt;margin-top:71.949997pt;width:.6pt;height:645.7pt;mso-position-horizontal-relative:page;mso-position-vertical-relative:page;z-index:-1858" coordorigin="9731,1439" coordsize="12,12914">
            <v:group style="position:absolute;left:9732;top:1440;width:10;height:372" coordorigin="9732,1440" coordsize="10,372">
              <v:shape style="position:absolute;left:9732;top:1440;width:10;height:372" coordorigin="9732,1440" coordsize="10,372" path="m9742,1440l9736,1446,9732,1452,9732,1800,9736,1806,9742,1812,9742,1440e" filled="t" fillcolor="#000000" stroked="f">
                <v:path arrowok="t"/>
                <v:fill/>
              </v:shape>
            </v:group>
            <v:group style="position:absolute;left:9732;top:1800;width:10;height:492" coordorigin="9732,1800" coordsize="10,492">
              <v:shape style="position:absolute;left:9732;top:1800;width:10;height:492" coordorigin="9732,1800" coordsize="10,492" path="m9742,1800l9742,1800e" filled="f" stroked="t" strokeweight=".1pt" strokecolor="#000000">
                <v:path arrowok="t"/>
              </v:shape>
            </v:group>
            <v:group style="position:absolute;left:9732;top:2280;width:10;height:1872" coordorigin="9732,2280" coordsize="10,1872">
              <v:shape style="position:absolute;left:9732;top:2280;width:10;height:1872" coordorigin="9732,2280" coordsize="10,1872" path="m9742,2280l9742,2280e" filled="f" stroked="t" strokeweight=".1pt" strokecolor="#000000">
                <v:path arrowok="t"/>
              </v:shape>
            </v:group>
            <v:group style="position:absolute;left:9732;top:4140;width:10;height:1632" coordorigin="9732,4140" coordsize="10,1632">
              <v:shape style="position:absolute;left:9732;top:4140;width:10;height:1632" coordorigin="9732,4140" coordsize="10,1632" path="m9742,4140l9742,4140e" filled="f" stroked="t" strokeweight=".1pt" strokecolor="#000000">
                <v:path arrowok="t"/>
              </v:shape>
            </v:group>
            <v:group style="position:absolute;left:9732;top:5760;width:10;height:1632" coordorigin="9732,5760" coordsize="10,1632">
              <v:shape style="position:absolute;left:9732;top:5760;width:10;height:1632" coordorigin="9732,5760" coordsize="10,1632" path="m9742,5760l9742,5760e" filled="f" stroked="t" strokeweight=".1pt" strokecolor="#000000">
                <v:path arrowok="t"/>
              </v:shape>
            </v:group>
            <v:group style="position:absolute;left:9732;top:7380;width:10;height:1632" coordorigin="9732,7380" coordsize="10,1632">
              <v:shape style="position:absolute;left:9732;top:7380;width:10;height:1632" coordorigin="9732,7380" coordsize="10,1632" path="m9742,7380l9742,7380e" filled="f" stroked="t" strokeweight=".1pt" strokecolor="#000000">
                <v:path arrowok="t"/>
              </v:shape>
            </v:group>
            <v:group style="position:absolute;left:9732;top:9000;width:10;height:1632" coordorigin="9732,9000" coordsize="10,1632">
              <v:shape style="position:absolute;left:9732;top:9000;width:10;height:1632" coordorigin="9732,9000" coordsize="10,1632" path="m9742,9000l9742,9000e" filled="f" stroked="t" strokeweight=".1pt" strokecolor="#000000">
                <v:path arrowok="t"/>
              </v:shape>
            </v:group>
            <v:group style="position:absolute;left:9732;top:10620;width:10;height:492" coordorigin="9732,10620" coordsize="10,492">
              <v:shape style="position:absolute;left:9732;top:10620;width:10;height:492" coordorigin="9732,10620" coordsize="10,492" path="m9742,10620l9742,10620e" filled="f" stroked="t" strokeweight=".1pt" strokecolor="#000000">
                <v:path arrowok="t"/>
              </v:shape>
            </v:group>
            <v:group style="position:absolute;left:9732;top:11100;width:10;height:1632" coordorigin="9732,11100" coordsize="10,1632">
              <v:shape style="position:absolute;left:9732;top:11100;width:10;height:1632" coordorigin="9732,11100" coordsize="10,1632" path="m9742,11100l9742,11100e" filled="f" stroked="t" strokeweight=".1pt" strokecolor="#000000">
                <v:path arrowok="t"/>
              </v:shape>
            </v:group>
            <v:group style="position:absolute;left:9732;top:12720;width:10;height:1632" coordorigin="9732,12720" coordsize="10,1632">
              <v:shape style="position:absolute;left:9732;top:12720;width:10;height:1632" coordorigin="9732,12720" coordsize="10,1632" path="m9742,12720l9742,12720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1.000004" w:type="dxa"/>
      </w:tblPr>
      <w:tblGrid/>
      <w:tr>
        <w:trPr>
          <w:trHeight w:val="36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nil" w:sz="6" w:space="0" w:color="auto"/>
              <w:right w:val="nil" w:sz="6" w:space="0" w:color="auto"/>
            </w:tcBorders>
            <w:shd w:val="clear" w:color="auto" w:fill="CCCCCC"/>
          </w:tcPr>
          <w:p>
            <w:pPr>
              <w:spacing w:before="63" w:after="0" w:line="240" w:lineRule="auto"/>
              <w:ind w:left="114" w:right="-20"/>
              <w:jc w:val="left"/>
              <w:tabs>
                <w:tab w:pos="3220" w:val="left"/>
                <w:tab w:pos="4800" w:val="left"/>
                <w:tab w:pos="704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bl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ng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5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di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um/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Forma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46"/>
                <w:w w:val="10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-6"/>
                <w:w w:val="108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5"/>
              </w:rPr>
              <w:t>il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4"/>
              </w:rPr>
              <w:t>bi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5"/>
              </w:rPr>
              <w:t>li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2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48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3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82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4</w:t>
            </w:r>
          </w:p>
        </w:tc>
      </w:tr>
      <w:tr>
        <w:trPr>
          <w:trHeight w:val="186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67" w:after="0" w:line="157" w:lineRule="auto"/>
              <w:ind w:left="113" w:right="128"/>
              <w:jc w:val="left"/>
              <w:tabs>
                <w:tab w:pos="2720" w:val="left"/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liz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VIS</w:t>
            </w:r>
            <w:r>
              <w:rPr>
                <w:rFonts w:ascii="Arial" w:hAnsi="Arial" w:cs="Arial" w:eastAsia="Arial"/>
                <w:sz w:val="20"/>
                <w:szCs w:val="20"/>
                <w:spacing w:val="-14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ta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d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VD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N)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;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e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COR.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157" w:lineRule="auto"/>
              <w:ind w:left="2723" w:right="4270" w:firstLine="-2610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)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with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s,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y</w:t>
            </w:r>
          </w:p>
          <w:p>
            <w:pPr>
              <w:spacing w:before="14" w:after="0" w:line="240" w:lineRule="auto"/>
              <w:ind w:left="2723" w:right="4568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</w:p>
        </w:tc>
      </w:tr>
      <w:tr>
        <w:trPr>
          <w:trHeight w:val="162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3" w:after="0" w:line="303" w:lineRule="exact"/>
              <w:ind w:left="113" w:right="-20"/>
              <w:jc w:val="left"/>
              <w:tabs>
                <w:tab w:pos="2720" w:val="left"/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7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istic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e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d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157" w:lineRule="exact"/>
              <w:ind w:left="2723" w:right="-20"/>
              <w:jc w:val="left"/>
              <w:tabs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sc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;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e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COR.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2" w:after="0" w:line="237" w:lineRule="auto"/>
              <w:ind w:left="2723" w:right="4283" w:firstLine="-2610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spacing w:val="-15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)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with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s,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</w:p>
        </w:tc>
      </w:tr>
      <w:tr>
        <w:trPr>
          <w:trHeight w:val="162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3" w:after="0" w:line="303" w:lineRule="exact"/>
              <w:ind w:left="113" w:right="-20"/>
              <w:jc w:val="left"/>
              <w:tabs>
                <w:tab w:pos="2720" w:val="left"/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7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7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liz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7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ts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d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157" w:lineRule="exact"/>
              <w:ind w:left="2723" w:right="-20"/>
              <w:jc w:val="left"/>
              <w:tabs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sc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;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e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COR.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2" w:after="0" w:line="237" w:lineRule="auto"/>
              <w:ind w:left="2723" w:right="4283" w:firstLine="-2610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)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with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s,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</w:p>
        </w:tc>
      </w:tr>
      <w:tr>
        <w:trPr>
          <w:trHeight w:val="162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67" w:after="0" w:line="157" w:lineRule="auto"/>
              <w:ind w:left="113" w:right="128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  <w:position w:val="-12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site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ic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lly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       </w:t>
            </w:r>
            <w:r>
              <w:rPr>
                <w:rFonts w:ascii="Arial" w:hAnsi="Arial" w:cs="Arial" w:eastAsia="Arial"/>
                <w:sz w:val="20"/>
                <w:szCs w:val="20"/>
                <w:spacing w:val="4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          </w:t>
            </w:r>
            <w:r>
              <w:rPr>
                <w:rFonts w:ascii="Arial" w:hAnsi="Arial" w:cs="Arial" w:eastAsia="Arial"/>
                <w:sz w:val="20"/>
                <w:szCs w:val="20"/>
                <w:spacing w:val="26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                 </w:t>
            </w:r>
            <w:r>
              <w:rPr>
                <w:rFonts w:ascii="Arial" w:hAnsi="Arial" w:cs="Arial" w:eastAsia="Arial"/>
                <w:sz w:val="20"/>
                <w:szCs w:val="20"/>
                <w:spacing w:val="4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icts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VD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VD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N,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    </w:t>
            </w:r>
            <w:r>
              <w:rPr>
                <w:rFonts w:ascii="Arial" w:hAnsi="Arial" w:cs="Arial" w:eastAsia="Arial"/>
                <w:sz w:val="20"/>
                <w:szCs w:val="20"/>
                <w:spacing w:val="52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;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                                          </w:t>
            </w:r>
            <w:r>
              <w:rPr>
                <w:rFonts w:ascii="Arial" w:hAnsi="Arial" w:cs="Arial" w:eastAsia="Arial"/>
                <w:sz w:val="20"/>
                <w:szCs w:val="20"/>
                <w:spacing w:val="1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COR.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ta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                     </w:t>
            </w:r>
            <w:r>
              <w:rPr>
                <w:rFonts w:ascii="Arial" w:hAnsi="Arial" w:cs="Arial" w:eastAsia="Arial"/>
                <w:sz w:val="20"/>
                <w:szCs w:val="20"/>
                <w:spacing w:val="42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with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s,</w:t>
            </w:r>
          </w:p>
          <w:p>
            <w:pPr>
              <w:spacing w:before="0" w:after="0" w:line="166" w:lineRule="exact"/>
              <w:ind w:left="272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4" w:after="0" w:line="234" w:lineRule="auto"/>
              <w:ind w:left="2723" w:right="4568" w:firstLine="-2610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                 </w:t>
            </w:r>
            <w:r>
              <w:rPr>
                <w:rFonts w:ascii="Arial" w:hAnsi="Arial" w:cs="Arial" w:eastAsia="Arial"/>
                <w:sz w:val="20"/>
                <w:szCs w:val="20"/>
                <w:spacing w:val="32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</w:p>
        </w:tc>
      </w:tr>
      <w:tr>
        <w:trPr>
          <w:trHeight w:val="162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67" w:after="0" w:line="157" w:lineRule="auto"/>
              <w:ind w:left="95" w:right="128" w:firstLine="18"/>
              <w:jc w:val="left"/>
              <w:tabs>
                <w:tab w:pos="2720" w:val="left"/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Ex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f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Ol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ls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;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COR.</w:t>
            </w:r>
          </w:p>
          <w:p>
            <w:pPr>
              <w:spacing w:before="0" w:after="0" w:line="166" w:lineRule="exact"/>
              <w:ind w:left="2723" w:right="-20"/>
              <w:jc w:val="left"/>
              <w:tabs>
                <w:tab w:pos="460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with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s,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2" w:after="0" w:line="236" w:lineRule="auto"/>
              <w:ind w:left="2723" w:right="4283" w:firstLine="-2610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)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</w:p>
        </w:tc>
      </w:tr>
      <w:tr>
        <w:trPr>
          <w:trHeight w:val="48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3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82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5</w:t>
            </w:r>
          </w:p>
        </w:tc>
      </w:tr>
      <w:tr>
        <w:trPr>
          <w:trHeight w:val="162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67" w:after="0" w:line="157" w:lineRule="auto"/>
              <w:ind w:left="95" w:right="128" w:firstLine="18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st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ta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       </w:t>
            </w:r>
            <w:r>
              <w:rPr>
                <w:rFonts w:ascii="Arial" w:hAnsi="Arial" w:cs="Arial" w:eastAsia="Arial"/>
                <w:sz w:val="20"/>
                <w:szCs w:val="20"/>
                <w:spacing w:val="17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          </w:t>
            </w:r>
            <w:r>
              <w:rPr>
                <w:rFonts w:ascii="Arial" w:hAnsi="Arial" w:cs="Arial" w:eastAsia="Arial"/>
                <w:sz w:val="20"/>
                <w:szCs w:val="20"/>
                <w:spacing w:val="26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         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-14"/>
                <w:w w:val="100"/>
                <w:position w:val="-12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TIU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    </w:t>
            </w:r>
            <w:r>
              <w:rPr>
                <w:rFonts w:ascii="Arial" w:hAnsi="Arial" w:cs="Arial" w:eastAsia="Arial"/>
                <w:sz w:val="20"/>
                <w:szCs w:val="20"/>
                <w:spacing w:val="52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;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    </w:t>
            </w:r>
            <w:r>
              <w:rPr>
                <w:rFonts w:ascii="Arial" w:hAnsi="Arial" w:cs="Arial" w:eastAsia="Arial"/>
                <w:sz w:val="20"/>
                <w:szCs w:val="20"/>
                <w:spacing w:val="46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         </w:t>
            </w:r>
            <w:r>
              <w:rPr>
                <w:rFonts w:ascii="Arial" w:hAnsi="Arial" w:cs="Arial" w:eastAsia="Arial"/>
                <w:sz w:val="20"/>
                <w:szCs w:val="20"/>
                <w:spacing w:val="33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COR.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lic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in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   </w:t>
            </w:r>
            <w:r>
              <w:rPr>
                <w:rFonts w:ascii="Arial" w:hAnsi="Arial" w:cs="Arial" w:eastAsia="Arial"/>
                <w:sz w:val="20"/>
                <w:szCs w:val="20"/>
                <w:spacing w:val="1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with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s,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       </w:t>
            </w:r>
            <w:r>
              <w:rPr>
                <w:rFonts w:ascii="Arial" w:hAnsi="Arial" w:cs="Arial" w:eastAsia="Arial"/>
                <w:sz w:val="20"/>
                <w:szCs w:val="20"/>
                <w:spacing w:val="13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157" w:lineRule="auto"/>
              <w:ind w:left="2723" w:right="4270" w:firstLine="-2628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VD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2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ct</w:t>
            </w:r>
          </w:p>
          <w:p>
            <w:pPr>
              <w:spacing w:before="36" w:after="0" w:line="220" w:lineRule="exact"/>
              <w:ind w:left="2723" w:right="4581" w:firstLine="-2610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)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</w:p>
        </w:tc>
      </w:tr>
      <w:tr>
        <w:trPr>
          <w:trHeight w:val="162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67" w:after="0" w:line="157" w:lineRule="auto"/>
              <w:ind w:left="113" w:right="128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fi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          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28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 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26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 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ty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with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ss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ci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   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49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;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46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3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7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COR.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                     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20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with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3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e</w:t>
            </w:r>
          </w:p>
          <w:p>
            <w:pPr>
              <w:spacing w:before="0" w:after="0" w:line="166" w:lineRule="exact"/>
              <w:ind w:left="272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4" w:after="0" w:line="234" w:lineRule="auto"/>
              <w:ind w:left="2723" w:right="4568" w:firstLine="-2610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  <w:t>                  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44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</w:p>
        </w:tc>
      </w:tr>
    </w:tbl>
    <w:p>
      <w:pPr>
        <w:jc w:val="both"/>
        <w:spacing w:after="0"/>
        <w:sectPr>
          <w:pgMar w:header="740" w:footer="708" w:top="920" w:bottom="900" w:left="104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57.599998pt;margin-top:72pt;width:.5pt;height:18.6pt;mso-position-horizontal-relative:page;mso-position-vertical-relative:page;z-index:-1857" coordorigin="1152,1440" coordsize="10,372">
            <v:shape style="position:absolute;left:1152;top:1440;width:10;height:372" coordorigin="1152,1440" coordsize="10,372" path="m1152,1440l1152,1812,1156,1806,1162,1800,1162,1452,1156,1446,1152,1440e" filled="t" fillcolor="#0000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188.050003pt;margin-top:72.25pt;width:.6pt;height:646.1pt;mso-position-horizontal-relative:page;mso-position-vertical-relative:page;z-index:-1856" coordorigin="3761,1445" coordsize="12,12922">
            <v:group style="position:absolute;left:3762;top:1446;width:10;height:360" coordorigin="3762,1446" coordsize="10,360">
              <v:shape style="position:absolute;left:3762;top:1446;width:10;height:360" coordorigin="3762,1446" coordsize="10,360" path="m3766,1446l3762,1452,3762,1800,3766,1806,3772,1800,3772,1452,3766,1446e" filled="t" fillcolor="#000000" stroked="f">
                <v:path arrowok="t"/>
                <v:fill/>
              </v:shape>
            </v:group>
            <v:group style="position:absolute;left:3762;top:1806;width:10;height:1620" coordorigin="3762,1806" coordsize="10,1620">
              <v:shape style="position:absolute;left:3762;top:1806;width:10;height:1620" coordorigin="3762,1806" coordsize="10,1620" path="m3766,1806l3766,1806e" filled="f" stroked="t" strokeweight=".1pt" strokecolor="#000000">
                <v:path arrowok="t"/>
              </v:shape>
            </v:group>
            <v:group style="position:absolute;left:3762;top:3426;width:10;height:480" coordorigin="3762,3426" coordsize="10,480">
              <v:shape style="position:absolute;left:3762;top:3426;width:10;height:480" coordorigin="3762,3426" coordsize="10,480" path="m3766,3426l3766,3426e" filled="f" stroked="t" strokeweight=".1pt" strokecolor="#000000">
                <v:path arrowok="t"/>
              </v:shape>
            </v:group>
            <v:group style="position:absolute;left:3762;top:3906;width:10;height:1620" coordorigin="3762,3906" coordsize="10,1620">
              <v:shape style="position:absolute;left:3762;top:3906;width:10;height:1620" coordorigin="3762,3906" coordsize="10,1620" path="m3766,3906l3766,3906e" filled="f" stroked="t" strokeweight=".1pt" strokecolor="#000000">
                <v:path arrowok="t"/>
              </v:shape>
            </v:group>
            <v:group style="position:absolute;left:3762;top:5526;width:10;height:1620" coordorigin="3762,5526" coordsize="10,1620">
              <v:shape style="position:absolute;left:3762;top:5526;width:10;height:1620" coordorigin="3762,5526" coordsize="10,1620" path="m3766,5526l3766,5526e" filled="f" stroked="t" strokeweight=".1pt" strokecolor="#000000">
                <v:path arrowok="t"/>
              </v:shape>
            </v:group>
            <v:group style="position:absolute;left:3762;top:7146;width:10;height:480" coordorigin="3762,7146" coordsize="10,480">
              <v:shape style="position:absolute;left:3762;top:7146;width:10;height:480" coordorigin="3762,7146" coordsize="10,480" path="m3766,7146l3766,7146e" filled="f" stroked="t" strokeweight=".1pt" strokecolor="#000000">
                <v:path arrowok="t"/>
              </v:shape>
            </v:group>
            <v:group style="position:absolute;left:3762;top:7626;width:10;height:1620" coordorigin="3762,7626" coordsize="10,1620">
              <v:shape style="position:absolute;left:3762;top:7626;width:10;height:1620" coordorigin="3762,7626" coordsize="10,1620" path="m3766,7626l3766,7626e" filled="f" stroked="t" strokeweight=".1pt" strokecolor="#000000">
                <v:path arrowok="t"/>
              </v:shape>
            </v:group>
            <v:group style="position:absolute;left:3762;top:9246;width:10;height:1620" coordorigin="3762,9246" coordsize="10,1620">
              <v:shape style="position:absolute;left:3762;top:9246;width:10;height:1620" coordorigin="3762,9246" coordsize="10,1620" path="m3766,9246l3766,9246e" filled="f" stroked="t" strokeweight=".1pt" strokecolor="#000000">
                <v:path arrowok="t"/>
              </v:shape>
            </v:group>
            <v:group style="position:absolute;left:3762;top:10866;width:10;height:480" coordorigin="3762,10866" coordsize="10,480">
              <v:shape style="position:absolute;left:3762;top:10866;width:10;height:480" coordorigin="3762,10866" coordsize="10,480" path="m3766,10866l3766,10866e" filled="f" stroked="t" strokeweight=".1pt" strokecolor="#000000">
                <v:path arrowok="t"/>
              </v:shape>
            </v:group>
            <v:group style="position:absolute;left:3762;top:11346;width:10;height:1860" coordorigin="3762,11346" coordsize="10,1860">
              <v:shape style="position:absolute;left:3762;top:11346;width:10;height:1860" coordorigin="3762,11346" coordsize="10,1860" path="m3766,11346l3766,11346e" filled="f" stroked="t" strokeweight=".1pt" strokecolor="#000000">
                <v:path arrowok="t"/>
              </v:shape>
            </v:group>
            <v:group style="position:absolute;left:3762;top:13206;width:10;height:1160" coordorigin="3762,13206" coordsize="10,1160">
              <v:shape style="position:absolute;left:3762;top:13206;width:10;height:1160" coordorigin="3762,13206" coordsize="10,1160" path="m3766,13206l3766,13206e" filled="f" stroked="t" strokeweight=".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82.75pt;margin-top:72.25pt;width:.6pt;height:646.1pt;mso-position-horizontal-relative:page;mso-position-vertical-relative:page;z-index:-1855" coordorigin="5655,1445" coordsize="12,12922">
            <v:group style="position:absolute;left:5656;top:1446;width:10;height:360" coordorigin="5656,1446" coordsize="10,360">
              <v:shape style="position:absolute;left:5656;top:1446;width:10;height:360" coordorigin="5656,1446" coordsize="10,360" path="m5660,1446l5656,1452,5656,1800,5660,1806,5666,1800,5666,1452,5660,1446e" filled="t" fillcolor="#000000" stroked="f">
                <v:path arrowok="t"/>
                <v:fill/>
              </v:shape>
            </v:group>
            <v:group style="position:absolute;left:5656;top:1806;width:10;height:1620" coordorigin="5656,1806" coordsize="10,1620">
              <v:shape style="position:absolute;left:5656;top:1806;width:10;height:1620" coordorigin="5656,1806" coordsize="10,1620" path="m5660,1806l5660,1806e" filled="f" stroked="t" strokeweight=".1pt" strokecolor="#000000">
                <v:path arrowok="t"/>
              </v:shape>
            </v:group>
            <v:group style="position:absolute;left:5656;top:3426;width:10;height:480" coordorigin="5656,3426" coordsize="10,480">
              <v:shape style="position:absolute;left:5656;top:3426;width:10;height:480" coordorigin="5656,3426" coordsize="10,480" path="m5660,3426l5660,3426e" filled="f" stroked="t" strokeweight=".1pt" strokecolor="#000000">
                <v:path arrowok="t"/>
              </v:shape>
            </v:group>
            <v:group style="position:absolute;left:5656;top:3906;width:10;height:1620" coordorigin="5656,3906" coordsize="10,1620">
              <v:shape style="position:absolute;left:5656;top:3906;width:10;height:1620" coordorigin="5656,3906" coordsize="10,1620" path="m5660,3906l5660,3906e" filled="f" stroked="t" strokeweight=".1pt" strokecolor="#000000">
                <v:path arrowok="t"/>
              </v:shape>
            </v:group>
            <v:group style="position:absolute;left:5656;top:5526;width:10;height:1620" coordorigin="5656,5526" coordsize="10,1620">
              <v:shape style="position:absolute;left:5656;top:5526;width:10;height:1620" coordorigin="5656,5526" coordsize="10,1620" path="m5660,5526l5660,5526e" filled="f" stroked="t" strokeweight=".1pt" strokecolor="#000000">
                <v:path arrowok="t"/>
              </v:shape>
            </v:group>
            <v:group style="position:absolute;left:5656;top:7146;width:10;height:480" coordorigin="5656,7146" coordsize="10,480">
              <v:shape style="position:absolute;left:5656;top:7146;width:10;height:480" coordorigin="5656,7146" coordsize="10,480" path="m5660,7146l5660,7146e" filled="f" stroked="t" strokeweight=".1pt" strokecolor="#000000">
                <v:path arrowok="t"/>
              </v:shape>
            </v:group>
            <v:group style="position:absolute;left:5656;top:7626;width:10;height:1620" coordorigin="5656,7626" coordsize="10,1620">
              <v:shape style="position:absolute;left:5656;top:7626;width:10;height:1620" coordorigin="5656,7626" coordsize="10,1620" path="m5660,7626l5660,7626e" filled="f" stroked="t" strokeweight=".1pt" strokecolor="#000000">
                <v:path arrowok="t"/>
              </v:shape>
            </v:group>
            <v:group style="position:absolute;left:5656;top:9246;width:10;height:1620" coordorigin="5656,9246" coordsize="10,1620">
              <v:shape style="position:absolute;left:5656;top:9246;width:10;height:1620" coordorigin="5656,9246" coordsize="10,1620" path="m5660,9246l5660,9246e" filled="f" stroked="t" strokeweight=".1pt" strokecolor="#000000">
                <v:path arrowok="t"/>
              </v:shape>
            </v:group>
            <v:group style="position:absolute;left:5656;top:10866;width:10;height:480" coordorigin="5656,10866" coordsize="10,480">
              <v:shape style="position:absolute;left:5656;top:10866;width:10;height:480" coordorigin="5656,10866" coordsize="10,480" path="m5660,10866l5660,10866e" filled="f" stroked="t" strokeweight=".1pt" strokecolor="#000000">
                <v:path arrowok="t"/>
              </v:shape>
            </v:group>
            <v:group style="position:absolute;left:5656;top:11346;width:10;height:1860" coordorigin="5656,11346" coordsize="10,1860">
              <v:shape style="position:absolute;left:5656;top:11346;width:10;height:1860" coordorigin="5656,11346" coordsize="10,1860" path="m5660,11346l5660,11346e" filled="f" stroked="t" strokeweight=".1pt" strokecolor="#000000">
                <v:path arrowok="t"/>
              </v:shape>
            </v:group>
            <v:group style="position:absolute;left:5656;top:13206;width:10;height:1160" coordorigin="5656,13206" coordsize="10,1160">
              <v:shape style="position:absolute;left:5656;top:13206;width:10;height:1160" coordorigin="5656,13206" coordsize="10,1160" path="m5660,13206l5660,13206e" filled="f" stroked="t" strokeweight=".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6.25pt;margin-top:72.25pt;width:.6pt;height:646.1pt;mso-position-horizontal-relative:page;mso-position-vertical-relative:page;z-index:-1854" coordorigin="7725,1445" coordsize="12,12922">
            <v:group style="position:absolute;left:7726;top:1446;width:10;height:360" coordorigin="7726,1446" coordsize="10,360">
              <v:shape style="position:absolute;left:7726;top:1446;width:10;height:360" coordorigin="7726,1446" coordsize="10,360" path="m7730,1446l7726,1452,7726,1800,7730,1806,7736,1800,7736,1452,7730,1446e" filled="t" fillcolor="#000000" stroked="f">
                <v:path arrowok="t"/>
                <v:fill/>
              </v:shape>
            </v:group>
            <v:group style="position:absolute;left:7726;top:1806;width:10;height:1620" coordorigin="7726,1806" coordsize="10,1620">
              <v:shape style="position:absolute;left:7726;top:1806;width:10;height:1620" coordorigin="7726,1806" coordsize="10,1620" path="m7730,1806l7730,1806e" filled="f" stroked="t" strokeweight=".1pt" strokecolor="#000000">
                <v:path arrowok="t"/>
              </v:shape>
            </v:group>
            <v:group style="position:absolute;left:7726;top:3426;width:10;height:480" coordorigin="7726,3426" coordsize="10,480">
              <v:shape style="position:absolute;left:7726;top:3426;width:10;height:480" coordorigin="7726,3426" coordsize="10,480" path="m7730,3426l7730,3426e" filled="f" stroked="t" strokeweight=".1pt" strokecolor="#000000">
                <v:path arrowok="t"/>
              </v:shape>
            </v:group>
            <v:group style="position:absolute;left:7726;top:3906;width:10;height:1620" coordorigin="7726,3906" coordsize="10,1620">
              <v:shape style="position:absolute;left:7726;top:3906;width:10;height:1620" coordorigin="7726,3906" coordsize="10,1620" path="m7730,3906l7730,3906e" filled="f" stroked="t" strokeweight=".1pt" strokecolor="#000000">
                <v:path arrowok="t"/>
              </v:shape>
            </v:group>
            <v:group style="position:absolute;left:7726;top:5526;width:10;height:1620" coordorigin="7726,5526" coordsize="10,1620">
              <v:shape style="position:absolute;left:7726;top:5526;width:10;height:1620" coordorigin="7726,5526" coordsize="10,1620" path="m7730,5526l7730,5526e" filled="f" stroked="t" strokeweight=".1pt" strokecolor="#000000">
                <v:path arrowok="t"/>
              </v:shape>
            </v:group>
            <v:group style="position:absolute;left:7726;top:7146;width:10;height:480" coordorigin="7726,7146" coordsize="10,480">
              <v:shape style="position:absolute;left:7726;top:7146;width:10;height:480" coordorigin="7726,7146" coordsize="10,480" path="m7730,7146l7730,7146e" filled="f" stroked="t" strokeweight=".1pt" strokecolor="#000000">
                <v:path arrowok="t"/>
              </v:shape>
            </v:group>
            <v:group style="position:absolute;left:7726;top:7626;width:10;height:1620" coordorigin="7726,7626" coordsize="10,1620">
              <v:shape style="position:absolute;left:7726;top:7626;width:10;height:1620" coordorigin="7726,7626" coordsize="10,1620" path="m7730,7626l7730,7626e" filled="f" stroked="t" strokeweight=".1pt" strokecolor="#000000">
                <v:path arrowok="t"/>
              </v:shape>
            </v:group>
            <v:group style="position:absolute;left:7726;top:9246;width:10;height:1620" coordorigin="7726,9246" coordsize="10,1620">
              <v:shape style="position:absolute;left:7726;top:9246;width:10;height:1620" coordorigin="7726,9246" coordsize="10,1620" path="m7730,9246l7730,9246e" filled="f" stroked="t" strokeweight=".1pt" strokecolor="#000000">
                <v:path arrowok="t"/>
              </v:shape>
            </v:group>
            <v:group style="position:absolute;left:7726;top:10866;width:10;height:480" coordorigin="7726,10866" coordsize="10,480">
              <v:shape style="position:absolute;left:7726;top:10866;width:10;height:480" coordorigin="7726,10866" coordsize="10,480" path="m7730,10866l7730,10866e" filled="f" stroked="t" strokeweight=".1pt" strokecolor="#000000">
                <v:path arrowok="t"/>
              </v:shape>
            </v:group>
            <v:group style="position:absolute;left:7726;top:11346;width:10;height:1860" coordorigin="7726,11346" coordsize="10,1860">
              <v:shape style="position:absolute;left:7726;top:11346;width:10;height:1860" coordorigin="7726,11346" coordsize="10,1860" path="m7730,11346l7730,11346e" filled="f" stroked="t" strokeweight=".1pt" strokecolor="#000000">
                <v:path arrowok="t"/>
              </v:shape>
            </v:group>
            <v:group style="position:absolute;left:7726;top:13206;width:10;height:1160" coordorigin="7726,13206" coordsize="10,1160">
              <v:shape style="position:absolute;left:7726;top:13206;width:10;height:1160" coordorigin="7726,13206" coordsize="10,1160" path="m7730,13206l7730,13206e" filled="f" stroked="t" strokeweight=".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86.549988pt;margin-top:71.949997pt;width:.6pt;height:646.7pt;mso-position-horizontal-relative:page;mso-position-vertical-relative:page;z-index:-1853" coordorigin="9731,1439" coordsize="12,12934">
            <v:group style="position:absolute;left:9732;top:1440;width:10;height:372" coordorigin="9732,1440" coordsize="10,372">
              <v:shape style="position:absolute;left:9732;top:1440;width:10;height:372" coordorigin="9732,1440" coordsize="10,372" path="m9742,1440l9736,1446,9732,1452,9732,1800,9736,1806,9742,1812,9742,1440e" filled="t" fillcolor="#000000" stroked="f">
                <v:path arrowok="t"/>
                <v:fill/>
              </v:shape>
            </v:group>
            <v:group style="position:absolute;left:9732;top:1800;width:10;height:1632" coordorigin="9732,1800" coordsize="10,1632">
              <v:shape style="position:absolute;left:9732;top:1800;width:10;height:1632" coordorigin="9732,1800" coordsize="10,1632" path="m9742,1800l9742,1800e" filled="f" stroked="t" strokeweight=".1pt" strokecolor="#000000">
                <v:path arrowok="t"/>
              </v:shape>
            </v:group>
            <v:group style="position:absolute;left:9732;top:3420;width:10;height:492" coordorigin="9732,3420" coordsize="10,492">
              <v:shape style="position:absolute;left:9732;top:3420;width:10;height:492" coordorigin="9732,3420" coordsize="10,492" path="m9742,3420l9742,3420e" filled="f" stroked="t" strokeweight=".1pt" strokecolor="#000000">
                <v:path arrowok="t"/>
              </v:shape>
            </v:group>
            <v:group style="position:absolute;left:9732;top:3900;width:10;height:1632" coordorigin="9732,3900" coordsize="10,1632">
              <v:shape style="position:absolute;left:9732;top:3900;width:10;height:1632" coordorigin="9732,3900" coordsize="10,1632" path="m9742,3900l9742,3900e" filled="f" stroked="t" strokeweight=".1pt" strokecolor="#000000">
                <v:path arrowok="t"/>
              </v:shape>
            </v:group>
            <v:group style="position:absolute;left:9732;top:5520;width:10;height:1632" coordorigin="9732,5520" coordsize="10,1632">
              <v:shape style="position:absolute;left:9732;top:5520;width:10;height:1632" coordorigin="9732,5520" coordsize="10,1632" path="m9742,5520l9742,5520e" filled="f" stroked="t" strokeweight=".1pt" strokecolor="#000000">
                <v:path arrowok="t"/>
              </v:shape>
            </v:group>
            <v:group style="position:absolute;left:9732;top:7140;width:10;height:492" coordorigin="9732,7140" coordsize="10,492">
              <v:shape style="position:absolute;left:9732;top:7140;width:10;height:492" coordorigin="9732,7140" coordsize="10,492" path="m9742,7140l9742,7140e" filled="f" stroked="t" strokeweight=".1pt" strokecolor="#000000">
                <v:path arrowok="t"/>
              </v:shape>
            </v:group>
            <v:group style="position:absolute;left:9732;top:7620;width:10;height:1632" coordorigin="9732,7620" coordsize="10,1632">
              <v:shape style="position:absolute;left:9732;top:7620;width:10;height:1632" coordorigin="9732,7620" coordsize="10,1632" path="m9742,7620l9742,7620e" filled="f" stroked="t" strokeweight=".1pt" strokecolor="#000000">
                <v:path arrowok="t"/>
              </v:shape>
            </v:group>
            <v:group style="position:absolute;left:9732;top:9240;width:10;height:1632" coordorigin="9732,9240" coordsize="10,1632">
              <v:shape style="position:absolute;left:9732;top:9240;width:10;height:1632" coordorigin="9732,9240" coordsize="10,1632" path="m9742,9240l9742,9240e" filled="f" stroked="t" strokeweight=".1pt" strokecolor="#000000">
                <v:path arrowok="t"/>
              </v:shape>
            </v:group>
            <v:group style="position:absolute;left:9732;top:10860;width:10;height:492" coordorigin="9732,10860" coordsize="10,492">
              <v:shape style="position:absolute;left:9732;top:10860;width:10;height:492" coordorigin="9732,10860" coordsize="10,492" path="m9742,10860l9742,10860e" filled="f" stroked="t" strokeweight=".1pt" strokecolor="#000000">
                <v:path arrowok="t"/>
              </v:shape>
            </v:group>
            <v:group style="position:absolute;left:9732;top:11340;width:10;height:1872" coordorigin="9732,11340" coordsize="10,1872">
              <v:shape style="position:absolute;left:9732;top:11340;width:10;height:1872" coordorigin="9732,11340" coordsize="10,1872" path="m9742,11340l9742,11340e" filled="f" stroked="t" strokeweight=".1pt" strokecolor="#000000">
                <v:path arrowok="t"/>
              </v:shape>
            </v:group>
            <v:group style="position:absolute;left:9732;top:13200;width:10;height:1172" coordorigin="9732,13200" coordsize="10,1172">
              <v:shape style="position:absolute;left:9732;top:13200;width:10;height:1172" coordorigin="9732,13200" coordsize="10,1172" path="m9742,13200l9742,13200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1.000004" w:type="dxa"/>
      </w:tblPr>
      <w:tblGrid/>
      <w:tr>
        <w:trPr>
          <w:trHeight w:val="36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nil" w:sz="6" w:space="0" w:color="auto"/>
              <w:right w:val="nil" w:sz="6" w:space="0" w:color="auto"/>
            </w:tcBorders>
            <w:shd w:val="clear" w:color="auto" w:fill="CCCCCC"/>
          </w:tcPr>
          <w:p>
            <w:pPr>
              <w:spacing w:before="63" w:after="0" w:line="240" w:lineRule="auto"/>
              <w:ind w:left="114" w:right="-20"/>
              <w:jc w:val="left"/>
              <w:tabs>
                <w:tab w:pos="3220" w:val="left"/>
                <w:tab w:pos="4800" w:val="left"/>
                <w:tab w:pos="704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bl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ng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5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di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um/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Forma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46"/>
                <w:w w:val="10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-6"/>
                <w:w w:val="108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5"/>
              </w:rPr>
              <w:t>il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4"/>
              </w:rPr>
              <w:t>bi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5"/>
              </w:rPr>
              <w:t>li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2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162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67" w:after="0" w:line="157" w:lineRule="auto"/>
              <w:ind w:left="113" w:right="128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ite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                    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0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 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26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 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ility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                     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22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;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46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3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7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COR.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            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5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with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3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e</w:t>
            </w:r>
          </w:p>
          <w:p>
            <w:pPr>
              <w:spacing w:before="0" w:after="0" w:line="157" w:lineRule="auto"/>
              <w:ind w:left="2723" w:right="4270" w:firstLine="-2610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n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ct</w:t>
            </w:r>
          </w:p>
          <w:p>
            <w:pPr>
              <w:spacing w:before="36" w:after="0" w:line="220" w:lineRule="exact"/>
              <w:ind w:left="2723" w:right="4581" w:firstLine="-2610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  <w:t>)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</w:p>
        </w:tc>
      </w:tr>
      <w:tr>
        <w:trPr>
          <w:trHeight w:val="48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3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82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6</w:t>
            </w:r>
          </w:p>
        </w:tc>
      </w:tr>
      <w:tr>
        <w:trPr>
          <w:trHeight w:val="162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67" w:after="0" w:line="157" w:lineRule="auto"/>
              <w:ind w:left="113" w:right="128"/>
              <w:jc w:val="left"/>
              <w:tabs>
                <w:tab w:pos="2720" w:val="left"/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ss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le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s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;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COR.</w:t>
            </w:r>
          </w:p>
          <w:p>
            <w:pPr>
              <w:spacing w:before="0" w:after="0" w:line="166" w:lineRule="exact"/>
              <w:ind w:left="2723" w:right="-20"/>
              <w:jc w:val="left"/>
              <w:tabs>
                <w:tab w:pos="460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with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s,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2" w:after="0" w:line="236" w:lineRule="auto"/>
              <w:ind w:left="2723" w:right="4283" w:firstLine="-2610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)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</w:p>
        </w:tc>
      </w:tr>
      <w:tr>
        <w:trPr>
          <w:trHeight w:val="162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3" w:after="0" w:line="303" w:lineRule="exact"/>
              <w:ind w:left="113" w:right="-20"/>
              <w:jc w:val="left"/>
              <w:tabs>
                <w:tab w:pos="2720" w:val="left"/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ftw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7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e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d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157" w:lineRule="exact"/>
              <w:ind w:left="2723" w:right="150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sc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;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     </w:t>
            </w:r>
            <w:r>
              <w:rPr>
                <w:rFonts w:ascii="Arial" w:hAnsi="Arial" w:cs="Arial" w:eastAsia="Arial"/>
                <w:sz w:val="20"/>
                <w:szCs w:val="20"/>
                <w:spacing w:val="46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          </w:t>
            </w:r>
            <w:r>
              <w:rPr>
                <w:rFonts w:ascii="Arial" w:hAnsi="Arial" w:cs="Arial" w:eastAsia="Arial"/>
                <w:sz w:val="20"/>
                <w:szCs w:val="20"/>
                <w:spacing w:val="33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COR.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21" w:after="0" w:line="220" w:lineRule="exact"/>
              <w:ind w:left="2723" w:right="3433" w:firstLine="-2610"/>
              <w:jc w:val="left"/>
              <w:tabs>
                <w:tab w:pos="2720" w:val="left"/>
                <w:tab w:pos="460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)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with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s,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y</w:t>
            </w:r>
          </w:p>
          <w:p>
            <w:pPr>
              <w:spacing w:before="2" w:after="0" w:line="230" w:lineRule="exact"/>
              <w:ind w:left="2723" w:right="4568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</w:p>
        </w:tc>
      </w:tr>
      <w:tr>
        <w:trPr>
          <w:trHeight w:val="48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3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82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7</w:t>
            </w:r>
          </w:p>
        </w:tc>
      </w:tr>
      <w:tr>
        <w:trPr>
          <w:trHeight w:val="162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67" w:after="0" w:line="157" w:lineRule="auto"/>
              <w:ind w:left="113" w:right="128"/>
              <w:jc w:val="left"/>
              <w:tabs>
                <w:tab w:pos="2720" w:val="left"/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&amp;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xi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ite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r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;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7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COR.</w:t>
            </w:r>
          </w:p>
          <w:p>
            <w:pPr>
              <w:spacing w:before="0" w:after="0" w:line="166" w:lineRule="exact"/>
              <w:ind w:left="2723" w:right="-20"/>
              <w:jc w:val="left"/>
              <w:tabs>
                <w:tab w:pos="460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with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s,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2" w:after="0" w:line="236" w:lineRule="auto"/>
              <w:ind w:left="2723" w:right="4283" w:firstLine="-2610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  <w:t>)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1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1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</w:p>
        </w:tc>
      </w:tr>
      <w:tr>
        <w:trPr>
          <w:trHeight w:val="162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67" w:after="0" w:line="157" w:lineRule="auto"/>
              <w:ind w:left="113" w:right="128"/>
              <w:jc w:val="left"/>
              <w:tabs>
                <w:tab w:pos="2720" w:val="left"/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ta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ty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e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;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7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COR.</w:t>
            </w:r>
          </w:p>
          <w:p>
            <w:pPr>
              <w:spacing w:before="0" w:after="0" w:line="166" w:lineRule="exact"/>
              <w:ind w:left="2723" w:right="-20"/>
              <w:jc w:val="left"/>
              <w:tabs>
                <w:tab w:pos="460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with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s,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2" w:after="0" w:line="236" w:lineRule="auto"/>
              <w:ind w:left="2723" w:right="4283" w:firstLine="-2610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  <w:t>)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1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1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</w:p>
        </w:tc>
      </w:tr>
      <w:tr>
        <w:trPr>
          <w:trHeight w:val="48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3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82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8</w:t>
            </w:r>
          </w:p>
        </w:tc>
      </w:tr>
      <w:tr>
        <w:trPr>
          <w:trHeight w:val="186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9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157" w:lineRule="auto"/>
              <w:ind w:left="113" w:right="128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</w:rPr>
              <w:t>st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</w:rPr>
              <w:t>  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38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</w:rPr>
              <w:t>      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2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2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2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2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2"/>
              </w:rPr>
              <w:t>      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2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2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2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2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0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0"/>
              </w:rPr>
              <w:t>VDM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0"/>
              </w:rPr>
              <w:t>liz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0"/>
              </w:rPr>
              <w:t>       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9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;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46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2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2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2"/>
              </w:rPr>
              <w:t>     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3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2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2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7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2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2"/>
              </w:rPr>
              <w:t>COR.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0"/>
              </w:rPr>
              <w:t>VD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0"/>
              </w:rPr>
              <w:t>                                  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27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with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3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2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79" w:after="0" w:line="157" w:lineRule="auto"/>
              <w:ind w:left="2723" w:right="4270" w:firstLine="-2610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"/>
                <w:w w:val="100"/>
                <w:position w:val="-12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)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ct</w:t>
            </w:r>
          </w:p>
          <w:p>
            <w:pPr>
              <w:spacing w:before="14" w:after="0" w:line="240" w:lineRule="auto"/>
              <w:ind w:left="2723" w:right="458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</w:p>
        </w:tc>
      </w:tr>
      <w:tr>
        <w:trPr>
          <w:trHeight w:val="116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67" w:after="0" w:line="157" w:lineRule="auto"/>
              <w:ind w:left="113" w:right="128" w:firstLine="38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ty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"/>
                <w:w w:val="100"/>
                <w:position w:val="-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"/>
                <w:w w:val="100"/>
                <w:position w:val="-12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ta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       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33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 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26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 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iv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Ex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t/i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"/>
                <w:w w:val="100"/>
                <w:position w:val="-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        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9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;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46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3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7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COR.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VIS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4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ta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                          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27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with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3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e</w:t>
            </w:r>
          </w:p>
          <w:p>
            <w:pPr>
              <w:spacing w:before="0" w:after="0" w:line="166" w:lineRule="exact"/>
              <w:ind w:left="272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240" w:lineRule="auto"/>
              <w:ind w:left="272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ct</w:t>
            </w:r>
          </w:p>
        </w:tc>
      </w:tr>
    </w:tbl>
    <w:p>
      <w:pPr>
        <w:jc w:val="left"/>
        <w:spacing w:after="0"/>
        <w:sectPr>
          <w:pgMar w:header="740" w:footer="708" w:top="920" w:bottom="900" w:left="104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57.599998pt;margin-top:72pt;width:.5pt;height:18.6pt;mso-position-horizontal-relative:page;mso-position-vertical-relative:page;z-index:-1852" coordorigin="1152,1440" coordsize="10,372">
            <v:shape style="position:absolute;left:1152;top:1440;width:10;height:372" coordorigin="1152,1440" coordsize="10,372" path="m1152,1440l1152,1812,1156,1806,1162,1800,1162,1452,1156,1446,1152,1440e" filled="t" fillcolor="#0000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188.050003pt;margin-top:72.25pt;width:.6pt;height:644.1pt;mso-position-horizontal-relative:page;mso-position-vertical-relative:page;z-index:-1851" coordorigin="3761,1445" coordsize="12,12882">
            <v:group style="position:absolute;left:3762;top:1446;width:10;height:360" coordorigin="3762,1446" coordsize="10,360">
              <v:shape style="position:absolute;left:3762;top:1446;width:10;height:360" coordorigin="3762,1446" coordsize="10,360" path="m3766,1446l3762,1452,3762,1800,3766,1806,3772,1800,3772,1452,3766,1446e" filled="t" fillcolor="#000000" stroked="f">
                <v:path arrowok="t"/>
                <v:fill/>
              </v:shape>
            </v:group>
            <v:group style="position:absolute;left:3762;top:1806;width:10;height:480" coordorigin="3762,1806" coordsize="10,480">
              <v:shape style="position:absolute;left:3762;top:1806;width:10;height:480" coordorigin="3762,1806" coordsize="10,480" path="m3766,1806l3766,1806e" filled="f" stroked="t" strokeweight=".1pt" strokecolor="#000000">
                <v:path arrowok="t"/>
              </v:shape>
            </v:group>
            <v:group style="position:absolute;left:3762;top:2286;width:10;height:1620" coordorigin="3762,2286" coordsize="10,1620">
              <v:shape style="position:absolute;left:3762;top:2286;width:10;height:1620" coordorigin="3762,2286" coordsize="10,1620" path="m3766,2286l3766,2286e" filled="f" stroked="t" strokeweight=".1pt" strokecolor="#000000">
                <v:path arrowok="t"/>
              </v:shape>
            </v:group>
            <v:group style="position:absolute;left:3762;top:3906;width:10;height:1620" coordorigin="3762,3906" coordsize="10,1620">
              <v:shape style="position:absolute;left:3762;top:3906;width:10;height:1620" coordorigin="3762,3906" coordsize="10,1620" path="m3766,3906l3766,3906e" filled="f" stroked="t" strokeweight=".1pt" strokecolor="#000000">
                <v:path arrowok="t"/>
              </v:shape>
            </v:group>
            <v:group style="position:absolute;left:3762;top:5526;width:10;height:1620" coordorigin="3762,5526" coordsize="10,1620">
              <v:shape style="position:absolute;left:3762;top:5526;width:10;height:1620" coordorigin="3762,5526" coordsize="10,1620" path="m3766,5526l3766,5526e" filled="f" stroked="t" strokeweight=".1pt" strokecolor="#000000">
                <v:path arrowok="t"/>
              </v:shape>
            </v:group>
            <v:group style="position:absolute;left:3762;top:7146;width:10;height:1620" coordorigin="3762,7146" coordsize="10,1620">
              <v:shape style="position:absolute;left:3762;top:7146;width:10;height:1620" coordorigin="3762,7146" coordsize="10,1620" path="m3766,7146l3766,7146e" filled="f" stroked="t" strokeweight=".1pt" strokecolor="#000000">
                <v:path arrowok="t"/>
              </v:shape>
            </v:group>
            <v:group style="position:absolute;left:3762;top:8766;width:10;height:1620" coordorigin="3762,8766" coordsize="10,1620">
              <v:shape style="position:absolute;left:3762;top:8766;width:10;height:1620" coordorigin="3762,8766" coordsize="10,1620" path="m3766,8766l3766,8766e" filled="f" stroked="t" strokeweight=".1pt" strokecolor="#000000">
                <v:path arrowok="t"/>
              </v:shape>
            </v:group>
            <v:group style="position:absolute;left:3762;top:10386;width:10;height:1620" coordorigin="3762,10386" coordsize="10,1620">
              <v:shape style="position:absolute;left:3762;top:10386;width:10;height:1620" coordorigin="3762,10386" coordsize="10,1620" path="m3766,10386l3766,10386e" filled="f" stroked="t" strokeweight=".1pt" strokecolor="#000000">
                <v:path arrowok="t"/>
              </v:shape>
            </v:group>
            <v:group style="position:absolute;left:3762;top:12006;width:10;height:1620" coordorigin="3762,12006" coordsize="10,1620">
              <v:shape style="position:absolute;left:3762;top:12006;width:10;height:1620" coordorigin="3762,12006" coordsize="10,1620" path="m3766,12006l3766,12006e" filled="f" stroked="t" strokeweight=".1pt" strokecolor="#000000">
                <v:path arrowok="t"/>
              </v:shape>
            </v:group>
            <v:group style="position:absolute;left:3762;top:13626;width:10;height:700" coordorigin="3762,13626" coordsize="10,700">
              <v:shape style="position:absolute;left:3762;top:13626;width:10;height:700" coordorigin="3762,13626" coordsize="10,700" path="m3766,13626l3766,13626e" filled="f" stroked="t" strokeweight=".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82.75pt;margin-top:72.25pt;width:.6pt;height:644.1pt;mso-position-horizontal-relative:page;mso-position-vertical-relative:page;z-index:-1850" coordorigin="5655,1445" coordsize="12,12882">
            <v:group style="position:absolute;left:5656;top:1446;width:10;height:360" coordorigin="5656,1446" coordsize="10,360">
              <v:shape style="position:absolute;left:5656;top:1446;width:10;height:360" coordorigin="5656,1446" coordsize="10,360" path="m5660,1446l5656,1452,5656,1800,5660,1806,5666,1800,5666,1452,5660,1446e" filled="t" fillcolor="#000000" stroked="f">
                <v:path arrowok="t"/>
                <v:fill/>
              </v:shape>
            </v:group>
            <v:group style="position:absolute;left:5656;top:1806;width:10;height:480" coordorigin="5656,1806" coordsize="10,480">
              <v:shape style="position:absolute;left:5656;top:1806;width:10;height:480" coordorigin="5656,1806" coordsize="10,480" path="m5660,1806l5660,1806e" filled="f" stroked="t" strokeweight=".1pt" strokecolor="#000000">
                <v:path arrowok="t"/>
              </v:shape>
            </v:group>
            <v:group style="position:absolute;left:5656;top:2286;width:10;height:1620" coordorigin="5656,2286" coordsize="10,1620">
              <v:shape style="position:absolute;left:5656;top:2286;width:10;height:1620" coordorigin="5656,2286" coordsize="10,1620" path="m5660,2286l5660,2286e" filled="f" stroked="t" strokeweight=".1pt" strokecolor="#000000">
                <v:path arrowok="t"/>
              </v:shape>
            </v:group>
            <v:group style="position:absolute;left:5656;top:3906;width:10;height:1620" coordorigin="5656,3906" coordsize="10,1620">
              <v:shape style="position:absolute;left:5656;top:3906;width:10;height:1620" coordorigin="5656,3906" coordsize="10,1620" path="m5660,3906l5660,3906e" filled="f" stroked="t" strokeweight=".1pt" strokecolor="#000000">
                <v:path arrowok="t"/>
              </v:shape>
            </v:group>
            <v:group style="position:absolute;left:5656;top:5526;width:10;height:1620" coordorigin="5656,5526" coordsize="10,1620">
              <v:shape style="position:absolute;left:5656;top:5526;width:10;height:1620" coordorigin="5656,5526" coordsize="10,1620" path="m5660,5526l5660,5526e" filled="f" stroked="t" strokeweight=".1pt" strokecolor="#000000">
                <v:path arrowok="t"/>
              </v:shape>
            </v:group>
            <v:group style="position:absolute;left:5656;top:7146;width:10;height:1620" coordorigin="5656,7146" coordsize="10,1620">
              <v:shape style="position:absolute;left:5656;top:7146;width:10;height:1620" coordorigin="5656,7146" coordsize="10,1620" path="m5660,7146l5660,7146e" filled="f" stroked="t" strokeweight=".1pt" strokecolor="#000000">
                <v:path arrowok="t"/>
              </v:shape>
            </v:group>
            <v:group style="position:absolute;left:5656;top:8766;width:10;height:1620" coordorigin="5656,8766" coordsize="10,1620">
              <v:shape style="position:absolute;left:5656;top:8766;width:10;height:1620" coordorigin="5656,8766" coordsize="10,1620" path="m5660,8766l5660,8766e" filled="f" stroked="t" strokeweight=".1pt" strokecolor="#000000">
                <v:path arrowok="t"/>
              </v:shape>
            </v:group>
            <v:group style="position:absolute;left:5656;top:10386;width:10;height:1620" coordorigin="5656,10386" coordsize="10,1620">
              <v:shape style="position:absolute;left:5656;top:10386;width:10;height:1620" coordorigin="5656,10386" coordsize="10,1620" path="m5660,10386l5660,10386e" filled="f" stroked="t" strokeweight=".1pt" strokecolor="#000000">
                <v:path arrowok="t"/>
              </v:shape>
            </v:group>
            <v:group style="position:absolute;left:5656;top:12006;width:10;height:1620" coordorigin="5656,12006" coordsize="10,1620">
              <v:shape style="position:absolute;left:5656;top:12006;width:10;height:1620" coordorigin="5656,12006" coordsize="10,1620" path="m5660,12006l5660,12006e" filled="f" stroked="t" strokeweight=".1pt" strokecolor="#000000">
                <v:path arrowok="t"/>
              </v:shape>
            </v:group>
            <v:group style="position:absolute;left:5656;top:13626;width:10;height:700" coordorigin="5656,13626" coordsize="10,700">
              <v:shape style="position:absolute;left:5656;top:13626;width:10;height:700" coordorigin="5656,13626" coordsize="10,700" path="m5660,13626l5660,13626e" filled="f" stroked="t" strokeweight=".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6.25pt;margin-top:72.25pt;width:.6pt;height:644.1pt;mso-position-horizontal-relative:page;mso-position-vertical-relative:page;z-index:-1849" coordorigin="7725,1445" coordsize="12,12882">
            <v:group style="position:absolute;left:7726;top:1446;width:10;height:360" coordorigin="7726,1446" coordsize="10,360">
              <v:shape style="position:absolute;left:7726;top:1446;width:10;height:360" coordorigin="7726,1446" coordsize="10,360" path="m7730,1446l7726,1452,7726,1800,7730,1806,7736,1800,7736,1452,7730,1446e" filled="t" fillcolor="#000000" stroked="f">
                <v:path arrowok="t"/>
                <v:fill/>
              </v:shape>
            </v:group>
            <v:group style="position:absolute;left:7726;top:1806;width:10;height:480" coordorigin="7726,1806" coordsize="10,480">
              <v:shape style="position:absolute;left:7726;top:1806;width:10;height:480" coordorigin="7726,1806" coordsize="10,480" path="m7730,1806l7730,1806e" filled="f" stroked="t" strokeweight=".1pt" strokecolor="#000000">
                <v:path arrowok="t"/>
              </v:shape>
            </v:group>
            <v:group style="position:absolute;left:7726;top:2286;width:10;height:1620" coordorigin="7726,2286" coordsize="10,1620">
              <v:shape style="position:absolute;left:7726;top:2286;width:10;height:1620" coordorigin="7726,2286" coordsize="10,1620" path="m7730,2286l7730,2286e" filled="f" stroked="t" strokeweight=".1pt" strokecolor="#000000">
                <v:path arrowok="t"/>
              </v:shape>
            </v:group>
            <v:group style="position:absolute;left:7726;top:3906;width:10;height:1620" coordorigin="7726,3906" coordsize="10,1620">
              <v:shape style="position:absolute;left:7726;top:3906;width:10;height:1620" coordorigin="7726,3906" coordsize="10,1620" path="m7730,3906l7730,3906e" filled="f" stroked="t" strokeweight=".1pt" strokecolor="#000000">
                <v:path arrowok="t"/>
              </v:shape>
            </v:group>
            <v:group style="position:absolute;left:7726;top:5526;width:10;height:1620" coordorigin="7726,5526" coordsize="10,1620">
              <v:shape style="position:absolute;left:7726;top:5526;width:10;height:1620" coordorigin="7726,5526" coordsize="10,1620" path="m7730,5526l7730,5526e" filled="f" stroked="t" strokeweight=".1pt" strokecolor="#000000">
                <v:path arrowok="t"/>
              </v:shape>
            </v:group>
            <v:group style="position:absolute;left:7726;top:7146;width:10;height:1620" coordorigin="7726,7146" coordsize="10,1620">
              <v:shape style="position:absolute;left:7726;top:7146;width:10;height:1620" coordorigin="7726,7146" coordsize="10,1620" path="m7730,7146l7730,7146e" filled="f" stroked="t" strokeweight=".1pt" strokecolor="#000000">
                <v:path arrowok="t"/>
              </v:shape>
            </v:group>
            <v:group style="position:absolute;left:7726;top:8766;width:10;height:1620" coordorigin="7726,8766" coordsize="10,1620">
              <v:shape style="position:absolute;left:7726;top:8766;width:10;height:1620" coordorigin="7726,8766" coordsize="10,1620" path="m7730,8766l7730,8766e" filled="f" stroked="t" strokeweight=".1pt" strokecolor="#000000">
                <v:path arrowok="t"/>
              </v:shape>
            </v:group>
            <v:group style="position:absolute;left:7726;top:10386;width:10;height:1620" coordorigin="7726,10386" coordsize="10,1620">
              <v:shape style="position:absolute;left:7726;top:10386;width:10;height:1620" coordorigin="7726,10386" coordsize="10,1620" path="m7730,10386l7730,10386e" filled="f" stroked="t" strokeweight=".1pt" strokecolor="#000000">
                <v:path arrowok="t"/>
              </v:shape>
            </v:group>
            <v:group style="position:absolute;left:7726;top:12006;width:10;height:1620" coordorigin="7726,12006" coordsize="10,1620">
              <v:shape style="position:absolute;left:7726;top:12006;width:10;height:1620" coordorigin="7726,12006" coordsize="10,1620" path="m7730,12006l7730,12006e" filled="f" stroked="t" strokeweight=".1pt" strokecolor="#000000">
                <v:path arrowok="t"/>
              </v:shape>
            </v:group>
            <v:group style="position:absolute;left:7726;top:13626;width:10;height:700" coordorigin="7726,13626" coordsize="10,700">
              <v:shape style="position:absolute;left:7726;top:13626;width:10;height:700" coordorigin="7726,13626" coordsize="10,700" path="m7730,13626l7730,13626e" filled="f" stroked="t" strokeweight=".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86.549988pt;margin-top:71.949997pt;width:.6pt;height:644.7pt;mso-position-horizontal-relative:page;mso-position-vertical-relative:page;z-index:-1848" coordorigin="9731,1439" coordsize="12,12894">
            <v:group style="position:absolute;left:9732;top:1440;width:10;height:372" coordorigin="9732,1440" coordsize="10,372">
              <v:shape style="position:absolute;left:9732;top:1440;width:10;height:372" coordorigin="9732,1440" coordsize="10,372" path="m9742,1440l9736,1446,9732,1452,9732,1800,9736,1806,9742,1812,9742,1440e" filled="t" fillcolor="#000000" stroked="f">
                <v:path arrowok="t"/>
                <v:fill/>
              </v:shape>
            </v:group>
            <v:group style="position:absolute;left:9732;top:1800;width:10;height:492" coordorigin="9732,1800" coordsize="10,492">
              <v:shape style="position:absolute;left:9732;top:1800;width:10;height:492" coordorigin="9732,1800" coordsize="10,492" path="m9742,1800l9742,1800e" filled="f" stroked="t" strokeweight=".1pt" strokecolor="#000000">
                <v:path arrowok="t"/>
              </v:shape>
            </v:group>
            <v:group style="position:absolute;left:9732;top:2280;width:10;height:1632" coordorigin="9732,2280" coordsize="10,1632">
              <v:shape style="position:absolute;left:9732;top:2280;width:10;height:1632" coordorigin="9732,2280" coordsize="10,1632" path="m9742,2280l9742,2280e" filled="f" stroked="t" strokeweight=".1pt" strokecolor="#000000">
                <v:path arrowok="t"/>
              </v:shape>
            </v:group>
            <v:group style="position:absolute;left:9732;top:3900;width:10;height:1632" coordorigin="9732,3900" coordsize="10,1632">
              <v:shape style="position:absolute;left:9732;top:3900;width:10;height:1632" coordorigin="9732,3900" coordsize="10,1632" path="m9742,3900l9742,3900e" filled="f" stroked="t" strokeweight=".1pt" strokecolor="#000000">
                <v:path arrowok="t"/>
              </v:shape>
            </v:group>
            <v:group style="position:absolute;left:9732;top:5520;width:10;height:1632" coordorigin="9732,5520" coordsize="10,1632">
              <v:shape style="position:absolute;left:9732;top:5520;width:10;height:1632" coordorigin="9732,5520" coordsize="10,1632" path="m9742,5520l9742,5520e" filled="f" stroked="t" strokeweight=".1pt" strokecolor="#000000">
                <v:path arrowok="t"/>
              </v:shape>
            </v:group>
            <v:group style="position:absolute;left:9732;top:7140;width:10;height:1632" coordorigin="9732,7140" coordsize="10,1632">
              <v:shape style="position:absolute;left:9732;top:7140;width:10;height:1632" coordorigin="9732,7140" coordsize="10,1632" path="m9742,7140l9742,7140e" filled="f" stroked="t" strokeweight=".1pt" strokecolor="#000000">
                <v:path arrowok="t"/>
              </v:shape>
            </v:group>
            <v:group style="position:absolute;left:9732;top:8760;width:10;height:1632" coordorigin="9732,8760" coordsize="10,1632">
              <v:shape style="position:absolute;left:9732;top:8760;width:10;height:1632" coordorigin="9732,8760" coordsize="10,1632" path="m9742,8760l9742,8760e" filled="f" stroked="t" strokeweight=".1pt" strokecolor="#000000">
                <v:path arrowok="t"/>
              </v:shape>
            </v:group>
            <v:group style="position:absolute;left:9732;top:10380;width:10;height:1632" coordorigin="9732,10380" coordsize="10,1632">
              <v:shape style="position:absolute;left:9732;top:10380;width:10;height:1632" coordorigin="9732,10380" coordsize="10,1632" path="m9742,10380l9742,10380e" filled="f" stroked="t" strokeweight=".1pt" strokecolor="#000000">
                <v:path arrowok="t"/>
              </v:shape>
            </v:group>
            <v:group style="position:absolute;left:9732;top:12000;width:10;height:1632" coordorigin="9732,12000" coordsize="10,1632">
              <v:shape style="position:absolute;left:9732;top:12000;width:10;height:1632" coordorigin="9732,12000" coordsize="10,1632" path="m9742,12000l9742,12000e" filled="f" stroked="t" strokeweight=".1pt" strokecolor="#000000">
                <v:path arrowok="t"/>
              </v:shape>
            </v:group>
            <v:group style="position:absolute;left:9732;top:13620;width:10;height:712" coordorigin="9732,13620" coordsize="10,712">
              <v:shape style="position:absolute;left:9732;top:13620;width:10;height:712" coordorigin="9732,13620" coordsize="10,712" path="m9742,13620l9742,13620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1.000004" w:type="dxa"/>
      </w:tblPr>
      <w:tblGrid/>
      <w:tr>
        <w:trPr>
          <w:trHeight w:val="36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nil" w:sz="6" w:space="0" w:color="auto"/>
              <w:right w:val="nil" w:sz="6" w:space="0" w:color="auto"/>
            </w:tcBorders>
            <w:shd w:val="clear" w:color="auto" w:fill="CCCCCC"/>
          </w:tcPr>
          <w:p>
            <w:pPr>
              <w:spacing w:before="63" w:after="0" w:line="240" w:lineRule="auto"/>
              <w:ind w:left="114" w:right="-20"/>
              <w:jc w:val="left"/>
              <w:tabs>
                <w:tab w:pos="3220" w:val="left"/>
                <w:tab w:pos="4800" w:val="left"/>
                <w:tab w:pos="704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bl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ng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5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di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um/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Forma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46"/>
                <w:w w:val="10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-6"/>
                <w:w w:val="108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5"/>
              </w:rPr>
              <w:t>il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4"/>
              </w:rPr>
              <w:t>bi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5"/>
              </w:rPr>
              <w:t>li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2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48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9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157" w:lineRule="auto"/>
              <w:ind w:left="2723" w:right="4567" w:firstLine="-2610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</w:rPr>
              <w:t>)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2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2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2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</w:p>
        </w:tc>
      </w:tr>
      <w:tr>
        <w:trPr>
          <w:trHeight w:val="162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67" w:after="0" w:line="157" w:lineRule="auto"/>
              <w:ind w:left="95" w:right="128"/>
              <w:jc w:val="left"/>
              <w:tabs>
                <w:tab w:pos="2720" w:val="left"/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ty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cc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ss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to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VIS</w:t>
            </w:r>
            <w:r>
              <w:rPr>
                <w:rFonts w:ascii="Arial" w:hAnsi="Arial" w:cs="Arial" w:eastAsia="Arial"/>
                <w:sz w:val="20"/>
                <w:szCs w:val="20"/>
                <w:spacing w:val="-14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ta</w:t>
            </w:r>
            <w:r>
              <w:rPr>
                <w:rFonts w:ascii="Arial" w:hAnsi="Arial" w:cs="Arial" w:eastAsia="Arial"/>
                <w:sz w:val="20"/>
                <w:szCs w:val="20"/>
                <w:spacing w:val="-1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st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VDM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;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COR.</w:t>
            </w:r>
          </w:p>
          <w:p>
            <w:pPr>
              <w:spacing w:before="0" w:after="0" w:line="166" w:lineRule="exact"/>
              <w:ind w:left="2723" w:right="-20"/>
              <w:jc w:val="left"/>
              <w:tabs>
                <w:tab w:pos="460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with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s,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2" w:after="0" w:line="236" w:lineRule="auto"/>
              <w:ind w:left="2723" w:right="4283" w:firstLine="-2628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)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</w:p>
        </w:tc>
      </w:tr>
      <w:tr>
        <w:trPr>
          <w:trHeight w:val="162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67" w:after="0" w:line="157" w:lineRule="auto"/>
              <w:ind w:left="113" w:right="128" w:firstLine="-18"/>
              <w:jc w:val="left"/>
              <w:tabs>
                <w:tab w:pos="2720" w:val="left"/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ty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St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iz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d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1"/>
                <w:w w:val="100"/>
                <w:position w:val="-12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si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l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;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7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COR.</w:t>
            </w:r>
          </w:p>
          <w:p>
            <w:pPr>
              <w:spacing w:before="0" w:after="0" w:line="166" w:lineRule="exact"/>
              <w:ind w:left="2723" w:right="-20"/>
              <w:jc w:val="left"/>
              <w:tabs>
                <w:tab w:pos="460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with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s,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2" w:after="0" w:line="236" w:lineRule="auto"/>
              <w:ind w:left="2723" w:right="4283" w:firstLine="-2628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  <w:t>)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1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1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</w:p>
        </w:tc>
      </w:tr>
      <w:tr>
        <w:trPr>
          <w:trHeight w:val="162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67" w:after="0" w:line="157" w:lineRule="auto"/>
              <w:ind w:left="113" w:right="128" w:firstLine="-18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ty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St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              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3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 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26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 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x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       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28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;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46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3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7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COR.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Fo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                                 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37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with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3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e</w:t>
            </w:r>
          </w:p>
          <w:p>
            <w:pPr>
              <w:spacing w:before="0" w:after="0" w:line="166" w:lineRule="exact"/>
              <w:ind w:left="272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4" w:after="0" w:line="234" w:lineRule="auto"/>
              <w:ind w:left="2723" w:right="4568" w:firstLine="-2628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  <w:t>                 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5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</w:p>
        </w:tc>
      </w:tr>
      <w:tr>
        <w:trPr>
          <w:trHeight w:val="162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67" w:after="0" w:line="157" w:lineRule="auto"/>
              <w:ind w:left="113" w:right="128" w:firstLine="-18"/>
              <w:jc w:val="left"/>
              <w:tabs>
                <w:tab w:pos="2720" w:val="left"/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ty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ic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ta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ity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;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COR.</w:t>
            </w:r>
          </w:p>
          <w:p>
            <w:pPr>
              <w:spacing w:before="0" w:after="0" w:line="166" w:lineRule="exact"/>
              <w:ind w:left="2723" w:right="-20"/>
              <w:jc w:val="left"/>
              <w:tabs>
                <w:tab w:pos="460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with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s,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2" w:after="0" w:line="236" w:lineRule="auto"/>
              <w:ind w:left="2723" w:right="4283" w:firstLine="-2628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)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</w:p>
        </w:tc>
      </w:tr>
      <w:tr>
        <w:trPr>
          <w:trHeight w:val="162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67" w:after="0" w:line="157" w:lineRule="auto"/>
              <w:ind w:left="113" w:right="128" w:firstLine="-18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ty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          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34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 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26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 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Sy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SQL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      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27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;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46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3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7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COR.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St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                                    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26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with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3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e</w:t>
            </w:r>
          </w:p>
          <w:p>
            <w:pPr>
              <w:spacing w:before="0" w:after="0" w:line="166" w:lineRule="exact"/>
              <w:ind w:left="272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4" w:after="0" w:line="234" w:lineRule="auto"/>
              <w:ind w:left="2723" w:right="4568" w:firstLine="-2628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  <w:t>                 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5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</w:p>
        </w:tc>
      </w:tr>
      <w:tr>
        <w:trPr>
          <w:trHeight w:val="162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67" w:after="0" w:line="157" w:lineRule="auto"/>
              <w:ind w:left="113" w:right="128" w:firstLine="-18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5"/>
                <w:w w:val="100"/>
                <w:position w:val="-12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li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te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/w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ite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cc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ss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  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5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 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26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 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VIS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4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23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lic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           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23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;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46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3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7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COR.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g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st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VD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"/>
                <w:w w:val="100"/>
                <w:position w:val="-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                     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44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with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3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e</w:t>
            </w:r>
          </w:p>
          <w:p>
            <w:pPr>
              <w:spacing w:before="0" w:after="0" w:line="157" w:lineRule="auto"/>
              <w:ind w:left="2723" w:right="4270" w:firstLine="-2610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"/>
                <w:w w:val="100"/>
                <w:position w:val="-12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1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)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ct</w:t>
            </w:r>
          </w:p>
          <w:p>
            <w:pPr>
              <w:spacing w:before="14" w:after="0" w:line="240" w:lineRule="auto"/>
              <w:ind w:left="2723" w:right="458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</w:p>
        </w:tc>
      </w:tr>
      <w:tr>
        <w:trPr>
          <w:trHeight w:val="162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67" w:after="0" w:line="157" w:lineRule="auto"/>
              <w:ind w:left="113" w:right="128" w:firstLine="-18"/>
              <w:jc w:val="left"/>
              <w:tabs>
                <w:tab w:pos="2720" w:val="left"/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ty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  <w:position w:val="-12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d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b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;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COR.</w:t>
            </w:r>
          </w:p>
          <w:p>
            <w:pPr>
              <w:spacing w:before="0" w:after="0" w:line="166" w:lineRule="exact"/>
              <w:ind w:left="2723" w:right="-20"/>
              <w:jc w:val="left"/>
              <w:tabs>
                <w:tab w:pos="460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with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s,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2" w:after="0" w:line="236" w:lineRule="auto"/>
              <w:ind w:left="2723" w:right="4283" w:firstLine="-2628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)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</w:p>
        </w:tc>
      </w:tr>
      <w:tr>
        <w:trPr>
          <w:trHeight w:val="70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67" w:after="0" w:line="157" w:lineRule="auto"/>
              <w:ind w:left="113" w:right="128" w:firstLine="-18"/>
              <w:jc w:val="left"/>
              <w:tabs>
                <w:tab w:pos="2720" w:val="left"/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ty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  <w:position w:val="-12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d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Q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ce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n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;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COR.</w:t>
            </w:r>
          </w:p>
          <w:p>
            <w:pPr>
              <w:spacing w:before="0" w:after="0" w:line="166" w:lineRule="exact"/>
              <w:ind w:left="2723" w:right="-20"/>
              <w:jc w:val="left"/>
              <w:tabs>
                <w:tab w:pos="460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with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s,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</w:tbl>
    <w:p>
      <w:pPr>
        <w:jc w:val="left"/>
        <w:spacing w:after="0"/>
        <w:sectPr>
          <w:pgMar w:header="740" w:footer="708" w:top="920" w:bottom="900" w:left="1040" w:right="172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pict>
          <v:group style="position:absolute;margin-left:57.599998pt;margin-top:72pt;width:.5pt;height:18.6pt;mso-position-horizontal-relative:page;mso-position-vertical-relative:page;z-index:-1847" coordorigin="1152,1440" coordsize="10,372">
            <v:shape style="position:absolute;left:1152;top:1440;width:10;height:372" coordorigin="1152,1440" coordsize="10,372" path="m1152,1440l1152,1812,1156,1806,1162,1800,1162,1452,1156,1446,1152,1440e" filled="t" fillcolor="#000000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188.050003pt;margin-top:72.25pt;width:.6pt;height:646.1pt;mso-position-horizontal-relative:page;mso-position-vertical-relative:page;z-index:-1846" coordorigin="3761,1445" coordsize="12,12922">
            <v:group style="position:absolute;left:3762;top:1446;width:10;height:360" coordorigin="3762,1446" coordsize="10,360">
              <v:shape style="position:absolute;left:3762;top:1446;width:10;height:360" coordorigin="3762,1446" coordsize="10,360" path="m3766,1446l3762,1452,3762,1800,3766,1806,3772,1800,3772,1452,3766,1446e" filled="t" fillcolor="#000000" stroked="f">
                <v:path arrowok="t"/>
                <v:fill/>
              </v:shape>
            </v:group>
            <v:group style="position:absolute;left:3762;top:1806;width:10;height:930" coordorigin="3762,1806" coordsize="10,930">
              <v:shape style="position:absolute;left:3762;top:1806;width:10;height:930" coordorigin="3762,1806" coordsize="10,930" path="m3766,1806l3766,1806e" filled="f" stroked="t" strokeweight=".1pt" strokecolor="#000000">
                <v:path arrowok="t"/>
              </v:shape>
            </v:group>
            <v:group style="position:absolute;left:3762;top:2736;width:10;height:1620" coordorigin="3762,2736" coordsize="10,1620">
              <v:shape style="position:absolute;left:3762;top:2736;width:10;height:1620" coordorigin="3762,2736" coordsize="10,1620" path="m3766,2736l3766,2736e" filled="f" stroked="t" strokeweight=".1pt" strokecolor="#000000">
                <v:path arrowok="t"/>
              </v:shape>
            </v:group>
            <v:group style="position:absolute;left:3762;top:4356;width:10;height:480" coordorigin="3762,4356" coordsize="10,480">
              <v:shape style="position:absolute;left:3762;top:4356;width:10;height:480" coordorigin="3762,4356" coordsize="10,480" path="m3766,4356l3766,4356e" filled="f" stroked="t" strokeweight=".1pt" strokecolor="#000000">
                <v:path arrowok="t"/>
              </v:shape>
            </v:group>
            <v:group style="position:absolute;left:3762;top:4836;width:10;height:1620" coordorigin="3762,4836" coordsize="10,1620">
              <v:shape style="position:absolute;left:3762;top:4836;width:10;height:1620" coordorigin="3762,4836" coordsize="10,1620" path="m3766,4836l3766,4836e" filled="f" stroked="t" strokeweight=".1pt" strokecolor="#000000">
                <v:path arrowok="t"/>
              </v:shape>
            </v:group>
            <v:group style="position:absolute;left:3762;top:6456;width:10;height:1860" coordorigin="3762,6456" coordsize="10,1860">
              <v:shape style="position:absolute;left:3762;top:6456;width:10;height:1860" coordorigin="3762,6456" coordsize="10,1860" path="m3766,6456l3766,6456e" filled="f" stroked="t" strokeweight=".1pt" strokecolor="#000000">
                <v:path arrowok="t"/>
              </v:shape>
            </v:group>
            <v:group style="position:absolute;left:3762;top:8316;width:10;height:1860" coordorigin="3762,8316" coordsize="10,1860">
              <v:shape style="position:absolute;left:3762;top:8316;width:10;height:1860" coordorigin="3762,8316" coordsize="10,1860" path="m3766,8316l3766,8316e" filled="f" stroked="t" strokeweight=".1pt" strokecolor="#000000">
                <v:path arrowok="t"/>
              </v:shape>
            </v:group>
            <v:group style="position:absolute;left:3762;top:10176;width:10;height:1860" coordorigin="3762,10176" coordsize="10,1860">
              <v:shape style="position:absolute;left:3762;top:10176;width:10;height:1860" coordorigin="3762,10176" coordsize="10,1860" path="m3766,10176l3766,10176e" filled="f" stroked="t" strokeweight=".1pt" strokecolor="#000000">
                <v:path arrowok="t"/>
              </v:shape>
            </v:group>
            <v:group style="position:absolute;left:3762;top:12036;width:10;height:1860" coordorigin="3762,12036" coordsize="10,1860">
              <v:shape style="position:absolute;left:3762;top:12036;width:10;height:1860" coordorigin="3762,12036" coordsize="10,1860" path="m3766,12036l3766,12036e" filled="f" stroked="t" strokeweight=".1pt" strokecolor="#000000">
                <v:path arrowok="t"/>
              </v:shape>
            </v:group>
            <v:group style="position:absolute;left:3762;top:13896;width:10;height:470" coordorigin="3762,13896" coordsize="10,470">
              <v:shape style="position:absolute;left:3762;top:13896;width:10;height:470" coordorigin="3762,13896" coordsize="10,470" path="m3766,13896l3766,13896e" filled="f" stroked="t" strokeweight=".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82.75pt;margin-top:72.25pt;width:.6pt;height:646.1pt;mso-position-horizontal-relative:page;mso-position-vertical-relative:page;z-index:-1845" coordorigin="5655,1445" coordsize="12,12922">
            <v:group style="position:absolute;left:5656;top:1446;width:10;height:360" coordorigin="5656,1446" coordsize="10,360">
              <v:shape style="position:absolute;left:5656;top:1446;width:10;height:360" coordorigin="5656,1446" coordsize="10,360" path="m5660,1446l5656,1452,5656,1800,5660,1806,5666,1800,5666,1452,5660,1446e" filled="t" fillcolor="#000000" stroked="f">
                <v:path arrowok="t"/>
                <v:fill/>
              </v:shape>
            </v:group>
            <v:group style="position:absolute;left:5656;top:1806;width:10;height:930" coordorigin="5656,1806" coordsize="10,930">
              <v:shape style="position:absolute;left:5656;top:1806;width:10;height:930" coordorigin="5656,1806" coordsize="10,930" path="m5660,1806l5660,1806e" filled="f" stroked="t" strokeweight=".1pt" strokecolor="#000000">
                <v:path arrowok="t"/>
              </v:shape>
            </v:group>
            <v:group style="position:absolute;left:5656;top:2736;width:10;height:1620" coordorigin="5656,2736" coordsize="10,1620">
              <v:shape style="position:absolute;left:5656;top:2736;width:10;height:1620" coordorigin="5656,2736" coordsize="10,1620" path="m5660,2736l5660,2736e" filled="f" stroked="t" strokeweight=".1pt" strokecolor="#000000">
                <v:path arrowok="t"/>
              </v:shape>
            </v:group>
            <v:group style="position:absolute;left:5656;top:4356;width:10;height:480" coordorigin="5656,4356" coordsize="10,480">
              <v:shape style="position:absolute;left:5656;top:4356;width:10;height:480" coordorigin="5656,4356" coordsize="10,480" path="m5660,4356l5660,4356e" filled="f" stroked="t" strokeweight=".1pt" strokecolor="#000000">
                <v:path arrowok="t"/>
              </v:shape>
            </v:group>
            <v:group style="position:absolute;left:5656;top:4836;width:10;height:1620" coordorigin="5656,4836" coordsize="10,1620">
              <v:shape style="position:absolute;left:5656;top:4836;width:10;height:1620" coordorigin="5656,4836" coordsize="10,1620" path="m5660,4836l5660,4836e" filled="f" stroked="t" strokeweight=".1pt" strokecolor="#000000">
                <v:path arrowok="t"/>
              </v:shape>
            </v:group>
            <v:group style="position:absolute;left:5656;top:6456;width:10;height:1860" coordorigin="5656,6456" coordsize="10,1860">
              <v:shape style="position:absolute;left:5656;top:6456;width:10;height:1860" coordorigin="5656,6456" coordsize="10,1860" path="m5660,6456l5660,6456e" filled="f" stroked="t" strokeweight=".1pt" strokecolor="#000000">
                <v:path arrowok="t"/>
              </v:shape>
            </v:group>
            <v:group style="position:absolute;left:5656;top:8316;width:10;height:1860" coordorigin="5656,8316" coordsize="10,1860">
              <v:shape style="position:absolute;left:5656;top:8316;width:10;height:1860" coordorigin="5656,8316" coordsize="10,1860" path="m5660,8316l5660,8316e" filled="f" stroked="t" strokeweight=".1pt" strokecolor="#000000">
                <v:path arrowok="t"/>
              </v:shape>
            </v:group>
            <v:group style="position:absolute;left:5656;top:10176;width:10;height:1860" coordorigin="5656,10176" coordsize="10,1860">
              <v:shape style="position:absolute;left:5656;top:10176;width:10;height:1860" coordorigin="5656,10176" coordsize="10,1860" path="m5660,10176l5660,10176e" filled="f" stroked="t" strokeweight=".1pt" strokecolor="#000000">
                <v:path arrowok="t"/>
              </v:shape>
            </v:group>
            <v:group style="position:absolute;left:5656;top:12036;width:10;height:1860" coordorigin="5656,12036" coordsize="10,1860">
              <v:shape style="position:absolute;left:5656;top:12036;width:10;height:1860" coordorigin="5656,12036" coordsize="10,1860" path="m5660,12036l5660,12036e" filled="f" stroked="t" strokeweight=".1pt" strokecolor="#000000">
                <v:path arrowok="t"/>
              </v:shape>
            </v:group>
            <v:group style="position:absolute;left:5656;top:13896;width:10;height:470" coordorigin="5656,13896" coordsize="10,470">
              <v:shape style="position:absolute;left:5656;top:13896;width:10;height:470" coordorigin="5656,13896" coordsize="10,470" path="m5660,13896l5660,13896e" filled="f" stroked="t" strokeweight=".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6.25pt;margin-top:72.25pt;width:.6pt;height:646.1pt;mso-position-horizontal-relative:page;mso-position-vertical-relative:page;z-index:-1844" coordorigin="7725,1445" coordsize="12,12922">
            <v:group style="position:absolute;left:7726;top:1446;width:10;height:360" coordorigin="7726,1446" coordsize="10,360">
              <v:shape style="position:absolute;left:7726;top:1446;width:10;height:360" coordorigin="7726,1446" coordsize="10,360" path="m7730,1446l7726,1452,7726,1800,7730,1806,7736,1800,7736,1452,7730,1446e" filled="t" fillcolor="#000000" stroked="f">
                <v:path arrowok="t"/>
                <v:fill/>
              </v:shape>
            </v:group>
            <v:group style="position:absolute;left:7726;top:1806;width:10;height:930" coordorigin="7726,1806" coordsize="10,930">
              <v:shape style="position:absolute;left:7726;top:1806;width:10;height:930" coordorigin="7726,1806" coordsize="10,930" path="m7730,1806l7730,1806e" filled="f" stroked="t" strokeweight=".1pt" strokecolor="#000000">
                <v:path arrowok="t"/>
              </v:shape>
            </v:group>
            <v:group style="position:absolute;left:7726;top:2736;width:10;height:1620" coordorigin="7726,2736" coordsize="10,1620">
              <v:shape style="position:absolute;left:7726;top:2736;width:10;height:1620" coordorigin="7726,2736" coordsize="10,1620" path="m7730,2736l7730,2736e" filled="f" stroked="t" strokeweight=".1pt" strokecolor="#000000">
                <v:path arrowok="t"/>
              </v:shape>
            </v:group>
            <v:group style="position:absolute;left:7726;top:4356;width:10;height:480" coordorigin="7726,4356" coordsize="10,480">
              <v:shape style="position:absolute;left:7726;top:4356;width:10;height:480" coordorigin="7726,4356" coordsize="10,480" path="m7730,4356l7730,4356e" filled="f" stroked="t" strokeweight=".1pt" strokecolor="#000000">
                <v:path arrowok="t"/>
              </v:shape>
            </v:group>
            <v:group style="position:absolute;left:7726;top:4836;width:10;height:1620" coordorigin="7726,4836" coordsize="10,1620">
              <v:shape style="position:absolute;left:7726;top:4836;width:10;height:1620" coordorigin="7726,4836" coordsize="10,1620" path="m7730,4836l7730,4836e" filled="f" stroked="t" strokeweight=".1pt" strokecolor="#000000">
                <v:path arrowok="t"/>
              </v:shape>
            </v:group>
            <v:group style="position:absolute;left:7726;top:6456;width:10;height:1860" coordorigin="7726,6456" coordsize="10,1860">
              <v:shape style="position:absolute;left:7726;top:6456;width:10;height:1860" coordorigin="7726,6456" coordsize="10,1860" path="m7730,6456l7730,6456e" filled="f" stroked="t" strokeweight=".1pt" strokecolor="#000000">
                <v:path arrowok="t"/>
              </v:shape>
            </v:group>
            <v:group style="position:absolute;left:7726;top:8316;width:10;height:1860" coordorigin="7726,8316" coordsize="10,1860">
              <v:shape style="position:absolute;left:7726;top:8316;width:10;height:1860" coordorigin="7726,8316" coordsize="10,1860" path="m7730,8316l7730,8316e" filled="f" stroked="t" strokeweight=".1pt" strokecolor="#000000">
                <v:path arrowok="t"/>
              </v:shape>
            </v:group>
            <v:group style="position:absolute;left:7726;top:10176;width:10;height:1860" coordorigin="7726,10176" coordsize="10,1860">
              <v:shape style="position:absolute;left:7726;top:10176;width:10;height:1860" coordorigin="7726,10176" coordsize="10,1860" path="m7730,10176l7730,10176e" filled="f" stroked="t" strokeweight=".1pt" strokecolor="#000000">
                <v:path arrowok="t"/>
              </v:shape>
            </v:group>
            <v:group style="position:absolute;left:7726;top:12036;width:10;height:1860" coordorigin="7726,12036" coordsize="10,1860">
              <v:shape style="position:absolute;left:7726;top:12036;width:10;height:1860" coordorigin="7726,12036" coordsize="10,1860" path="m7730,12036l7730,12036e" filled="f" stroked="t" strokeweight=".1pt" strokecolor="#000000">
                <v:path arrowok="t"/>
              </v:shape>
            </v:group>
            <v:group style="position:absolute;left:7726;top:13896;width:10;height:470" coordorigin="7726,13896" coordsize="10,470">
              <v:shape style="position:absolute;left:7726;top:13896;width:10;height:470" coordorigin="7726,13896" coordsize="10,470" path="m7730,13896l7730,13896e" filled="f" stroked="t" strokeweight=".1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86.549988pt;margin-top:71.949997pt;width:.6pt;height:646.7pt;mso-position-horizontal-relative:page;mso-position-vertical-relative:page;z-index:-1843" coordorigin="9731,1439" coordsize="12,12934">
            <v:group style="position:absolute;left:9732;top:1440;width:10;height:372" coordorigin="9732,1440" coordsize="10,372">
              <v:shape style="position:absolute;left:9732;top:1440;width:10;height:372" coordorigin="9732,1440" coordsize="10,372" path="m9742,1440l9736,1446,9732,1452,9732,1800,9736,1806,9742,1812,9742,1440e" filled="t" fillcolor="#000000" stroked="f">
                <v:path arrowok="t"/>
                <v:fill/>
              </v:shape>
            </v:group>
            <v:group style="position:absolute;left:9732;top:1800;width:10;height:942" coordorigin="9732,1800" coordsize="10,942">
              <v:shape style="position:absolute;left:9732;top:1800;width:10;height:942" coordorigin="9732,1800" coordsize="10,942" path="m9742,1800l9742,1800e" filled="f" stroked="t" strokeweight=".1pt" strokecolor="#000000">
                <v:path arrowok="t"/>
              </v:shape>
            </v:group>
            <v:group style="position:absolute;left:9732;top:2730;width:10;height:1632" coordorigin="9732,2730" coordsize="10,1632">
              <v:shape style="position:absolute;left:9732;top:2730;width:10;height:1632" coordorigin="9732,2730" coordsize="10,1632" path="m9742,2730l9742,2730e" filled="f" stroked="t" strokeweight=".1pt" strokecolor="#000000">
                <v:path arrowok="t"/>
              </v:shape>
            </v:group>
            <v:group style="position:absolute;left:9732;top:4350;width:10;height:492" coordorigin="9732,4350" coordsize="10,492">
              <v:shape style="position:absolute;left:9732;top:4350;width:10;height:492" coordorigin="9732,4350" coordsize="10,492" path="m9742,4350l9742,4350e" filled="f" stroked="t" strokeweight=".1pt" strokecolor="#000000">
                <v:path arrowok="t"/>
              </v:shape>
            </v:group>
            <v:group style="position:absolute;left:9732;top:4830;width:10;height:1632" coordorigin="9732,4830" coordsize="10,1632">
              <v:shape style="position:absolute;left:9732;top:4830;width:10;height:1632" coordorigin="9732,4830" coordsize="10,1632" path="m9742,4830l9742,4830e" filled="f" stroked="t" strokeweight=".1pt" strokecolor="#000000">
                <v:path arrowok="t"/>
              </v:shape>
            </v:group>
            <v:group style="position:absolute;left:9732;top:6450;width:10;height:1872" coordorigin="9732,6450" coordsize="10,1872">
              <v:shape style="position:absolute;left:9732;top:6450;width:10;height:1872" coordorigin="9732,6450" coordsize="10,1872" path="m9742,6450l9742,6450e" filled="f" stroked="t" strokeweight=".1pt" strokecolor="#000000">
                <v:path arrowok="t"/>
              </v:shape>
            </v:group>
            <v:group style="position:absolute;left:9732;top:8310;width:10;height:1872" coordorigin="9732,8310" coordsize="10,1872">
              <v:shape style="position:absolute;left:9732;top:8310;width:10;height:1872" coordorigin="9732,8310" coordsize="10,1872" path="m9742,8310l9742,8310e" filled="f" stroked="t" strokeweight=".1pt" strokecolor="#000000">
                <v:path arrowok="t"/>
              </v:shape>
            </v:group>
            <v:group style="position:absolute;left:9732;top:10170;width:10;height:1872" coordorigin="9732,10170" coordsize="10,1872">
              <v:shape style="position:absolute;left:9732;top:10170;width:10;height:1872" coordorigin="9732,10170" coordsize="10,1872" path="m9742,10170l9742,10170e" filled="f" stroked="t" strokeweight=".1pt" strokecolor="#000000">
                <v:path arrowok="t"/>
              </v:shape>
            </v:group>
            <v:group style="position:absolute;left:9732;top:12030;width:10;height:1872" coordorigin="9732,12030" coordsize="10,1872">
              <v:shape style="position:absolute;left:9732;top:12030;width:10;height:1872" coordorigin="9732,12030" coordsize="10,1872" path="m9742,12030l9742,12030e" filled="f" stroked="t" strokeweight=".1pt" strokecolor="#000000">
                <v:path arrowok="t"/>
              </v:shape>
            </v:group>
            <v:group style="position:absolute;left:9732;top:13890;width:10;height:482" coordorigin="9732,13890" coordsize="10,482">
              <v:shape style="position:absolute;left:9732;top:13890;width:10;height:482" coordorigin="9732,13890" coordsize="10,482" path="m9742,13890l9742,13890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1.000004" w:type="dxa"/>
      </w:tblPr>
      <w:tblGrid/>
      <w:tr>
        <w:trPr>
          <w:trHeight w:val="36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nil" w:sz="6" w:space="0" w:color="auto"/>
              <w:right w:val="nil" w:sz="6" w:space="0" w:color="auto"/>
            </w:tcBorders>
            <w:shd w:val="clear" w:color="auto" w:fill="CCCCCC"/>
          </w:tcPr>
          <w:p>
            <w:pPr>
              <w:spacing w:before="63" w:after="0" w:line="240" w:lineRule="auto"/>
              <w:ind w:left="114" w:right="-20"/>
              <w:jc w:val="left"/>
              <w:tabs>
                <w:tab w:pos="3220" w:val="left"/>
                <w:tab w:pos="4800" w:val="left"/>
                <w:tab w:pos="704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bl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ng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5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di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um/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Forma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5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-46"/>
                <w:w w:val="10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-6"/>
                <w:w w:val="108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11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5"/>
              </w:rPr>
              <w:t>il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4"/>
              </w:rPr>
              <w:t>bi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25"/>
              </w:rPr>
              <w:t>li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2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1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93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67" w:after="0" w:line="157" w:lineRule="auto"/>
              <w:ind w:left="2723" w:right="4270" w:firstLine="-2610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2"/>
              </w:rPr>
              <w:t>ta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ct</w:t>
            </w:r>
          </w:p>
          <w:p>
            <w:pPr>
              <w:spacing w:before="36" w:after="0" w:line="220" w:lineRule="exact"/>
              <w:ind w:left="2723" w:right="4581" w:firstLine="-2628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)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</w:p>
        </w:tc>
      </w:tr>
      <w:tr>
        <w:trPr>
          <w:trHeight w:val="162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67" w:after="0" w:line="157" w:lineRule="auto"/>
              <w:ind w:left="113" w:right="128" w:firstLine="-18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ty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3"/>
                <w:w w:val="100"/>
                <w:position w:val="-12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          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5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 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26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 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i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        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9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;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46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33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7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COR.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St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                                  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46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with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     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3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e</w:t>
            </w:r>
          </w:p>
          <w:p>
            <w:pPr>
              <w:spacing w:before="0" w:after="0" w:line="166" w:lineRule="exact"/>
              <w:ind w:left="2723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4" w:after="0" w:line="234" w:lineRule="auto"/>
              <w:ind w:left="2723" w:right="4568" w:firstLine="-2628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</w:rPr>
              <w:t>4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</w:rPr>
              <w:t>                 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5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</w:p>
        </w:tc>
      </w:tr>
      <w:tr>
        <w:trPr>
          <w:trHeight w:val="48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3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81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</w:t>
            </w:r>
          </w:p>
        </w:tc>
      </w:tr>
      <w:tr>
        <w:trPr>
          <w:trHeight w:val="162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3" w:after="0" w:line="303" w:lineRule="exact"/>
              <w:ind w:left="95" w:right="-20"/>
              <w:jc w:val="left"/>
              <w:tabs>
                <w:tab w:pos="2720" w:val="left"/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position w:val="-7"/>
              </w:rPr>
              <w:t>VIS</w:t>
            </w:r>
            <w:r>
              <w:rPr>
                <w:rFonts w:ascii="Arial" w:hAnsi="Arial" w:cs="Arial" w:eastAsia="Arial"/>
                <w:sz w:val="20"/>
                <w:szCs w:val="20"/>
                <w:spacing w:val="-14"/>
                <w:position w:val="-7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position w:val="-7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23"/>
                <w:position w:val="-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lic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n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d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230" w:lineRule="exact"/>
              <w:ind w:left="113" w:right="-20"/>
              <w:jc w:val="left"/>
              <w:tabs>
                <w:tab w:pos="2720" w:val="left"/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5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5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5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5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5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5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5"/>
              </w:rPr>
              <w:t>/P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5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5"/>
              </w:rPr>
              <w:t>ty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5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5"/>
              </w:rPr>
              <w:t>s)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7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7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7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7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>sc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7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7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7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7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7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>;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7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7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7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7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7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7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7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7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7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7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100"/>
                <w:position w:val="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>COR.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157" w:lineRule="exact"/>
              <w:ind w:left="2723" w:right="-20"/>
              <w:jc w:val="left"/>
              <w:tabs>
                <w:tab w:pos="460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with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s,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2" w:after="0" w:line="236" w:lineRule="auto"/>
              <w:ind w:left="2723" w:right="4283" w:firstLine="-2628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)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</w:p>
        </w:tc>
      </w:tr>
      <w:tr>
        <w:trPr>
          <w:trHeight w:val="186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3" w:after="0" w:line="303" w:lineRule="exact"/>
              <w:ind w:left="113" w:right="-20"/>
              <w:jc w:val="left"/>
              <w:tabs>
                <w:tab w:pos="2720" w:val="left"/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7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-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7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d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32" w:after="0" w:line="157" w:lineRule="auto"/>
              <w:ind w:left="2723" w:right="128" w:firstLine="-2610"/>
              <w:jc w:val="left"/>
              <w:tabs>
                <w:tab w:pos="2720" w:val="left"/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/P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ty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s)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;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COR.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with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245" w:lineRule="exact"/>
              <w:ind w:left="113" w:right="-20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0"/>
              </w:rPr>
              <w:t>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0"/>
              </w:rPr>
              <w:t>)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240" w:lineRule="auto"/>
              <w:ind w:left="2723" w:right="4568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</w:p>
        </w:tc>
      </w:tr>
      <w:tr>
        <w:trPr>
          <w:trHeight w:val="186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67" w:after="0" w:line="157" w:lineRule="auto"/>
              <w:ind w:left="113" w:right="128"/>
              <w:jc w:val="left"/>
              <w:tabs>
                <w:tab w:pos="2720" w:val="left"/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VIS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4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se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vs.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-12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-12"/>
              </w:rPr>
              <w:t>d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-12"/>
              </w:rPr>
              <w:t>W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  <w:t>S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-12"/>
              </w:rPr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-12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-12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-12"/>
              </w:rPr>
              <w:t>sc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2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2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-12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-12"/>
              </w:rPr>
              <w:t>;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7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COR.</w:t>
            </w:r>
          </w:p>
          <w:p>
            <w:pPr>
              <w:spacing w:before="0" w:after="0" w:line="243" w:lineRule="exact"/>
              <w:ind w:left="2723" w:right="3416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5"/>
              </w:rPr>
              <w:t>with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5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5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5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5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5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5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5"/>
              </w:rPr>
              <w:t>s,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5"/>
              </w:rPr>
              <w:t>       </w:t>
            </w:r>
            <w:r>
              <w:rPr>
                <w:rFonts w:ascii="Arial" w:hAnsi="Arial" w:cs="Arial" w:eastAsia="Arial"/>
                <w:sz w:val="20"/>
                <w:szCs w:val="20"/>
                <w:spacing w:val="13"/>
                <w:w w:val="100"/>
                <w:position w:val="-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7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7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272" w:lineRule="exact"/>
              <w:ind w:left="113" w:right="-20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1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1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1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1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1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-1"/>
                <w:w w:val="100"/>
                <w:position w:val="1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1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1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1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1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1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1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1"/>
                <w:w w:val="100"/>
                <w:position w:val="10"/>
              </w:rPr>
              <w:t>7</w:t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10"/>
              </w:rPr>
              <w:t>)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FF0000"/>
                <w:spacing w:val="0"/>
                <w:w w:val="100"/>
                <w:position w:val="10"/>
              </w:rPr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-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-1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-1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-1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-1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-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-1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-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-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240" w:lineRule="auto"/>
              <w:ind w:left="2723" w:right="4568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</w:p>
        </w:tc>
      </w:tr>
      <w:tr>
        <w:trPr>
          <w:trHeight w:val="186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67" w:after="0" w:line="157" w:lineRule="auto"/>
              <w:ind w:left="113" w:right="128"/>
              <w:jc w:val="left"/>
              <w:tabs>
                <w:tab w:pos="2720" w:val="left"/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"/>
                <w:w w:val="100"/>
                <w:position w:val="-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VIS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4"/>
                <w:w w:val="100"/>
                <w:position w:val="-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"/>
                <w:w w:val="100"/>
                <w:position w:val="-12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se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vs.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-12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-12"/>
              </w:rPr>
              <w:t>d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  <w:t>VPR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-12"/>
              </w:rPr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2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-12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-12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-12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-12"/>
              </w:rPr>
              <w:t>sc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2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2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-12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-12"/>
              </w:rPr>
              <w:t>;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7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  <w:t>COR.</w:t>
            </w:r>
          </w:p>
          <w:p>
            <w:pPr>
              <w:spacing w:before="0" w:after="0" w:line="243" w:lineRule="exact"/>
              <w:ind w:left="2723" w:right="3416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5"/>
              </w:rPr>
              <w:t>with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5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5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5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5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5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5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5"/>
              </w:rPr>
              <w:t>s,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5"/>
              </w:rPr>
              <w:t>       </w:t>
            </w:r>
            <w:r>
              <w:rPr>
                <w:rFonts w:ascii="Arial" w:hAnsi="Arial" w:cs="Arial" w:eastAsia="Arial"/>
                <w:sz w:val="20"/>
                <w:szCs w:val="20"/>
                <w:spacing w:val="13"/>
                <w:w w:val="100"/>
                <w:position w:val="-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7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7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7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272" w:lineRule="exact"/>
              <w:ind w:left="113" w:right="-20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"/>
                <w:w w:val="100"/>
                <w:position w:val="1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1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1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1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1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-1"/>
                <w:w w:val="100"/>
                <w:position w:val="1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1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1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1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1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1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1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1"/>
                <w:w w:val="100"/>
                <w:position w:val="10"/>
              </w:rPr>
              <w:t>8</w:t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10"/>
              </w:rPr>
              <w:t>)</w:t>
              <w:tab/>
            </w:r>
            <w:r>
              <w:rPr>
                <w:rFonts w:ascii="Arial" w:hAnsi="Arial" w:cs="Arial" w:eastAsia="Arial"/>
                <w:sz w:val="20"/>
                <w:szCs w:val="20"/>
                <w:color w:val="6666FF"/>
                <w:spacing w:val="0"/>
                <w:w w:val="100"/>
                <w:position w:val="10"/>
              </w:rPr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-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-1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-1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-1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-1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-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-1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1"/>
                <w:w w:val="100"/>
                <w:position w:val="-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-1"/>
                <w:w w:val="100"/>
                <w:position w:val="-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-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240" w:lineRule="auto"/>
              <w:ind w:left="2723" w:right="4568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</w:p>
        </w:tc>
      </w:tr>
      <w:tr>
        <w:trPr>
          <w:trHeight w:val="186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3" w:after="0" w:line="303" w:lineRule="exact"/>
              <w:ind w:left="113" w:right="-20"/>
              <w:jc w:val="left"/>
              <w:tabs>
                <w:tab w:pos="2720" w:val="left"/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f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7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ce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7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d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32" w:after="0" w:line="157" w:lineRule="auto"/>
              <w:ind w:left="2723" w:right="128" w:firstLine="-2610"/>
              <w:jc w:val="left"/>
              <w:tabs>
                <w:tab w:pos="2720" w:val="left"/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)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/P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ty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s)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;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2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COR.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with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17" w:after="0" w:line="236" w:lineRule="auto"/>
              <w:ind w:left="2723" w:right="4283" w:firstLine="-2610"/>
              <w:jc w:val="left"/>
              <w:tabs>
                <w:tab w:pos="272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(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le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#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3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</w:rPr>
              <w:t>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)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liv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0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y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0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  <w:t>d</w:t>
            </w:r>
          </w:p>
        </w:tc>
      </w:tr>
      <w:tr>
        <w:trPr>
          <w:trHeight w:val="470" w:hRule="exact"/>
        </w:trPr>
        <w:tc>
          <w:tcPr>
            <w:tcW w:w="8584" w:type="dxa"/>
            <w:tcBorders>
              <w:top w:val="single" w:sz=".8" w:space="0" w:color="000000"/>
              <w:bottom w:val="single" w:sz=".8" w:space="0" w:color="000000"/>
              <w:left w:val="single" w:sz=".8" w:space="0" w:color="000000"/>
              <w:right w:val="nil" w:sz="6" w:space="0" w:color="auto"/>
            </w:tcBorders>
          </w:tcPr>
          <w:p>
            <w:pPr>
              <w:spacing w:before="3" w:after="0" w:line="303" w:lineRule="exact"/>
              <w:ind w:left="113" w:right="-20"/>
              <w:jc w:val="left"/>
              <w:tabs>
                <w:tab w:pos="2720" w:val="left"/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7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VIS</w:t>
            </w:r>
            <w:r>
              <w:rPr>
                <w:rFonts w:ascii="Arial" w:hAnsi="Arial" w:cs="Arial" w:eastAsia="Arial"/>
                <w:sz w:val="20"/>
                <w:szCs w:val="20"/>
                <w:spacing w:val="-14"/>
                <w:w w:val="100"/>
                <w:position w:val="-7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-7"/>
              </w:rPr>
              <w:t>-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se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-7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-7"/>
              </w:rPr>
              <w:t>vs.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d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ti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sit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5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5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5"/>
              </w:rPr>
              <w:t>y;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0" w:after="0" w:line="157" w:lineRule="exact"/>
              <w:ind w:left="2723" w:right="-20"/>
              <w:jc w:val="left"/>
              <w:tabs>
                <w:tab w:pos="4600" w:val="left"/>
                <w:tab w:pos="668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r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j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sc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l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;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,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100"/>
                <w:position w:val="1"/>
              </w:rPr>
              <w:t>M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,</w:t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S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URL</w:t>
            </w:r>
            <w:r>
              <w:rPr>
                <w:rFonts w:ascii="Arial" w:hAnsi="Arial" w:cs="Arial" w:eastAsia="Arial"/>
                <w:sz w:val="20"/>
                <w:szCs w:val="20"/>
                <w:spacing w:val="-7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to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100"/>
                <w:position w:val="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1"/>
              </w:rPr>
              <w:t>COR.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</w:tbl>
    <w:p>
      <w:pPr>
        <w:jc w:val="left"/>
        <w:spacing w:after="0"/>
        <w:sectPr>
          <w:pgMar w:header="740" w:footer="708" w:top="920" w:bottom="900" w:left="1040" w:right="1720"/>
          <w:pgSz w:w="12240" w:h="15840"/>
        </w:sectPr>
      </w:pPr>
      <w:rPr/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4" w:after="0" w:line="226" w:lineRule="exact"/>
        <w:ind w:left="206" w:right="-20"/>
        <w:jc w:val="left"/>
        <w:tabs>
          <w:tab w:pos="3320" w:val="left"/>
          <w:tab w:pos="4880" w:val="left"/>
          <w:tab w:pos="714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li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-1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bl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e</w:t>
        <w:tab/>
      </w:r>
      <w:r>
        <w:rPr>
          <w:rFonts w:ascii="Arial" w:hAnsi="Arial" w:cs="Arial" w:eastAsia="Arial"/>
          <w:sz w:val="20"/>
          <w:szCs w:val="20"/>
          <w:spacing w:val="10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mi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ng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20"/>
          <w:szCs w:val="20"/>
          <w:spacing w:val="-1"/>
          <w:w w:val="105"/>
          <w:position w:val="-1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105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5"/>
          <w:position w:val="-1"/>
        </w:rPr>
        <w:t>di</w:t>
      </w:r>
      <w:r>
        <w:rPr>
          <w:rFonts w:ascii="Arial" w:hAnsi="Arial" w:cs="Arial" w:eastAsia="Arial"/>
          <w:sz w:val="20"/>
          <w:szCs w:val="20"/>
          <w:spacing w:val="0"/>
          <w:w w:val="105"/>
          <w:position w:val="-1"/>
        </w:rPr>
        <w:t>um/</w:t>
      </w:r>
      <w:r>
        <w:rPr>
          <w:rFonts w:ascii="Arial" w:hAnsi="Arial" w:cs="Arial" w:eastAsia="Arial"/>
          <w:sz w:val="20"/>
          <w:szCs w:val="20"/>
          <w:spacing w:val="0"/>
          <w:w w:val="105"/>
          <w:position w:val="-1"/>
        </w:rPr>
        <w:t>Forma</w:t>
      </w:r>
      <w:r>
        <w:rPr>
          <w:rFonts w:ascii="Arial" w:hAnsi="Arial" w:cs="Arial" w:eastAsia="Arial"/>
          <w:sz w:val="20"/>
          <w:szCs w:val="20"/>
          <w:spacing w:val="0"/>
          <w:w w:val="105"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-46"/>
          <w:w w:val="105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20"/>
          <w:szCs w:val="20"/>
          <w:spacing w:val="-6"/>
          <w:w w:val="108"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11"/>
          <w:position w:val="-1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25"/>
          <w:position w:val="-1"/>
        </w:rPr>
        <w:t>il</w:t>
      </w:r>
      <w:r>
        <w:rPr>
          <w:rFonts w:ascii="Arial" w:hAnsi="Arial" w:cs="Arial" w:eastAsia="Arial"/>
          <w:sz w:val="20"/>
          <w:szCs w:val="20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14"/>
          <w:position w:val="-1"/>
        </w:rPr>
        <w:t>bi</w:t>
      </w:r>
      <w:r>
        <w:rPr>
          <w:rFonts w:ascii="Arial" w:hAnsi="Arial" w:cs="Arial" w:eastAsia="Arial"/>
          <w:sz w:val="20"/>
          <w:szCs w:val="20"/>
          <w:spacing w:val="0"/>
          <w:w w:val="125"/>
          <w:position w:val="-1"/>
        </w:rPr>
        <w:t>li</w:t>
      </w:r>
      <w:r>
        <w:rPr>
          <w:rFonts w:ascii="Arial" w:hAnsi="Arial" w:cs="Arial" w:eastAsia="Arial"/>
          <w:sz w:val="20"/>
          <w:szCs w:val="20"/>
          <w:spacing w:val="-1"/>
          <w:w w:val="120"/>
          <w:position w:val="-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11"/>
          <w:position w:val="-1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pgMar w:header="740" w:footer="708" w:top="920" w:bottom="900" w:left="1060" w:right="1720"/>
          <w:pgSz w:w="12240" w:h="15840"/>
        </w:sectPr>
      </w:pPr>
      <w:rPr/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/>
        <w:pict>
          <v:group style="position:absolute;margin-left:57.549999pt;margin-top:71.949997pt;width:429.6pt;height:76.7pt;mso-position-horizontal-relative:page;mso-position-vertical-relative:page;z-index:-1842" coordorigin="1151,1439" coordsize="8592,1534">
            <v:group style="position:absolute;left:1156;top:1440;width:2610;height:360" coordorigin="1156,1440" coordsize="2610,360">
              <v:shape style="position:absolute;left:1156;top:1440;width:2610;height:360" coordorigin="1156,1440" coordsize="2610,360" path="m1156,1800l3766,1800,3766,1440,1156,1440,1156,1800e" filled="t" fillcolor="#CCCCCC" stroked="f">
                <v:path arrowok="t"/>
                <v:fill/>
              </v:shape>
            </v:group>
            <v:group style="position:absolute;left:3766;top:1440;width:1894;height:360" coordorigin="3766,1440" coordsize="1894,360">
              <v:shape style="position:absolute;left:3766;top:1440;width:1894;height:360" coordorigin="3766,1440" coordsize="1894,360" path="m3766,1800l5660,1800,5660,1440,3766,1440,3766,1800e" filled="t" fillcolor="#CCCCCC" stroked="f">
                <v:path arrowok="t"/>
                <v:fill/>
              </v:shape>
            </v:group>
            <v:group style="position:absolute;left:5660;top:1440;width:2070;height:360" coordorigin="5660,1440" coordsize="2070,360">
              <v:shape style="position:absolute;left:5660;top:1440;width:2070;height:360" coordorigin="5660,1440" coordsize="2070,360" path="m5660,1800l7730,1800,7730,1440,5660,1440,5660,1800e" filled="t" fillcolor="#CCCCCC" stroked="f">
                <v:path arrowok="t"/>
                <v:fill/>
              </v:shape>
            </v:group>
            <v:group style="position:absolute;left:7730;top:1440;width:2006;height:360" coordorigin="7730,1440" coordsize="2006,360">
              <v:shape style="position:absolute;left:7730;top:1440;width:2006;height:360" coordorigin="7730,1440" coordsize="2006,360" path="m7730,1800l9736,1800,9736,1440,7730,1440,7730,1800e" filled="t" fillcolor="#CCCCCC" stroked="f">
                <v:path arrowok="t"/>
                <v:fill/>
              </v:shape>
            </v:group>
            <v:group style="position:absolute;left:1152;top:1440;width:8590;height:2" coordorigin="1152,1440" coordsize="8590,2">
              <v:shape style="position:absolute;left:1152;top:1440;width:8590;height:2" coordorigin="1152,1440" coordsize="8590,0" path="m1152,1440l9742,1440e" filled="f" stroked="t" strokeweight=".1pt" strokecolor="#000000">
                <v:path arrowok="t"/>
              </v:shape>
            </v:group>
            <v:group style="position:absolute;left:1162;top:1800;width:8570;height:2" coordorigin="1162,1800" coordsize="8570,2">
              <v:shape style="position:absolute;left:1162;top:1800;width:8570;height:2" coordorigin="1162,1800" coordsize="8570,0" path="m1162,1800l9732,1800e" filled="f" stroked="t" strokeweight=".1pt" strokecolor="#000000">
                <v:path arrowok="t"/>
              </v:shape>
            </v:group>
            <v:group style="position:absolute;left:1152;top:1440;width:10;height:372" coordorigin="1152,1440" coordsize="10,372">
              <v:shape style="position:absolute;left:1152;top:1440;width:10;height:372" coordorigin="1152,1440" coordsize="10,372" path="m1152,1440l1152,1812,1156,1806,1162,1800,1162,1452,1156,1446,1152,1440e" filled="t" fillcolor="#000000" stroked="f">
                <v:path arrowok="t"/>
                <v:fill/>
              </v:shape>
            </v:group>
            <v:group style="position:absolute;left:1162;top:2960;width:8570;height:2" coordorigin="1162,2960" coordsize="8570,2">
              <v:shape style="position:absolute;left:1162;top:2960;width:8570;height:2" coordorigin="1162,2960" coordsize="8570,0" path="m1162,2960l9732,2960e" filled="f" stroked="t" strokeweight=".1pt" strokecolor="#000000">
                <v:path arrowok="t"/>
              </v:shape>
            </v:group>
            <v:group style="position:absolute;left:1152;top:1800;width:2;height:1172" coordorigin="1152,1800" coordsize="2,1172">
              <v:shape style="position:absolute;left:1152;top:1800;width:2;height:1172" coordorigin="1152,1800" coordsize="0,1172" path="m1152,1800l1152,2972e" filled="f" stroked="t" strokeweight=".1pt" strokecolor="#000000">
                <v:path arrowok="t"/>
              </v:shape>
            </v:group>
            <v:group style="position:absolute;left:3762;top:1446;width:10;height:360" coordorigin="3762,1446" coordsize="10,360">
              <v:shape style="position:absolute;left:3762;top:1446;width:10;height:360" coordorigin="3762,1446" coordsize="10,360" path="m3766,1446l3762,1452,3762,1800,3766,1806,3772,1800,3772,1452,3766,1446e" filled="t" fillcolor="#000000" stroked="f">
                <v:path arrowok="t"/>
                <v:fill/>
              </v:shape>
            </v:group>
            <v:group style="position:absolute;left:3762;top:1806;width:10;height:1160" coordorigin="3762,1806" coordsize="10,1160">
              <v:shape style="position:absolute;left:3762;top:1806;width:10;height:1160" coordorigin="3762,1806" coordsize="10,1160" path="m3766,1806l3766,1806e" filled="f" stroked="t" strokeweight=".1pt" strokecolor="#000000">
                <v:path arrowok="t"/>
              </v:shape>
            </v:group>
            <v:group style="position:absolute;left:5656;top:1446;width:10;height:360" coordorigin="5656,1446" coordsize="10,360">
              <v:shape style="position:absolute;left:5656;top:1446;width:10;height:360" coordorigin="5656,1446" coordsize="10,360" path="m5660,1446l5656,1452,5656,1800,5660,1806,5666,1800,5666,1452,5660,1446e" filled="t" fillcolor="#000000" stroked="f">
                <v:path arrowok="t"/>
                <v:fill/>
              </v:shape>
            </v:group>
            <v:group style="position:absolute;left:5656;top:1806;width:10;height:1160" coordorigin="5656,1806" coordsize="10,1160">
              <v:shape style="position:absolute;left:5656;top:1806;width:10;height:1160" coordorigin="5656,1806" coordsize="10,1160" path="m5660,1806l5660,1806e" filled="f" stroked="t" strokeweight=".1pt" strokecolor="#000000">
                <v:path arrowok="t"/>
              </v:shape>
            </v:group>
            <v:group style="position:absolute;left:7726;top:1446;width:10;height:360" coordorigin="7726,1446" coordsize="10,360">
              <v:shape style="position:absolute;left:7726;top:1446;width:10;height:360" coordorigin="7726,1446" coordsize="10,360" path="m7730,1446l7726,1452,7726,1800,7730,1806,7736,1800,7736,1452,7730,1446e" filled="t" fillcolor="#000000" stroked="f">
                <v:path arrowok="t"/>
                <v:fill/>
              </v:shape>
            </v:group>
            <v:group style="position:absolute;left:7726;top:1806;width:10;height:1160" coordorigin="7726,1806" coordsize="10,1160">
              <v:shape style="position:absolute;left:7726;top:1806;width:10;height:1160" coordorigin="7726,1806" coordsize="10,1160" path="m7730,1806l7730,1806e" filled="f" stroked="t" strokeweight=".1pt" strokecolor="#000000">
                <v:path arrowok="t"/>
              </v:shape>
            </v:group>
            <v:group style="position:absolute;left:9732;top:1440;width:10;height:372" coordorigin="9732,1440" coordsize="10,372">
              <v:shape style="position:absolute;left:9732;top:1440;width:10;height:372" coordorigin="9732,1440" coordsize="10,372" path="m9742,1440l9736,1446,9732,1452,9732,1800,9736,1806,9742,1812,9742,1440e" filled="t" fillcolor="#000000" stroked="f">
                <v:path arrowok="t"/>
                <v:fill/>
              </v:shape>
            </v:group>
            <v:group style="position:absolute;left:9732;top:1800;width:10;height:1172" coordorigin="9732,1800" coordsize="10,1172">
              <v:shape style="position:absolute;left:9732;top:1800;width:10;height:1172" coordorigin="9732,1800" coordsize="10,1172" path="m9742,1800l9742,1800e" filled="f" stroked="t" strokeweight=".1pt" strokecolor="#000000">
                <v:path arrowok="t"/>
              </v:shape>
            </v:group>
            <w10:wrap type="none"/>
          </v:group>
        </w:pict>
      </w:r>
      <w:r>
        <w:rPr>
          <w:sz w:val="19"/>
          <w:szCs w:val="19"/>
        </w:rPr>
      </w:r>
    </w:p>
    <w:p>
      <w:pPr>
        <w:spacing w:before="0" w:after="0" w:line="240" w:lineRule="auto"/>
        <w:ind w:left="20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IR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06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#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</w:p>
    <w:p>
      <w:pPr>
        <w:spacing w:before="74" w:after="0" w:line="240" w:lineRule="auto"/>
        <w:ind w:right="-54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</w:p>
    <w:p>
      <w:pPr>
        <w:spacing w:before="74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</w:p>
    <w:sectPr>
      <w:type w:val="continuous"/>
      <w:pgSz w:w="12240" w:h="15840"/>
      <w:pgMar w:top="920" w:bottom="900" w:left="1060" w:right="1720"/>
      <w:cols w:num="3" w:equalWidth="0">
        <w:col w:w="1731" w:space="1085"/>
        <w:col w:w="1523" w:space="371"/>
        <w:col w:w="47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Calibri">
    <w:altName w:val="Calibri"/>
    <w:charset w:val="0"/>
    <w:family w:val="auto"/>
    <w:pitch w:val="default"/>
  </w:font>
  <w:font w:name="Wingdings">
    <w:altName w:val="Wingdings"/>
    <w:charset w:val="0"/>
    <w:family w:val="auto"/>
    <w:pitch w:val="default"/>
  </w:font>
  <w:font w:name="MS Reference Specialty">
    <w:altName w:val="MS Reference Specialty"/>
    <w:charset w:val="0"/>
    <w:family w:val="auto"/>
    <w:pitch w:val="default"/>
  </w:font>
  <w:font w:name="Verdana">
    <w:altName w:val="Verdana"/>
    <w:charset w:val="0"/>
    <w:family w:val="auto"/>
    <w:pitch w:val="default"/>
  </w:font>
  <w:font w:name="Courier New">
    <w:altName w:val="Courier New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7.599998pt;margin-top:745.580017pt;width:168.424528pt;height:11pt;mso-position-horizontal-relative:page;mso-position-vertical-relative:page;z-index:-1879" type="#_x0000_t202" filled="f" stroked="f">
          <v:textbox inset="0,0,0,0">
            <w:txbxContent>
              <w:p>
                <w:pPr>
                  <w:spacing w:before="0" w:after="0" w:line="209" w:lineRule="exact"/>
                  <w:ind w:left="20" w:right="-47"/>
                  <w:jc w:val="left"/>
                  <w:rPr>
                    <w:rFonts w:ascii="Calibri" w:hAnsi="Calibri" w:cs="Calibri" w:eastAsia="Calibri"/>
                    <w:sz w:val="18"/>
                    <w:szCs w:val="18"/>
                  </w:rPr>
                </w:pPr>
                <w:rPr/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-1"/>
                    <w:w w:val="100"/>
                    <w:i/>
                    <w:position w:val="1"/>
                  </w:rPr>
                  <w:t>P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0"/>
                    <w:w w:val="100"/>
                    <w:i/>
                    <w:position w:val="1"/>
                  </w:rPr>
                  <w:t>WS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0"/>
                    <w:w w:val="100"/>
                    <w:i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-3"/>
                    <w:w w:val="100"/>
                    <w:i/>
                    <w:position w:val="1"/>
                  </w:rPr>
                  <w:t>f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0"/>
                    <w:w w:val="100"/>
                    <w:i/>
                    <w:position w:val="1"/>
                  </w:rPr>
                  <w:t>or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-1"/>
                    <w:w w:val="100"/>
                    <w:i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1"/>
                    <w:w w:val="100"/>
                    <w:i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-3"/>
                    <w:w w:val="100"/>
                    <w:i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-2"/>
                    <w:w w:val="100"/>
                    <w:i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0"/>
                    <w:w w:val="100"/>
                    <w:i/>
                    <w:position w:val="1"/>
                  </w:rPr>
                  <w:t>er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-1"/>
                    <w:w w:val="100"/>
                    <w:i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-1"/>
                    <w:w w:val="100"/>
                    <w:i/>
                    <w:position w:val="1"/>
                  </w:rPr>
                  <w:t>g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0"/>
                    <w:w w:val="100"/>
                    <w:i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-1"/>
                    <w:w w:val="100"/>
                    <w:i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-1"/>
                    <w:w w:val="100"/>
                    <w:i/>
                    <w:position w:val="1"/>
                  </w:rPr>
                  <w:t>c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0"/>
                    <w:w w:val="100"/>
                    <w:i/>
                    <w:position w:val="1"/>
                  </w:rPr>
                  <w:t>y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-1"/>
                    <w:w w:val="100"/>
                    <w:i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0"/>
                    <w:w w:val="100"/>
                    <w:i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-1"/>
                    <w:w w:val="100"/>
                    <w:i/>
                    <w:position w:val="1"/>
                  </w:rPr>
                  <w:t>g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0"/>
                    <w:w w:val="100"/>
                    <w:i/>
                    <w:position w:val="1"/>
                  </w:rPr>
                  <w:t>ree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-1"/>
                    <w:w w:val="100"/>
                    <w:i/>
                    <w:position w:val="1"/>
                  </w:rPr>
                  <w:t>m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0"/>
                    <w:w w:val="100"/>
                    <w:i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-3"/>
                    <w:w w:val="100"/>
                    <w:i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0"/>
                    <w:w w:val="100"/>
                    <w:i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-1"/>
                    <w:w w:val="100"/>
                    <w:i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-8"/>
                    <w:w w:val="100"/>
                    <w:i/>
                    <w:position w:val="1"/>
                  </w:rPr>
                  <w:t>V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0"/>
                    <w:w w:val="100"/>
                    <w:i/>
                    <w:position w:val="1"/>
                  </w:rPr>
                  <w:t>A1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1"/>
                    <w:w w:val="100"/>
                    <w:i/>
                    <w:position w:val="1"/>
                  </w:rPr>
                  <w:t>1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1"/>
                    <w:w w:val="100"/>
                    <w:i/>
                    <w:position w:val="1"/>
                  </w:rPr>
                  <w:t>8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1"/>
                    <w:w w:val="100"/>
                    <w:i/>
                    <w:position w:val="1"/>
                  </w:rPr>
                  <w:t>-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1"/>
                    <w:w w:val="100"/>
                    <w:i/>
                    <w:position w:val="1"/>
                  </w:rPr>
                  <w:t>1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1"/>
                    <w:w w:val="100"/>
                    <w:i/>
                    <w:position w:val="1"/>
                  </w:rPr>
                  <w:t>5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1"/>
                    <w:w w:val="100"/>
                    <w:i/>
                    <w:position w:val="1"/>
                  </w:rPr>
                  <w:t>-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1"/>
                    <w:w w:val="100"/>
                    <w:i/>
                    <w:position w:val="1"/>
                  </w:rPr>
                  <w:t>1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0"/>
                    <w:w w:val="100"/>
                    <w:i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1.097992pt;margin-top:745.580017pt;width:4.755371pt;height:11pt;mso-position-horizontal-relative:page;mso-position-vertical-relative:page;z-index:-1878" type="#_x0000_t202" filled="f" stroked="f">
          <v:textbox inset="0,0,0,0">
            <w:txbxContent>
              <w:p>
                <w:pPr>
                  <w:spacing w:before="0" w:after="0" w:line="209" w:lineRule="exact"/>
                  <w:ind w:left="20" w:right="-47"/>
                  <w:jc w:val="left"/>
                  <w:rPr>
                    <w:rFonts w:ascii="Calibri" w:hAnsi="Calibri" w:cs="Calibri" w:eastAsia="Calibri"/>
                    <w:sz w:val="18"/>
                    <w:szCs w:val="18"/>
                  </w:rPr>
                </w:pPr>
                <w:rPr/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0"/>
                    <w:w w:val="100"/>
                    <w:i/>
                    <w:position w:val="1"/>
                  </w:rPr>
                  <w:t>-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862pt;margin-top:745.580017pt;width:4.755371pt;height:11pt;mso-position-horizontal-relative:page;mso-position-vertical-relative:page;z-index:-1877" type="#_x0000_t202" filled="f" stroked="f">
          <v:textbox inset="0,0,0,0">
            <w:txbxContent>
              <w:p>
                <w:pPr>
                  <w:spacing w:before="0" w:after="0" w:line="209" w:lineRule="exact"/>
                  <w:ind w:left="20" w:right="-47"/>
                  <w:jc w:val="left"/>
                  <w:rPr>
                    <w:rFonts w:ascii="Calibri" w:hAnsi="Calibri" w:cs="Calibri" w:eastAsia="Calibri"/>
                    <w:sz w:val="18"/>
                    <w:szCs w:val="18"/>
                  </w:rPr>
                </w:pPr>
                <w:rPr/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0"/>
                    <w:w w:val="100"/>
                    <w:i/>
                    <w:position w:val="1"/>
                  </w:rPr>
                  <w:t>-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3.100006pt;margin-top:745.580017pt;width:105.968146pt;height:11pt;mso-position-horizontal-relative:page;mso-position-vertical-relative:page;z-index:-1876" type="#_x0000_t202" filled="f" stroked="f">
          <v:textbox inset="0,0,0,0">
            <w:txbxContent>
              <w:p>
                <w:pPr>
                  <w:spacing w:before="0" w:after="0" w:line="209" w:lineRule="exact"/>
                  <w:ind w:left="20" w:right="-47"/>
                  <w:jc w:val="left"/>
                  <w:rPr>
                    <w:rFonts w:ascii="Calibri" w:hAnsi="Calibri" w:cs="Calibri" w:eastAsia="Calibri"/>
                    <w:sz w:val="18"/>
                    <w:szCs w:val="18"/>
                  </w:rPr>
                </w:pPr>
                <w:rPr/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-8"/>
                    <w:w w:val="100"/>
                    <w:i/>
                    <w:position w:val="1"/>
                  </w:rPr>
                  <w:t>V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0"/>
                    <w:w w:val="100"/>
                    <w:i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-1"/>
                    <w:w w:val="100"/>
                    <w:i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0"/>
                    <w:w w:val="100"/>
                    <w:i/>
                    <w:position w:val="1"/>
                  </w:rPr>
                  <w:t>VI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-1"/>
                    <w:w w:val="100"/>
                    <w:i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-14"/>
                    <w:w w:val="100"/>
                    <w:i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0"/>
                    <w:w w:val="100"/>
                    <w:i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-1"/>
                    <w:w w:val="100"/>
                    <w:i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0"/>
                    <w:w w:val="100"/>
                    <w:i/>
                    <w:position w:val="1"/>
                  </w:rPr>
                  <w:t>M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-2"/>
                    <w:w w:val="100"/>
                    <w:i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-2"/>
                    <w:w w:val="100"/>
                    <w:i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-1"/>
                    <w:w w:val="100"/>
                    <w:i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-1"/>
                    <w:w w:val="100"/>
                    <w:i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-1"/>
                    <w:w w:val="100"/>
                    <w:i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-2"/>
                    <w:w w:val="100"/>
                    <w:i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0"/>
                    <w:w w:val="100"/>
                    <w:i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-1"/>
                    <w:w w:val="100"/>
                    <w:i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-1"/>
                    <w:w w:val="100"/>
                    <w:i/>
                    <w:position w:val="1"/>
                  </w:rPr>
                  <w:t>P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0"/>
                    <w:w w:val="100"/>
                    <w:i/>
                    <w:position w:val="1"/>
                  </w:rPr>
                  <w:t>ro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-1"/>
                    <w:w w:val="100"/>
                    <w:i/>
                    <w:position w:val="1"/>
                  </w:rPr>
                  <w:t>g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0"/>
                    <w:w w:val="100"/>
                    <w:i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-1"/>
                    <w:w w:val="100"/>
                    <w:i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7E7E7E"/>
                    <w:spacing w:val="0"/>
                    <w:w w:val="100"/>
                    <w:i/>
                    <w:position w:val="1"/>
                  </w:rPr>
                  <w:t>m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7.399994pt;margin-top:35.996853pt;width:89.651528pt;height:12pt;mso-position-horizontal-relative:page;mso-position-vertical-relative:page;z-index:-1880" type="#_x0000_t202" filled="f" stroked="f">
          <v:textbox inset="0,0,0,0">
            <w:txbxContent>
              <w:p>
                <w:pPr>
                  <w:spacing w:before="0" w:after="0" w:line="224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color w:val="7E7E7E"/>
                    <w:spacing w:val="-11"/>
                    <w:w w:val="100"/>
                  </w:rPr>
                  <w:t>V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7E7E7E"/>
                    <w:spacing w:val="0"/>
                    <w:w w:val="100"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7E7E7E"/>
                    <w:spacing w:val="-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7E7E7E"/>
                    <w:spacing w:val="0"/>
                    <w:w w:val="100"/>
                  </w:rPr>
                  <w:t>VIS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7E7E7E"/>
                    <w:spacing w:val="-14"/>
                    <w:w w:val="100"/>
                  </w:rPr>
                  <w:t>T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7E7E7E"/>
                    <w:spacing w:val="0"/>
                    <w:w w:val="100"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7E7E7E"/>
                    <w:spacing w:val="-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7E7E7E"/>
                    <w:spacing w:val="-1"/>
                    <w:w w:val="100"/>
                  </w:rPr>
                  <w:t>M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7E7E7E"/>
                    <w:spacing w:val="1"/>
                    <w:w w:val="100"/>
                  </w:rPr>
                  <w:t>e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7E7E7E"/>
                    <w:spacing w:val="0"/>
                    <w:w w:val="100"/>
                  </w:rPr>
                  <w:t>t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7E7E7E"/>
                    <w:spacing w:val="1"/>
                    <w:w w:val="100"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7E7E7E"/>
                    <w:spacing w:val="1"/>
                    <w:w w:val="100"/>
                  </w:rPr>
                  <w:t>d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7E7E7E"/>
                    <w:spacing w:val="1"/>
                    <w:w w:val="100"/>
                  </w:rPr>
                  <w:t>a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7E7E7E"/>
                    <w:spacing w:val="0"/>
                    <w:w w:val="100"/>
                  </w:rPr>
                  <w:t>ta</w:t>
                </w:r>
                <w:r>
                  <w:rPr>
                    <w:rFonts w:ascii="Arial" w:hAnsi="Arial" w:cs="Arial" w:eastAsia="Arial"/>
                    <w:sz w:val="20"/>
                    <w:szCs w:val="20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://www.vistapedia.com/index.php/What_is_VistA_Really" TargetMode="External"/><Relationship Id="rId9" Type="http://schemas.openxmlformats.org/officeDocument/2006/relationships/hyperlink" Target="http://www.medscape.com/features/slideshow/public/ehr2014" TargetMode="External"/><Relationship Id="rId10" Type="http://schemas.openxmlformats.org/officeDocument/2006/relationships/hyperlink" Target="http://www.federalregister.gov/articles/2015/03/30/2015-06612/2015-" TargetMode="External"/><Relationship Id="rId11" Type="http://schemas.openxmlformats.org/officeDocument/2006/relationships/hyperlink" Target="http://healthitinteroperability.com/news/the-heart-of-stage-3-meaningful-use-requirements/11052015" TargetMode="External"/><Relationship Id="rId12" Type="http://schemas.openxmlformats.org/officeDocument/2006/relationships/hyperlink" Target="http://ccda-scorecard.smartplatforms.org/static/ccdaScorecard" TargetMode="External"/><Relationship Id="rId13" Type="http://schemas.openxmlformats.org/officeDocument/2006/relationships/hyperlink" Target="http://www.whitehouse.gov/sites/default/files/microsites/ostp/pcast-health-it-report.pdf" TargetMode="External"/><Relationship Id="rId14" Type="http://schemas.openxmlformats.org/officeDocument/2006/relationships/hyperlink" Target="http://www.w3.org/standards/techs/linkeddata" TargetMode="External"/><Relationship Id="rId15" Type="http://schemas.openxmlformats.org/officeDocument/2006/relationships/hyperlink" Target="http://www.w3.org/" TargetMode="External"/><Relationship Id="rId16" Type="http://schemas.openxmlformats.org/officeDocument/2006/relationships/hyperlink" Target="http://id.loc.gov/techcenter/searching.html" TargetMode="External"/><Relationship Id="rId17" Type="http://schemas.openxmlformats.org/officeDocument/2006/relationships/hyperlink" Target="http://www.healthdata.gov/dataset" TargetMode="External"/><Relationship Id="rId18" Type="http://schemas.openxmlformats.org/officeDocument/2006/relationships/hyperlink" Target="http://www.dtic.mil/whs/directives" TargetMode="External"/><Relationship Id="rId19" Type="http://schemas.openxmlformats.org/officeDocument/2006/relationships/hyperlink" Target="http://www.ecmra.mil/" TargetMode="External"/><Relationship Id="rId20" Type="http://schemas.openxmlformats.org/officeDocument/2006/relationships/hyperlink" Target="http://www.ecmra.mil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Kanukolanu</dc:creator>
  <dc:title>PERFORMANCE WORK STATEMENT [TEMPLATE]</dc:title>
  <dcterms:created xsi:type="dcterms:W3CDTF">2017-01-18T12:53:30Z</dcterms:created>
  <dcterms:modified xsi:type="dcterms:W3CDTF">2017-01-18T12:53:30Z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2016-02-06T00:00:00Z</vt:filetime>
  </property>
  <property fmtid="{D5CDD505-2E9C-101B-9397-08002B2CF9AE}" pid="3" name="LastSaved">
    <vt:filetime>2017-01-18T00:00:00Z</vt:filetime>
  </property>
</Properties>
</file>